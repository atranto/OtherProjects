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541"/>
      </w:tblGrid>
      <w:tr w:rsidR="004B7E44" w14:paraId="6ACA8C7E" w14:textId="77777777" w:rsidTr="004B7E44">
        <w:trPr>
          <w:trHeight w:val="2536"/>
        </w:trPr>
        <w:tc>
          <w:tcPr>
            <w:tcW w:w="8541" w:type="dxa"/>
            <w:tcBorders>
              <w:top w:val="nil"/>
              <w:left w:val="nil"/>
              <w:bottom w:val="nil"/>
              <w:right w:val="nil"/>
            </w:tcBorders>
          </w:tcPr>
          <w:p w14:paraId="6C9BBA09" w14:textId="73275842" w:rsidR="004B7E44" w:rsidRDefault="004B7E44" w:rsidP="004B7E44">
            <w:r>
              <w:rPr>
                <w:noProof/>
              </w:rPr>
              <mc:AlternateContent>
                <mc:Choice Requires="wps">
                  <w:drawing>
                    <wp:inline distT="0" distB="0" distL="0" distR="0" wp14:anchorId="2B72F6AF" wp14:editId="6C840A0C">
                      <wp:extent cx="5138670" cy="1696720"/>
                      <wp:effectExtent l="0" t="0" r="0" b="0"/>
                      <wp:docPr id="8" name="Text Box 8"/>
                      <wp:cNvGraphicFramePr/>
                      <a:graphic xmlns:a="http://schemas.openxmlformats.org/drawingml/2006/main">
                        <a:graphicData uri="http://schemas.microsoft.com/office/word/2010/wordprocessingShape">
                          <wps:wsp>
                            <wps:cNvSpPr txBox="1"/>
                            <wps:spPr>
                              <a:xfrm>
                                <a:off x="0" y="0"/>
                                <a:ext cx="5138670" cy="1696720"/>
                              </a:xfrm>
                              <a:prstGeom prst="rect">
                                <a:avLst/>
                              </a:prstGeom>
                              <a:noFill/>
                              <a:ln w="6350">
                                <a:noFill/>
                              </a:ln>
                            </wps:spPr>
                            <wps:txbx>
                              <w:txbxContent>
                                <w:p w14:paraId="66F3B16C" w14:textId="77777777" w:rsidR="00082F51" w:rsidRPr="00FB04D3" w:rsidRDefault="00082F51" w:rsidP="004B7E44">
                                  <w:pPr>
                                    <w:pStyle w:val="Title"/>
                                    <w:rPr>
                                      <w:sz w:val="72"/>
                                    </w:rPr>
                                  </w:pPr>
                                  <w:r w:rsidRPr="00FB04D3">
                                    <w:rPr>
                                      <w:sz w:val="72"/>
                                    </w:rPr>
                                    <w:t>Google Analytics Campaign and Revenue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B72F6AF" id="_x0000_t202" coordsize="21600,21600" o:spt="202" path="m,l,21600r21600,l21600,xe">
                      <v:stroke joinstyle="miter"/>
                      <v:path gradientshapeok="t" o:connecttype="rect"/>
                    </v:shapetype>
                    <v:shape id="Text Box 8" o:spid="_x0000_s1026" type="#_x0000_t202" style="width:404.6pt;height:13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" filled="f" stroked="f" strokeweight=".5pt">
                      <v:textbox>
                        <w:txbxContent>
                          <w:p w14:paraId="66F3B16C" w14:textId="77777777" w:rsidR="00082F51" w:rsidRPr="00FB04D3" w:rsidRDefault="00082F51" w:rsidP="004B7E44">
                            <w:pPr>
                              <w:pStyle w:val="Title"/>
                              <w:rPr>
                                <w:sz w:val="72"/>
                              </w:rPr>
                            </w:pPr>
                            <w:r w:rsidRPr="00FB04D3">
                              <w:rPr>
                                <w:sz w:val="72"/>
                              </w:rPr>
                              <w:t>Google Analytics Campaign and Revenue Analysis</w:t>
                            </w:r>
                          </w:p>
                        </w:txbxContent>
                      </v:textbox>
                      <w10:anchorlock/>
                    </v:shape>
                  </w:pict>
                </mc:Fallback>
              </mc:AlternateContent>
            </w:r>
          </w:p>
          <w:p w14:paraId="2D3CE57B" w14:textId="60B60DF5" w:rsidR="004B7E44" w:rsidRDefault="004B7E44" w:rsidP="004B7E44">
            <w:r>
              <w:rPr>
                <w:noProof/>
              </w:rPr>
              <mc:AlternateContent>
                <mc:Choice Requires="wps">
                  <w:drawing>
                    <wp:inline distT="0" distB="0" distL="0" distR="0" wp14:anchorId="4AB1704F" wp14:editId="142E75F9">
                      <wp:extent cx="785611" cy="0"/>
                      <wp:effectExtent l="0" t="38100" r="52705" b="38100"/>
                      <wp:docPr id="5" name="Straight Connector 5" descr="text divider"/>
                      <wp:cNvGraphicFramePr/>
                      <a:graphic xmlns:a="http://schemas.openxmlformats.org/drawingml/2006/main">
                        <a:graphicData uri="http://schemas.microsoft.com/office/word/2010/wordprocessingShape">
                          <wps:wsp>
                            <wps:cNvCnPr/>
                            <wps:spPr>
                              <a:xfrm>
                                <a:off x="0" y="0"/>
                                <a:ext cx="785611" cy="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52BC455"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61.8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" strokecolor="white [3212]" strokeweight="6pt">
                      <w10:anchorlock/>
                    </v:line>
                  </w:pict>
                </mc:Fallback>
              </mc:AlternateContent>
            </w:r>
          </w:p>
          <w:p w14:paraId="143C5D0E" w14:textId="5870FF00" w:rsidR="004B7E44" w:rsidRDefault="004B7E44" w:rsidP="004B7E44">
            <w:r>
              <w:rPr>
                <w:noProof/>
              </w:rPr>
              <mc:AlternateContent>
                <mc:Choice Requires="wps">
                  <w:drawing>
                    <wp:inline distT="0" distB="0" distL="0" distR="0" wp14:anchorId="55707AD1" wp14:editId="09A702C1">
                      <wp:extent cx="5138670" cy="746975"/>
                      <wp:effectExtent l="0" t="0" r="0" b="0"/>
                      <wp:docPr id="3" name="Text Box 3"/>
                      <wp:cNvGraphicFramePr/>
                      <a:graphic xmlns:a="http://schemas.openxmlformats.org/drawingml/2006/main">
                        <a:graphicData uri="http://schemas.microsoft.com/office/word/2010/wordprocessingShape">
                          <wps:wsp>
                            <wps:cNvSpPr txBox="1"/>
                            <wps:spPr>
                              <a:xfrm>
                                <a:off x="0" y="0"/>
                                <a:ext cx="5138670" cy="746975"/>
                              </a:xfrm>
                              <a:prstGeom prst="rect">
                                <a:avLst/>
                              </a:prstGeom>
                              <a:noFill/>
                              <a:ln w="6350">
                                <a:noFill/>
                              </a:ln>
                            </wps:spPr>
                            <wps:txbx>
                              <w:txbxContent>
                                <w:p w14:paraId="12DDBE1A" w14:textId="21409E79" w:rsidR="00082F51" w:rsidRPr="00FB04D3" w:rsidRDefault="00082F51" w:rsidP="004B7E44">
                                  <w:pPr>
                                    <w:pStyle w:val="Subtitle"/>
                                    <w:rPr>
                                      <w:sz w:val="36"/>
                                    </w:rPr>
                                  </w:pPr>
                                  <w:r>
                                    <w:rPr>
                                      <w:sz w:val="36"/>
                                    </w:rPr>
                                    <w:t>Period 2016 - 2018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5707AD1" id="Text Box 3" o:spid="_x0000_s1027" type="#_x0000_t202" style="width:404.6pt;height:5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" filled="f" stroked="f" strokeweight=".5pt">
                      <v:textbox>
                        <w:txbxContent>
                          <w:p w14:paraId="12DDBE1A" w14:textId="21409E79" w:rsidR="00082F51" w:rsidRPr="00FB04D3" w:rsidRDefault="00082F51" w:rsidP="004B7E44">
                            <w:pPr>
                              <w:pStyle w:val="Subtitle"/>
                              <w:rPr>
                                <w:sz w:val="36"/>
                              </w:rPr>
                            </w:pPr>
                            <w:r>
                              <w:rPr>
                                <w:sz w:val="36"/>
                              </w:rPr>
                              <w:t>Period 2016 - 2018</w:t>
                            </w:r>
                          </w:p>
                        </w:txbxContent>
                      </v:textbox>
                      <w10:anchorlock/>
                    </v:shape>
                  </w:pict>
                </mc:Fallback>
              </mc:AlternateContent>
            </w:r>
          </w:p>
        </w:tc>
      </w:tr>
      <w:tr w:rsidR="004B7E44" w14:paraId="279B9ED3" w14:textId="77777777" w:rsidTr="004B7E44">
        <w:trPr>
          <w:trHeight w:val="3814"/>
        </w:trPr>
        <w:tc>
          <w:tcPr>
            <w:tcW w:w="8541" w:type="dxa"/>
            <w:tcBorders>
              <w:top w:val="nil"/>
              <w:left w:val="nil"/>
              <w:bottom w:val="nil"/>
              <w:right w:val="nil"/>
            </w:tcBorders>
            <w:vAlign w:val="bottom"/>
          </w:tcPr>
          <w:p w14:paraId="777CB6A1" w14:textId="0AD00851" w:rsidR="004B7E44" w:rsidRDefault="004B7E44" w:rsidP="004B7E44">
            <w:pPr>
              <w:rPr>
                <w:noProof/>
              </w:rPr>
            </w:pPr>
            <w:r>
              <w:rPr>
                <w:noProof/>
              </w:rPr>
              <mc:AlternateContent>
                <mc:Choice Requires="wps">
                  <w:drawing>
                    <wp:inline distT="0" distB="0" distL="0" distR="0" wp14:anchorId="2F80884A" wp14:editId="303CDE50">
                      <wp:extent cx="2842054" cy="469557"/>
                      <wp:effectExtent l="0" t="0" r="0" b="6985"/>
                      <wp:docPr id="6" name="Text Box 6"/>
                      <wp:cNvGraphicFramePr/>
                      <a:graphic xmlns:a="http://schemas.openxmlformats.org/drawingml/2006/main">
                        <a:graphicData uri="http://schemas.microsoft.com/office/word/2010/wordprocessingShape">
                          <wps:wsp>
                            <wps:cNvSpPr txBox="1"/>
                            <wps:spPr>
                              <a:xfrm>
                                <a:off x="0" y="0"/>
                                <a:ext cx="2842054" cy="469557"/>
                              </a:xfrm>
                              <a:prstGeom prst="rect">
                                <a:avLst/>
                              </a:prstGeom>
                              <a:noFill/>
                              <a:ln w="6350">
                                <a:noFill/>
                              </a:ln>
                            </wps:spPr>
                            <wps:txbx>
                              <w:txbxContent>
                                <w:p w14:paraId="2FCE2266" w14:textId="77777777" w:rsidR="00082F51" w:rsidRPr="00733F61" w:rsidRDefault="00082F51" w:rsidP="00733F61">
                                  <w:pPr>
                                    <w:rPr>
                                      <w:rFonts w:asciiTheme="majorHAnsi" w:hAnsiTheme="majorHAnsi"/>
                                      <w:b/>
                                      <w:sz w:val="48"/>
                                    </w:rPr>
                                  </w:pPr>
                                  <w:r w:rsidRPr="00733F61">
                                    <w:rPr>
                                      <w:rFonts w:asciiTheme="majorHAnsi" w:hAnsiTheme="majorHAnsi"/>
                                      <w:b/>
                                      <w:sz w:val="48"/>
                                    </w:rPr>
                                    <w:t>pure minds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80884A" id="Text Box 6" o:spid="_x0000_s1028" type="#_x0000_t202" style="width:223.8pt;height:3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" filled="f" stroked="f" strokeweight=".5pt">
                      <v:textbox>
                        <w:txbxContent>
                          <w:p w14:paraId="2FCE2266" w14:textId="77777777" w:rsidR="00082F51" w:rsidRPr="00733F61" w:rsidRDefault="00082F51" w:rsidP="00733F61">
                            <w:pPr>
                              <w:rPr>
                                <w:rFonts w:asciiTheme="majorHAnsi" w:hAnsiTheme="majorHAnsi"/>
                                <w:b/>
                                <w:sz w:val="48"/>
                              </w:rPr>
                            </w:pPr>
                            <w:r w:rsidRPr="00733F61">
                              <w:rPr>
                                <w:rFonts w:asciiTheme="majorHAnsi" w:hAnsiTheme="majorHAnsi"/>
                                <w:b/>
                                <w:sz w:val="48"/>
                              </w:rPr>
                              <w:t>pure minds</w:t>
                            </w:r>
                          </w:p>
                        </w:txbxContent>
                      </v:textbox>
                      <w10:anchorlock/>
                    </v:shape>
                  </w:pict>
                </mc:Fallback>
              </mc:AlternateContent>
            </w:r>
          </w:p>
          <w:p w14:paraId="06773E3F" w14:textId="2B88F178" w:rsidR="004B7E44" w:rsidRDefault="004B7E44" w:rsidP="004B7E44">
            <w:pPr>
              <w:rPr>
                <w:noProof/>
              </w:rPr>
            </w:pPr>
            <w:r>
              <w:rPr>
                <w:noProof/>
              </w:rPr>
              <mc:AlternateContent>
                <mc:Choice Requires="wps">
                  <w:drawing>
                    <wp:inline distT="0" distB="0" distL="0" distR="0" wp14:anchorId="253B6C02" wp14:editId="565CF69D">
                      <wp:extent cx="2524259" cy="769620"/>
                      <wp:effectExtent l="0" t="0" r="0" b="0"/>
                      <wp:docPr id="7" name="Text Box 7"/>
                      <wp:cNvGraphicFramePr/>
                      <a:graphic xmlns:a="http://schemas.openxmlformats.org/drawingml/2006/main">
                        <a:graphicData uri="http://schemas.microsoft.com/office/word/2010/wordprocessingShape">
                          <wps:wsp>
                            <wps:cNvSpPr txBox="1"/>
                            <wps:spPr>
                              <a:xfrm>
                                <a:off x="0" y="0"/>
                                <a:ext cx="2524259" cy="769620"/>
                              </a:xfrm>
                              <a:prstGeom prst="rect">
                                <a:avLst/>
                              </a:prstGeom>
                              <a:noFill/>
                              <a:ln w="6350">
                                <a:noFill/>
                              </a:ln>
                            </wps:spPr>
                            <wps:txbx>
                              <w:txbxContent>
                                <w:p w14:paraId="32C8C404" w14:textId="77777777" w:rsidR="00082F51" w:rsidRDefault="00082F51" w:rsidP="004B7E44">
                                  <w:r>
                                    <w:t xml:space="preserve">Jan </w:t>
                                  </w:r>
                                  <w:proofErr w:type="spellStart"/>
                                  <w:r>
                                    <w:t>Campertstraat</w:t>
                                  </w:r>
                                  <w:proofErr w:type="spellEnd"/>
                                  <w:r>
                                    <w:t xml:space="preserve"> 7</w:t>
                                  </w:r>
                                </w:p>
                                <w:p w14:paraId="5B14AC9C" w14:textId="77777777" w:rsidR="00082F51" w:rsidRDefault="00082F51" w:rsidP="004B7E44">
                                  <w:r w:rsidRPr="00FB04D3">
                                    <w:t>6416 SG Heerlen</w:t>
                                  </w:r>
                                </w:p>
                                <w:p w14:paraId="432ED0BC" w14:textId="77777777" w:rsidR="00082F51" w:rsidRPr="004B7E44" w:rsidRDefault="00082F51" w:rsidP="004B7E44">
                                  <w:r>
                                    <w:t>The Netherlands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53B6C02" id="Text Box 7" o:spid="_x0000_s1029" type="#_x0000_t202" style="width:198.75pt;height:6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" filled="f" stroked="f" strokeweight=".5pt">
                      <v:textbox>
                        <w:txbxContent>
                          <w:p w14:paraId="32C8C404" w14:textId="77777777" w:rsidR="00082F51" w:rsidRDefault="00082F51" w:rsidP="004B7E44">
                            <w:r>
                              <w:t xml:space="preserve">Jan </w:t>
                            </w:r>
                            <w:proofErr w:type="spellStart"/>
                            <w:r>
                              <w:t>Campertstraat</w:t>
                            </w:r>
                            <w:proofErr w:type="spellEnd"/>
                            <w:r>
                              <w:t xml:space="preserve"> 7</w:t>
                            </w:r>
                          </w:p>
                          <w:p w14:paraId="5B14AC9C" w14:textId="77777777" w:rsidR="00082F51" w:rsidRDefault="00082F51" w:rsidP="004B7E44">
                            <w:r w:rsidRPr="00FB04D3">
                              <w:t>6416 SG Heerlen</w:t>
                            </w:r>
                          </w:p>
                          <w:p w14:paraId="432ED0BC" w14:textId="77777777" w:rsidR="00082F51" w:rsidRPr="004B7E44" w:rsidRDefault="00082F51" w:rsidP="004B7E44">
                            <w:r>
                              <w:t>The Netherlands</w:t>
                            </w:r>
                          </w:p>
                        </w:txbxContent>
                      </v:textbox>
                      <w10:anchorlock/>
                    </v:shape>
                  </w:pict>
                </mc:Fallback>
              </mc:AlternateContent>
            </w:r>
            <w:r>
              <w:rPr>
                <w:noProof/>
              </w:rPr>
              <mc:AlternateContent>
                <mc:Choice Requires="wps">
                  <w:drawing>
                    <wp:inline distT="0" distB="0" distL="0" distR="0" wp14:anchorId="0C0BDEBD" wp14:editId="3E6CA58B">
                      <wp:extent cx="2215166" cy="605155"/>
                      <wp:effectExtent l="0" t="0" r="0" b="4445"/>
                      <wp:docPr id="10" name="Text Box 10"/>
                      <wp:cNvGraphicFramePr/>
                      <a:graphic xmlns:a="http://schemas.openxmlformats.org/drawingml/2006/main">
                        <a:graphicData uri="http://schemas.microsoft.com/office/word/2010/wordprocessingShape">
                          <wps:wsp>
                            <wps:cNvSpPr txBox="1"/>
                            <wps:spPr>
                              <a:xfrm>
                                <a:off x="0" y="0"/>
                                <a:ext cx="2215166" cy="605155"/>
                              </a:xfrm>
                              <a:prstGeom prst="rect">
                                <a:avLst/>
                              </a:prstGeom>
                              <a:noFill/>
                              <a:ln w="6350">
                                <a:noFill/>
                              </a:ln>
                            </wps:spPr>
                            <wps:txbx>
                              <w:txbxContent>
                                <w:p w14:paraId="11425677" w14:textId="77777777" w:rsidR="00082F51" w:rsidRPr="004B7E44" w:rsidRDefault="00082F51" w:rsidP="00E66BB6">
                                  <w:pPr>
                                    <w:jc w:val="left"/>
                                  </w:pPr>
                                  <w:r w:rsidRPr="00FB04D3">
                                    <w:t>045 369 0530 info@pureminds.nl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C0BDEBD" id="Text Box 10" o:spid="_x0000_s1030" type="#_x0000_t202" style="width:174.4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" filled="f" stroked="f" strokeweight=".5pt">
                      <v:textbox>
                        <w:txbxContent>
                          <w:p w14:paraId="11425677" w14:textId="77777777" w:rsidR="00082F51" w:rsidRPr="004B7E44" w:rsidRDefault="00082F51" w:rsidP="00E66BB6">
                            <w:pPr>
                              <w:jc w:val="left"/>
                            </w:pPr>
                            <w:r w:rsidRPr="00FB04D3">
                              <w:t>045 369 0530 info@pureminds.nl</w:t>
                            </w:r>
                          </w:p>
                        </w:txbxContent>
                      </v:textbox>
                      <w10:anchorlock/>
                    </v:shape>
                  </w:pict>
                </mc:Fallback>
              </mc:AlternateContent>
            </w:r>
          </w:p>
        </w:tc>
      </w:tr>
    </w:tbl>
    <w:p w14:paraId="1828D760" w14:textId="581B1D01" w:rsidR="004B7E44" w:rsidRDefault="004B7E44" w:rsidP="004B7E44">
      <w:r>
        <w:rPr>
          <w:noProof/>
        </w:rPr>
        <mc:AlternateContent>
          <mc:Choice Requires="wps">
            <w:drawing>
              <wp:anchor distT="0" distB="0" distL="114300" distR="114300" simplePos="0" relativeHeight="251658241" behindDoc="1" locked="0" layoutInCell="1" allowOverlap="1" wp14:anchorId="57655E70" wp14:editId="7418A32F">
                <wp:simplePos x="0" y="0"/>
                <wp:positionH relativeFrom="column">
                  <wp:posOffset>-731520</wp:posOffset>
                </wp:positionH>
                <wp:positionV relativeFrom="page">
                  <wp:posOffset>2059940</wp:posOffset>
                </wp:positionV>
                <wp:extent cx="6748145" cy="5984875"/>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6748145" cy="598487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00F0B" id="Rectangle 2" o:spid="_x0000_s1026" alt="colored rectangle" style="position:absolute;margin-left:-57.6pt;margin-top:162.2pt;width:531.35pt;height:471.2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" fillcolor="#a4063e [3204]" stroked="f" strokeweight="2pt">
                <w10:wrap anchory="page"/>
              </v:rect>
            </w:pict>
          </mc:Fallback>
        </mc:AlternateContent>
      </w:r>
    </w:p>
    <w:p w14:paraId="71DB45BB" w14:textId="3FA45FBC" w:rsidR="004B7E44" w:rsidRDefault="00E66BB6">
      <w:pPr>
        <w:spacing w:after="200"/>
      </w:pPr>
      <w:r>
        <w:rPr>
          <w:noProof/>
        </w:rPr>
        <w:drawing>
          <wp:anchor distT="0" distB="0" distL="114300" distR="114300" simplePos="0" relativeHeight="251658242" behindDoc="0" locked="0" layoutInCell="1" allowOverlap="1" wp14:anchorId="127F1062" wp14:editId="034C1236">
            <wp:simplePos x="0" y="0"/>
            <wp:positionH relativeFrom="margin">
              <wp:align>left</wp:align>
            </wp:positionH>
            <wp:positionV relativeFrom="paragraph">
              <wp:posOffset>7752927</wp:posOffset>
            </wp:positionV>
            <wp:extent cx="2540000" cy="1150620"/>
            <wp:effectExtent l="0" t="0" r="0" b="0"/>
            <wp:wrapNone/>
            <wp:docPr id="17" name="Picture 17" descr="Image result for pure mi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result for pure minds"/>
                    <pic:cNvPicPr>
                      <a:picLocks noChangeAspect="1" noChangeArrowheads="1"/>
                    </pic:cNvPicPr>
                  </pic:nvPicPr>
                  <pic:blipFill>
                    <a:blip r:embed="rId8" cstate="print">
                      <a:duotone>
                        <a:schemeClr val="bg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2541541" cy="1151318"/>
                    </a:xfrm>
                    <a:prstGeom prst="rect">
                      <a:avLst/>
                    </a:prstGeom>
                    <a:noFill/>
                    <a:ln>
                      <a:noFill/>
                    </a:ln>
                  </pic:spPr>
                </pic:pic>
              </a:graphicData>
            </a:graphic>
            <wp14:sizeRelH relativeFrom="page">
              <wp14:pctWidth>0</wp14:pctWidth>
            </wp14:sizeRelH>
            <wp14:sizeRelV relativeFrom="page">
              <wp14:pctHeight>0</wp14:pctHeight>
            </wp14:sizeRelV>
          </wp:anchor>
        </w:drawing>
      </w:r>
      <w:r w:rsidR="00D372A5">
        <w:rPr>
          <w:noProof/>
        </w:rPr>
        <w:drawing>
          <wp:anchor distT="0" distB="0" distL="114300" distR="114300" simplePos="0" relativeHeight="251658240" behindDoc="1" locked="0" layoutInCell="1" allowOverlap="1" wp14:anchorId="7D1D4BB9" wp14:editId="35D24CEE">
            <wp:simplePos x="0" y="0"/>
            <wp:positionH relativeFrom="page">
              <wp:align>right</wp:align>
            </wp:positionH>
            <wp:positionV relativeFrom="paragraph">
              <wp:posOffset>450789</wp:posOffset>
            </wp:positionV>
            <wp:extent cx="10041649" cy="7766173"/>
            <wp:effectExtent l="0" t="5397" r="0" b="0"/>
            <wp:wrapNone/>
            <wp:docPr id="16" name="Picture 16" descr="C:\Users\toanh\AppData\Local\Microsoft\Windows\INetCache\Content.Word\OnlineMArke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anh\AppData\Local\Microsoft\Windows\INetCache\Content.Word\OnlineMArketing.jpg"/>
                    <pic:cNvPicPr>
                      <a:picLocks noChangeAspect="1" noChangeArrowheads="1"/>
                    </pic:cNvPicPr>
                  </pic:nvPicPr>
                  <pic:blipFill>
                    <a:blip r:embed="rId9" cstate="print">
                      <a:grayscl/>
                      <a:extLst>
                        <a:ext uri="{BEBA8EAE-BF5A-486C-A8C5-ECC9F3942E4B}">
                          <a14:imgProps xmlns:a14="http://schemas.microsoft.com/office/drawing/2010/main">
                            <a14:imgLayer r:embed="rId10">
                              <a14:imgEffect>
                                <a14:sharpenSoften amount="25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rot="5400000">
                      <a:off x="0" y="0"/>
                      <a:ext cx="10041649" cy="7766173"/>
                    </a:xfrm>
                    <a:prstGeom prst="rect">
                      <a:avLst/>
                    </a:prstGeom>
                    <a:noFill/>
                    <a:ln>
                      <a:noFill/>
                    </a:ln>
                  </pic:spPr>
                </pic:pic>
              </a:graphicData>
            </a:graphic>
            <wp14:sizeRelH relativeFrom="page">
              <wp14:pctWidth>0</wp14:pctWidth>
            </wp14:sizeRelH>
            <wp14:sizeRelV relativeFrom="page">
              <wp14:pctHeight>0</wp14:pctHeight>
            </wp14:sizeRelV>
          </wp:anchor>
        </w:drawing>
      </w:r>
      <w:r w:rsidR="004B7E44">
        <w:br w:type="page"/>
      </w:r>
    </w:p>
    <w:p w14:paraId="3E73E7BC" w14:textId="77777777" w:rsidR="00733F61" w:rsidRPr="00733F61" w:rsidRDefault="00733F61" w:rsidP="00733F61">
      <w:pPr>
        <w:rPr>
          <w:rFonts w:asciiTheme="majorHAnsi" w:hAnsiTheme="majorHAnsi"/>
          <w:b/>
          <w:color w:val="161718" w:themeColor="text1"/>
          <w:sz w:val="52"/>
          <w:szCs w:val="52"/>
        </w:rPr>
      </w:pPr>
      <w:r w:rsidRPr="00733F61">
        <w:rPr>
          <w:rFonts w:asciiTheme="majorHAnsi" w:hAnsiTheme="majorHAnsi"/>
          <w:b/>
          <w:color w:val="161718" w:themeColor="text1"/>
          <w:sz w:val="52"/>
          <w:szCs w:val="52"/>
        </w:rPr>
        <w:lastRenderedPageBreak/>
        <w:t>Table of Contents</w:t>
      </w:r>
    </w:p>
    <w:sdt>
      <w:sdtPr>
        <w:rPr>
          <w:rFonts w:asciiTheme="minorHAnsi" w:eastAsiaTheme="minorEastAsia" w:hAnsiTheme="minorHAnsi" w:cstheme="minorBidi"/>
          <w:color w:val="auto"/>
          <w:sz w:val="28"/>
          <w:szCs w:val="22"/>
        </w:rPr>
        <w:id w:val="-769012874"/>
        <w:docPartObj>
          <w:docPartGallery w:val="Table of Contents"/>
          <w:docPartUnique/>
        </w:docPartObj>
      </w:sdtPr>
      <w:sdtEndPr>
        <w:rPr>
          <w:b/>
          <w:bCs/>
          <w:noProof/>
        </w:rPr>
      </w:sdtEndPr>
      <w:sdtContent>
        <w:p w14:paraId="68EECEAC" w14:textId="79FB4BDF" w:rsidR="00733F61" w:rsidRPr="00733F61" w:rsidRDefault="00733F61">
          <w:pPr>
            <w:pStyle w:val="TOCHeading"/>
            <w:rPr>
              <w:color w:val="161718" w:themeColor="text1"/>
            </w:rPr>
          </w:pPr>
        </w:p>
        <w:p w14:paraId="39526F86" w14:textId="25B519E4" w:rsidR="00CC1011" w:rsidRDefault="00733F61">
          <w:pPr>
            <w:pStyle w:val="TOC2"/>
            <w:tabs>
              <w:tab w:val="right" w:leader="dot" w:pos="9926"/>
            </w:tabs>
            <w:rPr>
              <w:noProof/>
              <w:sz w:val="22"/>
              <w:lang w:eastAsia="ja-JP"/>
            </w:rPr>
          </w:pPr>
          <w:r w:rsidRPr="00733F61">
            <w:rPr>
              <w:color w:val="161718" w:themeColor="text1"/>
            </w:rPr>
            <w:fldChar w:fldCharType="begin"/>
          </w:r>
          <w:r w:rsidRPr="00733F61">
            <w:rPr>
              <w:color w:val="161718" w:themeColor="text1"/>
            </w:rPr>
            <w:instrText xml:space="preserve"> TOC \o "1-3" \h \z \u </w:instrText>
          </w:r>
          <w:r w:rsidRPr="00733F61">
            <w:rPr>
              <w:color w:val="161718" w:themeColor="text1"/>
            </w:rPr>
            <w:fldChar w:fldCharType="separate"/>
          </w:r>
          <w:hyperlink w:anchor="_Toc515483466" w:history="1">
            <w:r w:rsidR="00CC1011" w:rsidRPr="00DA79F6">
              <w:rPr>
                <w:rStyle w:val="Hyperlink"/>
                <w:noProof/>
              </w:rPr>
              <w:t>Our team</w:t>
            </w:r>
            <w:r w:rsidR="00CC1011">
              <w:rPr>
                <w:noProof/>
                <w:webHidden/>
              </w:rPr>
              <w:tab/>
            </w:r>
            <w:r w:rsidR="00CC1011">
              <w:rPr>
                <w:noProof/>
                <w:webHidden/>
              </w:rPr>
              <w:fldChar w:fldCharType="begin"/>
            </w:r>
            <w:r w:rsidR="00CC1011">
              <w:rPr>
                <w:noProof/>
                <w:webHidden/>
              </w:rPr>
              <w:instrText xml:space="preserve"> PAGEREF _Toc515483466 \h </w:instrText>
            </w:r>
            <w:r w:rsidR="00CC1011">
              <w:rPr>
                <w:noProof/>
                <w:webHidden/>
              </w:rPr>
            </w:r>
            <w:r w:rsidR="00CC1011">
              <w:rPr>
                <w:noProof/>
                <w:webHidden/>
              </w:rPr>
              <w:fldChar w:fldCharType="separate"/>
            </w:r>
            <w:r w:rsidR="00CC1011">
              <w:rPr>
                <w:noProof/>
                <w:webHidden/>
              </w:rPr>
              <w:t>3</w:t>
            </w:r>
            <w:r w:rsidR="00CC1011">
              <w:rPr>
                <w:noProof/>
                <w:webHidden/>
              </w:rPr>
              <w:fldChar w:fldCharType="end"/>
            </w:r>
          </w:hyperlink>
        </w:p>
        <w:p w14:paraId="2A8D4C63" w14:textId="69A17446" w:rsidR="00CC1011" w:rsidRDefault="00CC1011">
          <w:pPr>
            <w:pStyle w:val="TOC2"/>
            <w:tabs>
              <w:tab w:val="right" w:leader="dot" w:pos="9926"/>
            </w:tabs>
            <w:rPr>
              <w:noProof/>
              <w:sz w:val="22"/>
              <w:lang w:eastAsia="ja-JP"/>
            </w:rPr>
          </w:pPr>
          <w:hyperlink w:anchor="_Toc515483467" w:history="1">
            <w:r w:rsidRPr="00DA79F6">
              <w:rPr>
                <w:rStyle w:val="Hyperlink"/>
                <w:noProof/>
              </w:rPr>
              <w:t>Executive Summary</w:t>
            </w:r>
            <w:r>
              <w:rPr>
                <w:noProof/>
                <w:webHidden/>
              </w:rPr>
              <w:tab/>
            </w:r>
            <w:r>
              <w:rPr>
                <w:noProof/>
                <w:webHidden/>
              </w:rPr>
              <w:fldChar w:fldCharType="begin"/>
            </w:r>
            <w:r>
              <w:rPr>
                <w:noProof/>
                <w:webHidden/>
              </w:rPr>
              <w:instrText xml:space="preserve"> PAGEREF _Toc515483467 \h </w:instrText>
            </w:r>
            <w:r>
              <w:rPr>
                <w:noProof/>
                <w:webHidden/>
              </w:rPr>
            </w:r>
            <w:r>
              <w:rPr>
                <w:noProof/>
                <w:webHidden/>
              </w:rPr>
              <w:fldChar w:fldCharType="separate"/>
            </w:r>
            <w:r>
              <w:rPr>
                <w:noProof/>
                <w:webHidden/>
              </w:rPr>
              <w:t>4</w:t>
            </w:r>
            <w:r>
              <w:rPr>
                <w:noProof/>
                <w:webHidden/>
              </w:rPr>
              <w:fldChar w:fldCharType="end"/>
            </w:r>
          </w:hyperlink>
        </w:p>
        <w:p w14:paraId="09B82A3D" w14:textId="08E4FC75" w:rsidR="00CC1011" w:rsidRDefault="00CC1011">
          <w:pPr>
            <w:pStyle w:val="TOC2"/>
            <w:tabs>
              <w:tab w:val="right" w:leader="dot" w:pos="9926"/>
            </w:tabs>
            <w:rPr>
              <w:noProof/>
              <w:sz w:val="22"/>
              <w:lang w:eastAsia="ja-JP"/>
            </w:rPr>
          </w:pPr>
          <w:hyperlink w:anchor="_Toc515483468" w:history="1">
            <w:r w:rsidRPr="00DA79F6">
              <w:rPr>
                <w:rStyle w:val="Hyperlink"/>
                <w:noProof/>
              </w:rPr>
              <w:t>Overview</w:t>
            </w:r>
            <w:r>
              <w:rPr>
                <w:noProof/>
                <w:webHidden/>
              </w:rPr>
              <w:tab/>
            </w:r>
            <w:r>
              <w:rPr>
                <w:noProof/>
                <w:webHidden/>
              </w:rPr>
              <w:fldChar w:fldCharType="begin"/>
            </w:r>
            <w:r>
              <w:rPr>
                <w:noProof/>
                <w:webHidden/>
              </w:rPr>
              <w:instrText xml:space="preserve"> PAGEREF _Toc515483468 \h </w:instrText>
            </w:r>
            <w:r>
              <w:rPr>
                <w:noProof/>
                <w:webHidden/>
              </w:rPr>
            </w:r>
            <w:r>
              <w:rPr>
                <w:noProof/>
                <w:webHidden/>
              </w:rPr>
              <w:fldChar w:fldCharType="separate"/>
            </w:r>
            <w:r>
              <w:rPr>
                <w:noProof/>
                <w:webHidden/>
              </w:rPr>
              <w:t>5</w:t>
            </w:r>
            <w:r>
              <w:rPr>
                <w:noProof/>
                <w:webHidden/>
              </w:rPr>
              <w:fldChar w:fldCharType="end"/>
            </w:r>
          </w:hyperlink>
        </w:p>
        <w:p w14:paraId="79392971" w14:textId="0C35C941" w:rsidR="00CC1011" w:rsidRDefault="00CC1011">
          <w:pPr>
            <w:pStyle w:val="TOC3"/>
            <w:tabs>
              <w:tab w:val="right" w:leader="dot" w:pos="9926"/>
            </w:tabs>
            <w:rPr>
              <w:noProof/>
              <w:sz w:val="22"/>
              <w:lang w:eastAsia="ja-JP"/>
            </w:rPr>
          </w:pPr>
          <w:hyperlink w:anchor="_Toc515483469" w:history="1">
            <w:r w:rsidRPr="00DA79F6">
              <w:rPr>
                <w:rStyle w:val="Hyperlink"/>
                <w:noProof/>
              </w:rPr>
              <w:t>Executive Dashboard</w:t>
            </w:r>
            <w:r>
              <w:rPr>
                <w:noProof/>
                <w:webHidden/>
              </w:rPr>
              <w:tab/>
            </w:r>
            <w:r>
              <w:rPr>
                <w:noProof/>
                <w:webHidden/>
              </w:rPr>
              <w:fldChar w:fldCharType="begin"/>
            </w:r>
            <w:r>
              <w:rPr>
                <w:noProof/>
                <w:webHidden/>
              </w:rPr>
              <w:instrText xml:space="preserve"> PAGEREF _Toc515483469 \h </w:instrText>
            </w:r>
            <w:r>
              <w:rPr>
                <w:noProof/>
                <w:webHidden/>
              </w:rPr>
            </w:r>
            <w:r>
              <w:rPr>
                <w:noProof/>
                <w:webHidden/>
              </w:rPr>
              <w:fldChar w:fldCharType="separate"/>
            </w:r>
            <w:r>
              <w:rPr>
                <w:noProof/>
                <w:webHidden/>
              </w:rPr>
              <w:t>5</w:t>
            </w:r>
            <w:r>
              <w:rPr>
                <w:noProof/>
                <w:webHidden/>
              </w:rPr>
              <w:fldChar w:fldCharType="end"/>
            </w:r>
          </w:hyperlink>
        </w:p>
        <w:p w14:paraId="20F7D89A" w14:textId="7E3D1D1D" w:rsidR="00CC1011" w:rsidRDefault="00CC1011">
          <w:pPr>
            <w:pStyle w:val="TOC2"/>
            <w:tabs>
              <w:tab w:val="right" w:leader="dot" w:pos="9926"/>
            </w:tabs>
            <w:rPr>
              <w:noProof/>
              <w:sz w:val="22"/>
              <w:lang w:eastAsia="ja-JP"/>
            </w:rPr>
          </w:pPr>
          <w:hyperlink w:anchor="_Toc515483470" w:history="1">
            <w:r w:rsidRPr="00DA79F6">
              <w:rPr>
                <w:rStyle w:val="Hyperlink"/>
                <w:noProof/>
              </w:rPr>
              <w:t>Discussion</w:t>
            </w:r>
            <w:r>
              <w:rPr>
                <w:noProof/>
                <w:webHidden/>
              </w:rPr>
              <w:tab/>
            </w:r>
            <w:r>
              <w:rPr>
                <w:noProof/>
                <w:webHidden/>
              </w:rPr>
              <w:fldChar w:fldCharType="begin"/>
            </w:r>
            <w:r>
              <w:rPr>
                <w:noProof/>
                <w:webHidden/>
              </w:rPr>
              <w:instrText xml:space="preserve"> PAGEREF _Toc515483470 \h </w:instrText>
            </w:r>
            <w:r>
              <w:rPr>
                <w:noProof/>
                <w:webHidden/>
              </w:rPr>
            </w:r>
            <w:r>
              <w:rPr>
                <w:noProof/>
                <w:webHidden/>
              </w:rPr>
              <w:fldChar w:fldCharType="separate"/>
            </w:r>
            <w:r>
              <w:rPr>
                <w:noProof/>
                <w:webHidden/>
              </w:rPr>
              <w:t>8</w:t>
            </w:r>
            <w:r>
              <w:rPr>
                <w:noProof/>
                <w:webHidden/>
              </w:rPr>
              <w:fldChar w:fldCharType="end"/>
            </w:r>
          </w:hyperlink>
        </w:p>
        <w:p w14:paraId="5F3D4BDC" w14:textId="74C50689" w:rsidR="00CC1011" w:rsidRDefault="00CC1011">
          <w:pPr>
            <w:pStyle w:val="TOC3"/>
            <w:tabs>
              <w:tab w:val="right" w:leader="dot" w:pos="9926"/>
            </w:tabs>
            <w:rPr>
              <w:noProof/>
              <w:sz w:val="22"/>
              <w:lang w:eastAsia="ja-JP"/>
            </w:rPr>
          </w:pPr>
          <w:hyperlink w:anchor="_Toc515483471" w:history="1">
            <w:r w:rsidRPr="00DA79F6">
              <w:rPr>
                <w:rStyle w:val="Hyperlink"/>
                <w:noProof/>
              </w:rPr>
              <w:t>Campaign Analysis</w:t>
            </w:r>
            <w:r>
              <w:rPr>
                <w:noProof/>
                <w:webHidden/>
              </w:rPr>
              <w:tab/>
            </w:r>
            <w:r>
              <w:rPr>
                <w:noProof/>
                <w:webHidden/>
              </w:rPr>
              <w:fldChar w:fldCharType="begin"/>
            </w:r>
            <w:r>
              <w:rPr>
                <w:noProof/>
                <w:webHidden/>
              </w:rPr>
              <w:instrText xml:space="preserve"> PAGEREF _Toc515483471 \h </w:instrText>
            </w:r>
            <w:r>
              <w:rPr>
                <w:noProof/>
                <w:webHidden/>
              </w:rPr>
            </w:r>
            <w:r>
              <w:rPr>
                <w:noProof/>
                <w:webHidden/>
              </w:rPr>
              <w:fldChar w:fldCharType="separate"/>
            </w:r>
            <w:r>
              <w:rPr>
                <w:noProof/>
                <w:webHidden/>
              </w:rPr>
              <w:t>8</w:t>
            </w:r>
            <w:r>
              <w:rPr>
                <w:noProof/>
                <w:webHidden/>
              </w:rPr>
              <w:fldChar w:fldCharType="end"/>
            </w:r>
          </w:hyperlink>
        </w:p>
        <w:p w14:paraId="4D940E70" w14:textId="5F30354E" w:rsidR="00CC1011" w:rsidRDefault="00CC1011">
          <w:pPr>
            <w:pStyle w:val="TOC3"/>
            <w:tabs>
              <w:tab w:val="right" w:leader="dot" w:pos="9926"/>
            </w:tabs>
            <w:rPr>
              <w:noProof/>
              <w:sz w:val="22"/>
              <w:lang w:eastAsia="ja-JP"/>
            </w:rPr>
          </w:pPr>
          <w:hyperlink w:anchor="_Toc515483472" w:history="1">
            <w:r w:rsidRPr="00DA79F6">
              <w:rPr>
                <w:rStyle w:val="Hyperlink"/>
                <w:noProof/>
              </w:rPr>
              <w:t>Long-term Impact of Campaigns</w:t>
            </w:r>
            <w:r>
              <w:rPr>
                <w:noProof/>
                <w:webHidden/>
              </w:rPr>
              <w:tab/>
            </w:r>
            <w:r>
              <w:rPr>
                <w:noProof/>
                <w:webHidden/>
              </w:rPr>
              <w:fldChar w:fldCharType="begin"/>
            </w:r>
            <w:r>
              <w:rPr>
                <w:noProof/>
                <w:webHidden/>
              </w:rPr>
              <w:instrText xml:space="preserve"> PAGEREF _Toc515483472 \h </w:instrText>
            </w:r>
            <w:r>
              <w:rPr>
                <w:noProof/>
                <w:webHidden/>
              </w:rPr>
            </w:r>
            <w:r>
              <w:rPr>
                <w:noProof/>
                <w:webHidden/>
              </w:rPr>
              <w:fldChar w:fldCharType="separate"/>
            </w:r>
            <w:r>
              <w:rPr>
                <w:noProof/>
                <w:webHidden/>
              </w:rPr>
              <w:t>11</w:t>
            </w:r>
            <w:r>
              <w:rPr>
                <w:noProof/>
                <w:webHidden/>
              </w:rPr>
              <w:fldChar w:fldCharType="end"/>
            </w:r>
          </w:hyperlink>
        </w:p>
        <w:p w14:paraId="43FABE85" w14:textId="7C524773" w:rsidR="00CC1011" w:rsidRDefault="00CC1011">
          <w:pPr>
            <w:pStyle w:val="TOC3"/>
            <w:tabs>
              <w:tab w:val="right" w:leader="dot" w:pos="9926"/>
            </w:tabs>
            <w:rPr>
              <w:noProof/>
              <w:sz w:val="22"/>
              <w:lang w:eastAsia="ja-JP"/>
            </w:rPr>
          </w:pPr>
          <w:hyperlink w:anchor="_Toc515483473" w:history="1">
            <w:r w:rsidRPr="00DA79F6">
              <w:rPr>
                <w:rStyle w:val="Hyperlink"/>
                <w:noProof/>
              </w:rPr>
              <w:t>Site Usage</w:t>
            </w:r>
            <w:r>
              <w:rPr>
                <w:noProof/>
                <w:webHidden/>
              </w:rPr>
              <w:tab/>
            </w:r>
            <w:r>
              <w:rPr>
                <w:noProof/>
                <w:webHidden/>
              </w:rPr>
              <w:fldChar w:fldCharType="begin"/>
            </w:r>
            <w:r>
              <w:rPr>
                <w:noProof/>
                <w:webHidden/>
              </w:rPr>
              <w:instrText xml:space="preserve"> PAGEREF _Toc515483473 \h </w:instrText>
            </w:r>
            <w:r>
              <w:rPr>
                <w:noProof/>
                <w:webHidden/>
              </w:rPr>
            </w:r>
            <w:r>
              <w:rPr>
                <w:noProof/>
                <w:webHidden/>
              </w:rPr>
              <w:fldChar w:fldCharType="separate"/>
            </w:r>
            <w:r>
              <w:rPr>
                <w:noProof/>
                <w:webHidden/>
              </w:rPr>
              <w:t>16</w:t>
            </w:r>
            <w:r>
              <w:rPr>
                <w:noProof/>
                <w:webHidden/>
              </w:rPr>
              <w:fldChar w:fldCharType="end"/>
            </w:r>
          </w:hyperlink>
        </w:p>
        <w:p w14:paraId="056BDA5F" w14:textId="0E30623A" w:rsidR="00CC1011" w:rsidRDefault="00CC1011">
          <w:pPr>
            <w:pStyle w:val="TOC3"/>
            <w:tabs>
              <w:tab w:val="right" w:leader="dot" w:pos="9926"/>
            </w:tabs>
            <w:rPr>
              <w:noProof/>
              <w:sz w:val="22"/>
              <w:lang w:eastAsia="ja-JP"/>
            </w:rPr>
          </w:pPr>
          <w:hyperlink w:anchor="_Toc515483474" w:history="1">
            <w:r w:rsidRPr="00DA79F6">
              <w:rPr>
                <w:rStyle w:val="Hyperlink"/>
                <w:noProof/>
              </w:rPr>
              <w:t>Revenue Prediction</w:t>
            </w:r>
            <w:r>
              <w:rPr>
                <w:noProof/>
                <w:webHidden/>
              </w:rPr>
              <w:tab/>
            </w:r>
            <w:r>
              <w:rPr>
                <w:noProof/>
                <w:webHidden/>
              </w:rPr>
              <w:fldChar w:fldCharType="begin"/>
            </w:r>
            <w:r>
              <w:rPr>
                <w:noProof/>
                <w:webHidden/>
              </w:rPr>
              <w:instrText xml:space="preserve"> PAGEREF _Toc515483474 \h </w:instrText>
            </w:r>
            <w:r>
              <w:rPr>
                <w:noProof/>
                <w:webHidden/>
              </w:rPr>
            </w:r>
            <w:r>
              <w:rPr>
                <w:noProof/>
                <w:webHidden/>
              </w:rPr>
              <w:fldChar w:fldCharType="separate"/>
            </w:r>
            <w:r>
              <w:rPr>
                <w:noProof/>
                <w:webHidden/>
              </w:rPr>
              <w:t>19</w:t>
            </w:r>
            <w:r>
              <w:rPr>
                <w:noProof/>
                <w:webHidden/>
              </w:rPr>
              <w:fldChar w:fldCharType="end"/>
            </w:r>
          </w:hyperlink>
        </w:p>
        <w:p w14:paraId="15A53120" w14:textId="34F1EE14" w:rsidR="00CC1011" w:rsidRDefault="00CC1011">
          <w:pPr>
            <w:pStyle w:val="TOC2"/>
            <w:tabs>
              <w:tab w:val="right" w:leader="dot" w:pos="9926"/>
            </w:tabs>
            <w:rPr>
              <w:noProof/>
              <w:sz w:val="22"/>
              <w:lang w:eastAsia="ja-JP"/>
            </w:rPr>
          </w:pPr>
          <w:hyperlink w:anchor="_Toc515483475" w:history="1">
            <w:r w:rsidRPr="00DA79F6">
              <w:rPr>
                <w:rStyle w:val="Hyperlink"/>
                <w:noProof/>
              </w:rPr>
              <w:t>Bibliography</w:t>
            </w:r>
            <w:r>
              <w:rPr>
                <w:noProof/>
                <w:webHidden/>
              </w:rPr>
              <w:tab/>
            </w:r>
            <w:r>
              <w:rPr>
                <w:noProof/>
                <w:webHidden/>
              </w:rPr>
              <w:fldChar w:fldCharType="begin"/>
            </w:r>
            <w:r>
              <w:rPr>
                <w:noProof/>
                <w:webHidden/>
              </w:rPr>
              <w:instrText xml:space="preserve"> PAGEREF _Toc515483475 \h </w:instrText>
            </w:r>
            <w:r>
              <w:rPr>
                <w:noProof/>
                <w:webHidden/>
              </w:rPr>
            </w:r>
            <w:r>
              <w:rPr>
                <w:noProof/>
                <w:webHidden/>
              </w:rPr>
              <w:fldChar w:fldCharType="separate"/>
            </w:r>
            <w:r>
              <w:rPr>
                <w:noProof/>
                <w:webHidden/>
              </w:rPr>
              <w:t>21</w:t>
            </w:r>
            <w:r>
              <w:rPr>
                <w:noProof/>
                <w:webHidden/>
              </w:rPr>
              <w:fldChar w:fldCharType="end"/>
            </w:r>
          </w:hyperlink>
        </w:p>
        <w:p w14:paraId="7D5A5E74" w14:textId="36695195" w:rsidR="00CC1011" w:rsidRDefault="00CC1011">
          <w:pPr>
            <w:pStyle w:val="TOC2"/>
            <w:tabs>
              <w:tab w:val="right" w:leader="dot" w:pos="9926"/>
            </w:tabs>
            <w:rPr>
              <w:noProof/>
              <w:sz w:val="22"/>
              <w:lang w:eastAsia="ja-JP"/>
            </w:rPr>
          </w:pPr>
          <w:hyperlink w:anchor="_Toc515483476" w:history="1">
            <w:r w:rsidRPr="00DA79F6">
              <w:rPr>
                <w:rStyle w:val="Hyperlink"/>
                <w:noProof/>
              </w:rPr>
              <w:t>Appendix</w:t>
            </w:r>
            <w:r>
              <w:rPr>
                <w:noProof/>
                <w:webHidden/>
              </w:rPr>
              <w:tab/>
            </w:r>
            <w:r>
              <w:rPr>
                <w:noProof/>
                <w:webHidden/>
              </w:rPr>
              <w:fldChar w:fldCharType="begin"/>
            </w:r>
            <w:r>
              <w:rPr>
                <w:noProof/>
                <w:webHidden/>
              </w:rPr>
              <w:instrText xml:space="preserve"> PAGEREF _Toc515483476 \h </w:instrText>
            </w:r>
            <w:r>
              <w:rPr>
                <w:noProof/>
                <w:webHidden/>
              </w:rPr>
            </w:r>
            <w:r>
              <w:rPr>
                <w:noProof/>
                <w:webHidden/>
              </w:rPr>
              <w:fldChar w:fldCharType="separate"/>
            </w:r>
            <w:r>
              <w:rPr>
                <w:noProof/>
                <w:webHidden/>
              </w:rPr>
              <w:t>22</w:t>
            </w:r>
            <w:r>
              <w:rPr>
                <w:noProof/>
                <w:webHidden/>
              </w:rPr>
              <w:fldChar w:fldCharType="end"/>
            </w:r>
          </w:hyperlink>
        </w:p>
        <w:p w14:paraId="0EE69370" w14:textId="77387D8A" w:rsidR="00CC1011" w:rsidRDefault="00CC1011">
          <w:pPr>
            <w:pStyle w:val="TOC3"/>
            <w:tabs>
              <w:tab w:val="right" w:leader="dot" w:pos="9926"/>
            </w:tabs>
            <w:rPr>
              <w:noProof/>
              <w:sz w:val="22"/>
              <w:lang w:eastAsia="ja-JP"/>
            </w:rPr>
          </w:pPr>
          <w:hyperlink w:anchor="_Toc515483477" w:history="1">
            <w:r w:rsidRPr="00DA79F6">
              <w:rPr>
                <w:rStyle w:val="Hyperlink"/>
                <w:noProof/>
              </w:rPr>
              <w:t>Tableau</w:t>
            </w:r>
            <w:r>
              <w:rPr>
                <w:noProof/>
                <w:webHidden/>
              </w:rPr>
              <w:tab/>
            </w:r>
            <w:r>
              <w:rPr>
                <w:noProof/>
                <w:webHidden/>
              </w:rPr>
              <w:fldChar w:fldCharType="begin"/>
            </w:r>
            <w:r>
              <w:rPr>
                <w:noProof/>
                <w:webHidden/>
              </w:rPr>
              <w:instrText xml:space="preserve"> PAGEREF _Toc515483477 \h </w:instrText>
            </w:r>
            <w:r>
              <w:rPr>
                <w:noProof/>
                <w:webHidden/>
              </w:rPr>
            </w:r>
            <w:r>
              <w:rPr>
                <w:noProof/>
                <w:webHidden/>
              </w:rPr>
              <w:fldChar w:fldCharType="separate"/>
            </w:r>
            <w:r>
              <w:rPr>
                <w:noProof/>
                <w:webHidden/>
              </w:rPr>
              <w:t>22</w:t>
            </w:r>
            <w:r>
              <w:rPr>
                <w:noProof/>
                <w:webHidden/>
              </w:rPr>
              <w:fldChar w:fldCharType="end"/>
            </w:r>
          </w:hyperlink>
        </w:p>
        <w:p w14:paraId="3EB2D693" w14:textId="7E87F557" w:rsidR="00CC1011" w:rsidRDefault="00CC1011">
          <w:pPr>
            <w:pStyle w:val="TOC3"/>
            <w:tabs>
              <w:tab w:val="right" w:leader="dot" w:pos="9926"/>
            </w:tabs>
            <w:rPr>
              <w:noProof/>
              <w:sz w:val="22"/>
              <w:lang w:eastAsia="ja-JP"/>
            </w:rPr>
          </w:pPr>
          <w:hyperlink w:anchor="_Toc515483478" w:history="1">
            <w:r w:rsidRPr="00DA79F6">
              <w:rPr>
                <w:rStyle w:val="Hyperlink"/>
                <w:noProof/>
              </w:rPr>
              <w:t>SPSS Modeler</w:t>
            </w:r>
            <w:r>
              <w:rPr>
                <w:noProof/>
                <w:webHidden/>
              </w:rPr>
              <w:tab/>
            </w:r>
            <w:r>
              <w:rPr>
                <w:noProof/>
                <w:webHidden/>
              </w:rPr>
              <w:fldChar w:fldCharType="begin"/>
            </w:r>
            <w:r>
              <w:rPr>
                <w:noProof/>
                <w:webHidden/>
              </w:rPr>
              <w:instrText xml:space="preserve"> PAGEREF _Toc515483478 \h </w:instrText>
            </w:r>
            <w:r>
              <w:rPr>
                <w:noProof/>
                <w:webHidden/>
              </w:rPr>
            </w:r>
            <w:r>
              <w:rPr>
                <w:noProof/>
                <w:webHidden/>
              </w:rPr>
              <w:fldChar w:fldCharType="separate"/>
            </w:r>
            <w:r>
              <w:rPr>
                <w:noProof/>
                <w:webHidden/>
              </w:rPr>
              <w:t>44</w:t>
            </w:r>
            <w:r>
              <w:rPr>
                <w:noProof/>
                <w:webHidden/>
              </w:rPr>
              <w:fldChar w:fldCharType="end"/>
            </w:r>
          </w:hyperlink>
        </w:p>
        <w:p w14:paraId="6DDEA9A7" w14:textId="17A73C86" w:rsidR="00CC1011" w:rsidRDefault="00CC1011">
          <w:pPr>
            <w:pStyle w:val="TOC3"/>
            <w:tabs>
              <w:tab w:val="right" w:leader="dot" w:pos="9926"/>
            </w:tabs>
            <w:rPr>
              <w:noProof/>
              <w:sz w:val="22"/>
              <w:lang w:eastAsia="ja-JP"/>
            </w:rPr>
          </w:pPr>
          <w:hyperlink w:anchor="_Toc515483479" w:history="1">
            <w:r w:rsidRPr="00DA79F6">
              <w:rPr>
                <w:rStyle w:val="Hyperlink"/>
                <w:noProof/>
              </w:rPr>
              <w:t>Additional Tableau Figures</w:t>
            </w:r>
            <w:r>
              <w:rPr>
                <w:noProof/>
                <w:webHidden/>
              </w:rPr>
              <w:tab/>
            </w:r>
            <w:r>
              <w:rPr>
                <w:noProof/>
                <w:webHidden/>
              </w:rPr>
              <w:fldChar w:fldCharType="begin"/>
            </w:r>
            <w:r>
              <w:rPr>
                <w:noProof/>
                <w:webHidden/>
              </w:rPr>
              <w:instrText xml:space="preserve"> PAGEREF _Toc515483479 \h </w:instrText>
            </w:r>
            <w:r>
              <w:rPr>
                <w:noProof/>
                <w:webHidden/>
              </w:rPr>
            </w:r>
            <w:r>
              <w:rPr>
                <w:noProof/>
                <w:webHidden/>
              </w:rPr>
              <w:fldChar w:fldCharType="separate"/>
            </w:r>
            <w:r>
              <w:rPr>
                <w:noProof/>
                <w:webHidden/>
              </w:rPr>
              <w:t>52</w:t>
            </w:r>
            <w:r>
              <w:rPr>
                <w:noProof/>
                <w:webHidden/>
              </w:rPr>
              <w:fldChar w:fldCharType="end"/>
            </w:r>
          </w:hyperlink>
        </w:p>
        <w:p w14:paraId="2C7B8623" w14:textId="3A3C6098" w:rsidR="00733F61" w:rsidRDefault="00733F61">
          <w:r w:rsidRPr="00733F61">
            <w:rPr>
              <w:b/>
              <w:bCs/>
              <w:noProof/>
              <w:color w:val="161718" w:themeColor="text1"/>
            </w:rPr>
            <w:fldChar w:fldCharType="end"/>
          </w:r>
        </w:p>
        <w:bookmarkStart w:id="0" w:name="_GoBack" w:displacedByCustomXml="next"/>
        <w:bookmarkEnd w:id="0" w:displacedByCustomXml="next"/>
      </w:sdtContent>
    </w:sdt>
    <w:p w14:paraId="03CCD3C7" w14:textId="77777777" w:rsidR="00E4005C" w:rsidRDefault="00E4005C">
      <w:pPr>
        <w:spacing w:after="200"/>
        <w:jc w:val="left"/>
      </w:pPr>
      <w:r>
        <w:br w:type="page"/>
      </w:r>
    </w:p>
    <w:p w14:paraId="38AB40F5" w14:textId="77777777" w:rsidR="00B4765D" w:rsidRDefault="00B4765D" w:rsidP="00B4765D">
      <w:pPr>
        <w:pStyle w:val="Heading2"/>
      </w:pPr>
      <w:bookmarkStart w:id="1" w:name="_Toc515483466"/>
      <w:r>
        <w:lastRenderedPageBreak/>
        <w:t>Our team</w:t>
      </w:r>
      <w:bookmarkEnd w:id="1"/>
    </w:p>
    <w:p w14:paraId="3CF34AA9" w14:textId="1E78E0EC" w:rsidR="00B4765D" w:rsidRDefault="00B4765D" w:rsidP="00B4765D"/>
    <w:p w14:paraId="1E597FD3" w14:textId="77777777" w:rsidR="00195484" w:rsidRDefault="00195484" w:rsidP="00B4765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gridCol w:w="4963"/>
      </w:tblGrid>
      <w:tr w:rsidR="00B4765D" w14:paraId="5C301BD4" w14:textId="77777777" w:rsidTr="00B4765D">
        <w:tc>
          <w:tcPr>
            <w:tcW w:w="4963" w:type="dxa"/>
          </w:tcPr>
          <w:p w14:paraId="0E3DAE9F" w14:textId="77777777" w:rsidR="00B4765D" w:rsidRDefault="00B4765D" w:rsidP="00B4765D">
            <w:r>
              <w:rPr>
                <w:rFonts w:ascii="Arial" w:hAnsi="Arial" w:cs="Arial"/>
                <w:noProof/>
                <w:color w:val="000000"/>
              </w:rPr>
              <w:drawing>
                <wp:inline distT="0" distB="0" distL="0" distR="0" wp14:anchorId="6C76CB8C" wp14:editId="26F13DC3">
                  <wp:extent cx="1394460" cy="1402080"/>
                  <wp:effectExtent l="19050" t="0" r="15240" b="445770"/>
                  <wp:docPr id="18" name="Picture 18" descr="https://lh5.googleusercontent.com/bTXGV6xS-6qXe9mS2VqWg_wfxPLHSgKIjWkIMm0g7m4gl8m9RRUGQKvNbcI74vXiHdan-pKvdOUHNLSPVgjQpQoCQyB8ZP0LlKLznSQgjRrCY3vTRGB0UZ5HzilwyDDg4CS4w4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bTXGV6xS-6qXe9mS2VqWg_wfxPLHSgKIjWkIMm0g7m4gl8m9RRUGQKvNbcI74vXiHdan-pKvdOUHNLSPVgjQpQoCQyB8ZP0LlKLznSQgjRrCY3vTRGB0UZ5HzilwyDDg4CS4w4z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94460" cy="140208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51D713D6" w14:textId="61D6F339" w:rsidR="00B4765D" w:rsidRDefault="00B4765D" w:rsidP="00B4765D"/>
        </w:tc>
        <w:tc>
          <w:tcPr>
            <w:tcW w:w="4963" w:type="dxa"/>
          </w:tcPr>
          <w:p w14:paraId="3205376C" w14:textId="619954F7" w:rsidR="00B4765D" w:rsidRDefault="00B4765D" w:rsidP="00B4765D">
            <w:pPr>
              <w:rPr>
                <w:b/>
              </w:rPr>
            </w:pPr>
            <w:r w:rsidRPr="00B4765D">
              <w:rPr>
                <w:b/>
              </w:rPr>
              <w:t>Tran To Anh</w:t>
            </w:r>
          </w:p>
          <w:p w14:paraId="525D8157" w14:textId="461B72B5" w:rsidR="00D34AF2" w:rsidRDefault="00D34AF2" w:rsidP="00B4765D">
            <w:pPr>
              <w:rPr>
                <w:b/>
                <w:i/>
              </w:rPr>
            </w:pPr>
            <w:r>
              <w:rPr>
                <w:b/>
                <w:i/>
              </w:rPr>
              <w:t>School of Business and Economics</w:t>
            </w:r>
          </w:p>
          <w:p w14:paraId="260C5A27" w14:textId="078D6600" w:rsidR="00D34AF2" w:rsidRPr="00D34AF2" w:rsidRDefault="00D34AF2" w:rsidP="00B4765D">
            <w:pPr>
              <w:rPr>
                <w:b/>
                <w:i/>
              </w:rPr>
            </w:pPr>
            <w:bookmarkStart w:id="2" w:name="OLE_LINK26"/>
            <w:r>
              <w:rPr>
                <w:b/>
                <w:i/>
              </w:rPr>
              <w:t>Maastricht University</w:t>
            </w:r>
          </w:p>
          <w:bookmarkEnd w:id="2"/>
          <w:p w14:paraId="3910F424" w14:textId="7E055C67" w:rsidR="00B4765D" w:rsidRPr="00B4765D" w:rsidRDefault="00B4765D" w:rsidP="00B4765D">
            <w:r w:rsidRPr="00B4765D">
              <w:t>toanh260196@gmail.com</w:t>
            </w:r>
          </w:p>
          <w:p w14:paraId="5A72E40A" w14:textId="77777777" w:rsidR="00B4765D" w:rsidRPr="00B4765D" w:rsidRDefault="00B4765D" w:rsidP="00B4765D">
            <w:r w:rsidRPr="00B4765D">
              <w:t>+31 62 010 8385</w:t>
            </w:r>
          </w:p>
          <w:p w14:paraId="4320CB9D" w14:textId="77777777" w:rsidR="00B4765D" w:rsidRDefault="00B4765D" w:rsidP="00B4765D"/>
        </w:tc>
      </w:tr>
      <w:tr w:rsidR="00B4765D" w14:paraId="4F8BF006" w14:textId="77777777" w:rsidTr="00B4765D">
        <w:tc>
          <w:tcPr>
            <w:tcW w:w="4963" w:type="dxa"/>
          </w:tcPr>
          <w:p w14:paraId="16E31D60" w14:textId="77777777" w:rsidR="00B4765D" w:rsidRDefault="00B4765D" w:rsidP="00B4765D">
            <w:r>
              <w:rPr>
                <w:noProof/>
              </w:rPr>
              <w:drawing>
                <wp:inline distT="0" distB="0" distL="0" distR="0" wp14:anchorId="3F233E50" wp14:editId="43A8296D">
                  <wp:extent cx="1424940" cy="2092325"/>
                  <wp:effectExtent l="19050" t="0" r="22860" b="612775"/>
                  <wp:docPr id="19" name="Picture 19" descr="https://lh3.googleusercontent.com/z5Wqi0DchF_C4hhQJnm_xGBjfSrpw6Zpv0Ho413aQ2LZH9mjNSEakqH5axnV-XGPJBf8eyiOwvf799X_gmxTRWPInKt6TwuyRS0N5sGB60VLsFJqZw2TQ9VsCCS5t_YjPTFLzT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z5Wqi0DchF_C4hhQJnm_xGBjfSrpw6Zpv0Ho413aQ2LZH9mjNSEakqH5axnV-XGPJBf8eyiOwvf799X_gmxTRWPInKt6TwuyRS0N5sGB60VLsFJqZw2TQ9VsCCS5t_YjPTFLzTIh"/>
                          <pic:cNvPicPr>
                            <a:picLocks noChangeAspect="1" noChangeArrowheads="1"/>
                          </pic:cNvPicPr>
                        </pic:nvPicPr>
                        <pic:blipFill rotWithShape="1">
                          <a:blip r:embed="rId12">
                            <a:extLst>
                              <a:ext uri="{28A0092B-C50C-407E-A947-70E740481C1C}">
                                <a14:useLocalDpi xmlns:a14="http://schemas.microsoft.com/office/drawing/2010/main" val="0"/>
                              </a:ext>
                            </a:extLst>
                          </a:blip>
                          <a:srcRect l="66487" t="40553"/>
                          <a:stretch/>
                        </pic:blipFill>
                        <pic:spPr bwMode="auto">
                          <a:xfrm>
                            <a:off x="0" y="0"/>
                            <a:ext cx="1425263" cy="20928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14:paraId="3CA86D08" w14:textId="2CCEDC38" w:rsidR="00B4765D" w:rsidRDefault="00B4765D" w:rsidP="00B4765D"/>
        </w:tc>
        <w:tc>
          <w:tcPr>
            <w:tcW w:w="4963" w:type="dxa"/>
          </w:tcPr>
          <w:p w14:paraId="371D141D" w14:textId="4126069B" w:rsidR="00B4765D" w:rsidRDefault="00B4765D" w:rsidP="00B4765D">
            <w:pPr>
              <w:rPr>
                <w:b/>
              </w:rPr>
            </w:pPr>
            <w:r w:rsidRPr="00B4765D">
              <w:rPr>
                <w:b/>
              </w:rPr>
              <w:t>Stephen McCarthy</w:t>
            </w:r>
          </w:p>
          <w:p w14:paraId="6AD84E49" w14:textId="1A1D2EF8" w:rsidR="00D34AF2" w:rsidRDefault="00D34AF2" w:rsidP="00B4765D">
            <w:pPr>
              <w:rPr>
                <w:b/>
                <w:i/>
              </w:rPr>
            </w:pPr>
            <w:r>
              <w:rPr>
                <w:b/>
                <w:i/>
              </w:rPr>
              <w:t>University College Maastricht</w:t>
            </w:r>
          </w:p>
          <w:p w14:paraId="6C9FAC25" w14:textId="11086D3B" w:rsidR="00D34AF2" w:rsidRPr="00D34AF2" w:rsidRDefault="00D34AF2" w:rsidP="00B4765D">
            <w:pPr>
              <w:rPr>
                <w:b/>
                <w:i/>
              </w:rPr>
            </w:pPr>
            <w:r>
              <w:rPr>
                <w:b/>
                <w:i/>
              </w:rPr>
              <w:t>Maastricht University</w:t>
            </w:r>
          </w:p>
          <w:p w14:paraId="247F33A8" w14:textId="3858EF44" w:rsidR="00B4765D" w:rsidRPr="00B4765D" w:rsidRDefault="00B4765D" w:rsidP="00B4765D">
            <w:r w:rsidRPr="00B4765D">
              <w:t>iamstephen.mccarthy@gmail.com</w:t>
            </w:r>
          </w:p>
          <w:p w14:paraId="3EED7A64" w14:textId="77777777" w:rsidR="00B4765D" w:rsidRPr="00B4765D" w:rsidRDefault="00B4765D" w:rsidP="00B4765D">
            <w:r w:rsidRPr="00B4765D">
              <w:t>+31 64 628 2070</w:t>
            </w:r>
          </w:p>
          <w:p w14:paraId="246B9DA8" w14:textId="77777777" w:rsidR="00B4765D" w:rsidRDefault="00B4765D" w:rsidP="00B4765D"/>
        </w:tc>
      </w:tr>
      <w:tr w:rsidR="00B4765D" w14:paraId="5F6B9CC7" w14:textId="77777777" w:rsidTr="00B4765D">
        <w:tc>
          <w:tcPr>
            <w:tcW w:w="4963" w:type="dxa"/>
          </w:tcPr>
          <w:p w14:paraId="468406A6" w14:textId="12CB2026" w:rsidR="00B4765D" w:rsidRDefault="00B4765D" w:rsidP="00B4765D">
            <w:r>
              <w:rPr>
                <w:noProof/>
              </w:rPr>
              <w:drawing>
                <wp:inline distT="0" distB="0" distL="0" distR="0" wp14:anchorId="50C61C13" wp14:editId="2AFE25DE">
                  <wp:extent cx="1447800" cy="1719811"/>
                  <wp:effectExtent l="19050" t="0" r="19050" b="509270"/>
                  <wp:docPr id="20" name="Picture 20" descr="https://lh3.googleusercontent.com/ZvFYr0jc4caihLda25fPtNZDv8Wtj-7cRFR4teo8AauRlkzp5DerJ70W5Ym1Xnssc7msW58CvFdR2yKZUR2uI1Y2hHPJldITszT8AYSEdmVzuDV5PgKh7IlaKGB-cXZHKLDYtG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ZvFYr0jc4caihLda25fPtNZDv8Wtj-7cRFR4teo8AauRlkzp5DerJ70W5Ym1Xnssc7msW58CvFdR2yKZUR2uI1Y2hHPJldITszT8AYSEdmVzuDV5PgKh7IlaKGB-cXZHKLDYtGH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50390" cy="172288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c>
        <w:tc>
          <w:tcPr>
            <w:tcW w:w="4963" w:type="dxa"/>
          </w:tcPr>
          <w:p w14:paraId="0A8D1AB0" w14:textId="7E5A844C" w:rsidR="00B4765D" w:rsidRDefault="00B4765D" w:rsidP="00B4765D">
            <w:pPr>
              <w:rPr>
                <w:b/>
              </w:rPr>
            </w:pPr>
            <w:r w:rsidRPr="00B4765D">
              <w:rPr>
                <w:b/>
              </w:rPr>
              <w:t xml:space="preserve">Linda </w:t>
            </w:r>
            <w:proofErr w:type="spellStart"/>
            <w:r w:rsidRPr="00B4765D">
              <w:rPr>
                <w:b/>
              </w:rPr>
              <w:t>Amaduzzi</w:t>
            </w:r>
            <w:proofErr w:type="spellEnd"/>
          </w:p>
          <w:p w14:paraId="71924DC5" w14:textId="07E2CA41" w:rsidR="00D34AF2" w:rsidRDefault="00D34AF2" w:rsidP="00B4765D">
            <w:pPr>
              <w:rPr>
                <w:b/>
                <w:i/>
              </w:rPr>
            </w:pPr>
            <w:r>
              <w:rPr>
                <w:b/>
                <w:i/>
              </w:rPr>
              <w:t>University College Maastricht</w:t>
            </w:r>
          </w:p>
          <w:p w14:paraId="2275E5C0" w14:textId="0B787EBD" w:rsidR="00D34AF2" w:rsidRPr="00D34AF2" w:rsidRDefault="00D34AF2" w:rsidP="00B4765D">
            <w:pPr>
              <w:rPr>
                <w:b/>
                <w:i/>
              </w:rPr>
            </w:pPr>
            <w:r>
              <w:rPr>
                <w:b/>
                <w:i/>
              </w:rPr>
              <w:t>Maastricht University</w:t>
            </w:r>
          </w:p>
          <w:p w14:paraId="62459140" w14:textId="664F0DFA" w:rsidR="00B4765D" w:rsidRPr="00B4765D" w:rsidRDefault="00B4765D" w:rsidP="00B4765D">
            <w:r w:rsidRPr="00B4765D">
              <w:t>linda.amaduzzi@gmail.com</w:t>
            </w:r>
          </w:p>
          <w:p w14:paraId="51FFDA6E" w14:textId="0CAC9F6D" w:rsidR="00B4765D" w:rsidRDefault="00242043" w:rsidP="00B4765D">
            <w:r>
              <w:t>+39 34 905 00953</w:t>
            </w:r>
          </w:p>
        </w:tc>
      </w:tr>
    </w:tbl>
    <w:p w14:paraId="0C8B4C5B" w14:textId="669FABE4" w:rsidR="00733F61" w:rsidRDefault="00733F61" w:rsidP="00A72ED6">
      <w:r>
        <w:br w:type="page"/>
      </w:r>
    </w:p>
    <w:bookmarkStart w:id="3" w:name="OLE_LINK12"/>
    <w:bookmarkStart w:id="4" w:name="OLE_LINK23"/>
    <w:bookmarkStart w:id="5" w:name="_Toc515483467"/>
    <w:p w14:paraId="040EF832" w14:textId="45BACED2" w:rsidR="004B7E44" w:rsidRDefault="00082F51" w:rsidP="004B7E44">
      <w:pPr>
        <w:pStyle w:val="Heading2"/>
        <w:spacing w:after="500"/>
      </w:pPr>
      <w:sdt>
        <w:sdtPr>
          <w:alias w:val="Company"/>
          <w:tag w:val="Company"/>
          <w:id w:val="441245393"/>
          <w:placeholder>
            <w:docPart w:val="96E74C17EE6744C29D48B0F92451EF26"/>
          </w:placeholder>
          <w:dataBinding w:prefixMappings="xmlns:ns0='http://purl.org/dc/elements/1.1/' xmlns:ns1='http://schemas.openxmlformats.org/package/2006/metadata/core-properties' " w:xpath="/ns1:coreProperties[1]/ns0:subject[1]" w:storeItemID="{6C3C8BC8-F283-45AE-878A-BAB7291924A1}"/>
          <w15:appearance w15:val="hidden"/>
          <w:text/>
        </w:sdtPr>
        <w:sdtContent>
          <w:r w:rsidR="00733F61">
            <w:t>Executive Summary</w:t>
          </w:r>
        </w:sdtContent>
      </w:sdt>
      <w:bookmarkEnd w:id="5"/>
    </w:p>
    <w:bookmarkEnd w:id="3"/>
    <w:bookmarkEnd w:id="4"/>
    <w:p w14:paraId="171FD641" w14:textId="51DAE057" w:rsidR="00C12AE1" w:rsidRDefault="00C12AE1" w:rsidP="00C12AE1">
      <w:pPr>
        <w:rPr>
          <w:b/>
        </w:rPr>
      </w:pPr>
      <w:r w:rsidRPr="00C12AE1">
        <w:rPr>
          <w:b/>
        </w:rPr>
        <w:t>Objectives:</w:t>
      </w:r>
    </w:p>
    <w:p w14:paraId="54DD4697" w14:textId="77777777" w:rsidR="00C12AE1" w:rsidRPr="00C12AE1" w:rsidRDefault="00C12AE1" w:rsidP="00C12AE1">
      <w:pPr>
        <w:rPr>
          <w:b/>
        </w:rPr>
      </w:pPr>
    </w:p>
    <w:p w14:paraId="3B6B44AB" w14:textId="09EA9756" w:rsidR="00C12AE1" w:rsidRPr="00C12AE1" w:rsidRDefault="00C12AE1" w:rsidP="00C12AE1">
      <w:pPr>
        <w:pStyle w:val="ListParagraph"/>
        <w:numPr>
          <w:ilvl w:val="0"/>
          <w:numId w:val="13"/>
        </w:numPr>
      </w:pPr>
      <w:r w:rsidRPr="00C12AE1">
        <w:t>Develop a model to predict the revenue of Kantoorartikelen.nl</w:t>
      </w:r>
      <w:r>
        <w:t>.</w:t>
      </w:r>
    </w:p>
    <w:p w14:paraId="4320A172" w14:textId="4A2C45A7" w:rsidR="00C12AE1" w:rsidRPr="00C12AE1" w:rsidRDefault="00C12AE1" w:rsidP="00C12AE1">
      <w:pPr>
        <w:pStyle w:val="ListParagraph"/>
        <w:numPr>
          <w:ilvl w:val="0"/>
          <w:numId w:val="13"/>
        </w:numPr>
      </w:pPr>
      <w:r w:rsidRPr="00C12AE1">
        <w:t>Assess the long-term value/impact of their marketing campaigns.</w:t>
      </w:r>
    </w:p>
    <w:p w14:paraId="3EB78184" w14:textId="77777777" w:rsidR="00C12AE1" w:rsidRDefault="00C12AE1" w:rsidP="00C12AE1"/>
    <w:p w14:paraId="55DE5972" w14:textId="30316564" w:rsidR="00C12AE1" w:rsidRPr="00C12AE1" w:rsidRDefault="00C12AE1" w:rsidP="00C12AE1">
      <w:pPr>
        <w:rPr>
          <w:b/>
        </w:rPr>
      </w:pPr>
      <w:r w:rsidRPr="00C12AE1">
        <w:rPr>
          <w:b/>
        </w:rPr>
        <w:t>Results:</w:t>
      </w:r>
    </w:p>
    <w:p w14:paraId="720B89DD" w14:textId="77777777" w:rsidR="00C12AE1" w:rsidRPr="00C12AE1" w:rsidRDefault="00C12AE1" w:rsidP="00C12AE1"/>
    <w:p w14:paraId="4E1A4BBF" w14:textId="50FD4970" w:rsidR="00C12AE1" w:rsidRDefault="00C12AE1" w:rsidP="00C12AE1">
      <w:r w:rsidRPr="00C12AE1">
        <w:t>We present a revenue prediction model (pages 19-20) and provide two models for assessing long-term impact of the variable campaigns (pages 11-15).</w:t>
      </w:r>
    </w:p>
    <w:p w14:paraId="1FF7273B" w14:textId="77777777" w:rsidR="00C12AE1" w:rsidRPr="00C12AE1" w:rsidRDefault="00C12AE1" w:rsidP="00C12AE1"/>
    <w:p w14:paraId="61D8B65A" w14:textId="34E83016" w:rsidR="00C12AE1" w:rsidRDefault="00C12AE1" w:rsidP="00C12AE1">
      <w:r w:rsidRPr="00C12AE1">
        <w:t>The revenue prediction model we suggest, the Generalized Linear model, is the most accurate out of those we tested and can be seen on page 20.</w:t>
      </w:r>
    </w:p>
    <w:p w14:paraId="4A8994C8" w14:textId="77777777" w:rsidR="00C12AE1" w:rsidRPr="00C12AE1" w:rsidRDefault="00C12AE1" w:rsidP="00C12AE1"/>
    <w:p w14:paraId="51D87DF9" w14:textId="2734E594" w:rsidR="00C12AE1" w:rsidRDefault="00C12AE1" w:rsidP="00C12AE1">
      <w:r w:rsidRPr="00C12AE1">
        <w:t>The first long-term impact assessm</w:t>
      </w:r>
      <w:r w:rsidR="00D604AB">
        <w:t>ent model, the Distributed Lag M</w:t>
      </w:r>
      <w:r w:rsidRPr="00C12AE1">
        <w:t>odel, is an advanced experimental model ga</w:t>
      </w:r>
      <w:r w:rsidR="00D604AB">
        <w:t xml:space="preserve">ining traction that we believe </w:t>
      </w:r>
      <w:proofErr w:type="spellStart"/>
      <w:r w:rsidR="00D604AB">
        <w:t>K</w:t>
      </w:r>
      <w:r w:rsidRPr="00C12AE1">
        <w:t>antoorartikelen</w:t>
      </w:r>
      <w:proofErr w:type="spellEnd"/>
      <w:r w:rsidRPr="00C12AE1">
        <w:t xml:space="preserve"> should consider as an investment.</w:t>
      </w:r>
    </w:p>
    <w:p w14:paraId="6C3F93A4" w14:textId="77777777" w:rsidR="00C12AE1" w:rsidRPr="00C12AE1" w:rsidRDefault="00C12AE1" w:rsidP="00C12AE1"/>
    <w:p w14:paraId="21288B41" w14:textId="55FD907D" w:rsidR="00733F61" w:rsidRDefault="00C12AE1" w:rsidP="00C12AE1">
      <w:r w:rsidRPr="00C12AE1">
        <w:t xml:space="preserve">The second long-term impact assessment model, the </w:t>
      </w:r>
      <w:r w:rsidR="00B03615">
        <w:t>Neural Network M</w:t>
      </w:r>
      <w:r w:rsidRPr="00C12AE1">
        <w:t xml:space="preserve">odel, is reasonably accurate and worth pursuing. </w:t>
      </w:r>
      <w:r w:rsidR="00733F61">
        <w:br w:type="page"/>
      </w:r>
    </w:p>
    <w:p w14:paraId="1B0617D2" w14:textId="239C7617" w:rsidR="00733F61" w:rsidRDefault="00733F61" w:rsidP="00733F61">
      <w:pPr>
        <w:pStyle w:val="Heading2"/>
        <w:spacing w:after="500"/>
      </w:pPr>
      <w:bookmarkStart w:id="6" w:name="OLE_LINK20"/>
      <w:bookmarkStart w:id="7" w:name="OLE_LINK21"/>
      <w:bookmarkStart w:id="8" w:name="_Toc515483468"/>
      <w:r>
        <w:lastRenderedPageBreak/>
        <w:t>Overview</w:t>
      </w:r>
      <w:bookmarkEnd w:id="8"/>
    </w:p>
    <w:p w14:paraId="7DB01E14" w14:textId="6F6F09E7" w:rsidR="00660A21" w:rsidRDefault="00733F61" w:rsidP="00733F61">
      <w:r>
        <w:t>Pure Minds is a result-driven online marketing agency that utilizes advanced data analytics tools and platforms to identify</w:t>
      </w:r>
      <w:r w:rsidR="00660A21">
        <w:t xml:space="preserve"> potential aspects in their marketing and operational strategies that bring about successful results, and </w:t>
      </w:r>
      <w:r w:rsidR="00BD33BD">
        <w:t>then</w:t>
      </w:r>
      <w:r w:rsidR="00660A21">
        <w:t xml:space="preserve"> capitalize on them. One such platform is Google Analytics, which </w:t>
      </w:r>
      <w:r w:rsidR="00660A21" w:rsidRPr="00660A21">
        <w:t>is a freemium web analytics </w:t>
      </w:r>
      <w:bookmarkEnd w:id="6"/>
      <w:bookmarkEnd w:id="7"/>
      <w:r w:rsidR="00660A21" w:rsidRPr="00660A21">
        <w:t>service offered by Google that tracks and reports website traffic.</w:t>
      </w:r>
      <w:r w:rsidR="00660A21">
        <w:rPr>
          <w:rStyle w:val="FootnoteReference"/>
        </w:rPr>
        <w:footnoteReference w:id="2"/>
      </w:r>
      <w:r w:rsidR="00660A21">
        <w:t xml:space="preserve">  </w:t>
      </w:r>
    </w:p>
    <w:p w14:paraId="0885616A" w14:textId="77777777" w:rsidR="00D04C7A" w:rsidRDefault="00D04C7A" w:rsidP="00733F61"/>
    <w:p w14:paraId="1CE7087C" w14:textId="42FF1C1F" w:rsidR="00733F61" w:rsidRDefault="00660A21" w:rsidP="00733F61">
      <w:r>
        <w:t xml:space="preserve">Understanding the company priorities and framework, we have drawn up several dashboards based on the Google Analytics traffic data of </w:t>
      </w:r>
      <w:bookmarkStart w:id="10" w:name="OLE_LINK15"/>
      <w:r>
        <w:rPr>
          <w:b/>
          <w:bCs/>
        </w:rPr>
        <w:t>k</w:t>
      </w:r>
      <w:r w:rsidRPr="00660A21">
        <w:rPr>
          <w:b/>
          <w:bCs/>
        </w:rPr>
        <w:t>antoorartikelen</w:t>
      </w:r>
      <w:bookmarkEnd w:id="10"/>
      <w:r w:rsidRPr="00660A21">
        <w:rPr>
          <w:b/>
          <w:bCs/>
        </w:rPr>
        <w:t>.nl</w:t>
      </w:r>
      <w:r>
        <w:rPr>
          <w:bCs/>
        </w:rPr>
        <w:t>, the website of interest</w:t>
      </w:r>
      <w:r>
        <w:t xml:space="preserve">. </w:t>
      </w:r>
      <w:r w:rsidR="00D04C7A">
        <w:t>The time frame of the data is January 1, 2016 – April 30, 2018.</w:t>
      </w:r>
    </w:p>
    <w:p w14:paraId="4FE6A75B" w14:textId="3E10E16B" w:rsidR="00D04C7A" w:rsidRDefault="00D04C7A" w:rsidP="00733F61"/>
    <w:p w14:paraId="28A4900D" w14:textId="5777C61F" w:rsidR="00D04C7A" w:rsidRDefault="00D04C7A" w:rsidP="00733F61">
      <w:r>
        <w:t>In this section, an overview dashboard, called the ‘Executive Dashboard’, which captures the big picture regarding the revenue and transactions on the website, will be presented.</w:t>
      </w:r>
    </w:p>
    <w:p w14:paraId="446B21A7" w14:textId="77777777" w:rsidR="00733F61" w:rsidRDefault="00733F61" w:rsidP="00733F61"/>
    <w:p w14:paraId="5E6BAEF8" w14:textId="7F083CD1" w:rsidR="00733F61" w:rsidRPr="00266E06" w:rsidRDefault="00733F61" w:rsidP="00733F61">
      <w:pPr>
        <w:pStyle w:val="Heading3"/>
        <w:rPr>
          <w:b w:val="0"/>
        </w:rPr>
      </w:pPr>
      <w:bookmarkStart w:id="11" w:name="_Toc515483469"/>
      <w:r w:rsidRPr="00266E06">
        <w:rPr>
          <w:b w:val="0"/>
        </w:rPr>
        <w:t>Executive Dashboard</w:t>
      </w:r>
      <w:bookmarkEnd w:id="11"/>
    </w:p>
    <w:p w14:paraId="642435F6" w14:textId="77777777" w:rsidR="00733F61" w:rsidRDefault="00733F61" w:rsidP="00733F61">
      <w:pPr>
        <w:rPr>
          <w:rFonts w:eastAsia="Times New Roman"/>
        </w:rPr>
      </w:pPr>
    </w:p>
    <w:p w14:paraId="3521E968" w14:textId="77777777" w:rsidR="00D04C7A" w:rsidRDefault="00660A21" w:rsidP="00D04C7A">
      <w:pPr>
        <w:keepNext/>
      </w:pPr>
      <w:r>
        <w:rPr>
          <w:noProof/>
        </w:rPr>
        <w:drawing>
          <wp:inline distT="0" distB="0" distL="0" distR="0" wp14:anchorId="05827DDE" wp14:editId="176F409B">
            <wp:extent cx="6309360" cy="3278430"/>
            <wp:effectExtent l="19050" t="19050" r="15240" b="17780"/>
            <wp:docPr id="4" name="Picture 4" descr="C:\Users\toanh\AppData\Local\Microsoft\Windows\INetCache\Content.Word\Executive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anh\AppData\Local\Microsoft\Windows\INetCache\Content.Word\Executive Dashboard.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09360" cy="3278430"/>
                    </a:xfrm>
                    <a:prstGeom prst="rect">
                      <a:avLst/>
                    </a:prstGeom>
                    <a:noFill/>
                    <a:ln>
                      <a:solidFill>
                        <a:schemeClr val="bg1">
                          <a:lumMod val="50000"/>
                        </a:schemeClr>
                      </a:solidFill>
                    </a:ln>
                  </pic:spPr>
                </pic:pic>
              </a:graphicData>
            </a:graphic>
          </wp:inline>
        </w:drawing>
      </w:r>
    </w:p>
    <w:p w14:paraId="24562630" w14:textId="62C481B9" w:rsidR="00733F61" w:rsidRDefault="00D04C7A" w:rsidP="00D04C7A">
      <w:pPr>
        <w:pStyle w:val="Caption"/>
      </w:pPr>
      <w:r>
        <w:t xml:space="preserve">Figure </w:t>
      </w:r>
      <w:r w:rsidR="00082F51">
        <w:fldChar w:fldCharType="begin"/>
      </w:r>
      <w:r w:rsidR="00082F51">
        <w:instrText xml:space="preserve"> SEQ Figure \* ARABIC </w:instrText>
      </w:r>
      <w:r w:rsidR="00082F51">
        <w:fldChar w:fldCharType="separate"/>
      </w:r>
      <w:r w:rsidR="0004167B">
        <w:rPr>
          <w:noProof/>
        </w:rPr>
        <w:t>1</w:t>
      </w:r>
      <w:r w:rsidR="00082F51">
        <w:rPr>
          <w:noProof/>
        </w:rPr>
        <w:fldChar w:fldCharType="end"/>
      </w:r>
      <w:r>
        <w:t xml:space="preserve"> Executive Dashboard.</w:t>
      </w:r>
    </w:p>
    <w:p w14:paraId="7897B61F" w14:textId="2D2A1862" w:rsidR="00D04C7A" w:rsidRDefault="00F9626D" w:rsidP="00D04C7A">
      <w:pPr>
        <w:rPr>
          <w:bCs/>
        </w:rPr>
      </w:pPr>
      <w:r>
        <w:lastRenderedPageBreak/>
        <w:t>From the Executive Dashboard</w:t>
      </w:r>
      <w:r w:rsidR="00462388">
        <w:t xml:space="preserve"> (Figure 1)</w:t>
      </w:r>
      <w:r>
        <w:t xml:space="preserve">, it is evident that most of the transaction revenue of </w:t>
      </w:r>
      <w:bookmarkStart w:id="12" w:name="OLE_LINK16"/>
      <w:proofErr w:type="spellStart"/>
      <w:r>
        <w:rPr>
          <w:bCs/>
        </w:rPr>
        <w:t>K</w:t>
      </w:r>
      <w:r w:rsidRPr="00F9626D">
        <w:rPr>
          <w:bCs/>
        </w:rPr>
        <w:t>antoorartikelen</w:t>
      </w:r>
      <w:proofErr w:type="spellEnd"/>
      <w:r>
        <w:rPr>
          <w:bCs/>
        </w:rPr>
        <w:t xml:space="preserve"> </w:t>
      </w:r>
      <w:bookmarkEnd w:id="12"/>
      <w:r>
        <w:rPr>
          <w:bCs/>
        </w:rPr>
        <w:t xml:space="preserve">comes from Europe, particularly The Netherlands. Several cities in The Netherlands stand out from the dashboard, as they contribute to a remarkable proportion of the website revenue. Some such cities are Amsterdam, De </w:t>
      </w:r>
      <w:proofErr w:type="spellStart"/>
      <w:r>
        <w:rPr>
          <w:bCs/>
        </w:rPr>
        <w:t>Bilt</w:t>
      </w:r>
      <w:proofErr w:type="spellEnd"/>
      <w:r>
        <w:rPr>
          <w:bCs/>
        </w:rPr>
        <w:t xml:space="preserve">, Rotterdam, Maastricht and Heerlen. </w:t>
      </w:r>
      <w:r w:rsidR="00462388">
        <w:rPr>
          <w:bCs/>
        </w:rPr>
        <w:t xml:space="preserve">This observation </w:t>
      </w:r>
      <w:r>
        <w:rPr>
          <w:bCs/>
        </w:rPr>
        <w:t xml:space="preserve">makes intuitive sense, as the </w:t>
      </w:r>
      <w:proofErr w:type="spellStart"/>
      <w:r>
        <w:rPr>
          <w:bCs/>
        </w:rPr>
        <w:t>webshop</w:t>
      </w:r>
      <w:proofErr w:type="spellEnd"/>
      <w:r>
        <w:rPr>
          <w:bCs/>
        </w:rPr>
        <w:t xml:space="preserve"> is based in the Netherlands. </w:t>
      </w:r>
      <w:r w:rsidR="00462388">
        <w:rPr>
          <w:bCs/>
        </w:rPr>
        <w:t>In addition,</w:t>
      </w:r>
      <w:r>
        <w:rPr>
          <w:bCs/>
        </w:rPr>
        <w:t xml:space="preserve"> revenue also comes from part of Germany, such as </w:t>
      </w:r>
      <w:proofErr w:type="spellStart"/>
      <w:r>
        <w:rPr>
          <w:bCs/>
        </w:rPr>
        <w:t>Bornheim</w:t>
      </w:r>
      <w:proofErr w:type="spellEnd"/>
      <w:r>
        <w:rPr>
          <w:bCs/>
        </w:rPr>
        <w:t>.</w:t>
      </w:r>
    </w:p>
    <w:p w14:paraId="68CDC153" w14:textId="27F36140" w:rsidR="00462388" w:rsidRDefault="00462388" w:rsidP="00D04C7A">
      <w:pPr>
        <w:rPr>
          <w:bCs/>
        </w:rPr>
      </w:pPr>
    </w:p>
    <w:p w14:paraId="2EF6A7D2" w14:textId="77777777" w:rsidR="00462388" w:rsidRDefault="00462388" w:rsidP="00462388">
      <w:pPr>
        <w:keepNext/>
      </w:pPr>
      <w:r>
        <w:rPr>
          <w:noProof/>
        </w:rPr>
        <w:drawing>
          <wp:inline distT="0" distB="0" distL="0" distR="0" wp14:anchorId="7CAD4E7E" wp14:editId="3530DDAA">
            <wp:extent cx="6309360" cy="3791517"/>
            <wp:effectExtent l="19050" t="19050" r="15240" b="19050"/>
            <wp:docPr id="14" name="Picture 14" descr="C:\Users\toanh\AppData\Local\Microsoft\Windows\INetCache\Content.Word\(ED) Transactions by Country 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anh\AppData\Local\Microsoft\Windows\INetCache\Content.Word\(ED) Transactions by Country City.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09360" cy="3791517"/>
                    </a:xfrm>
                    <a:prstGeom prst="rect">
                      <a:avLst/>
                    </a:prstGeom>
                    <a:noFill/>
                    <a:ln>
                      <a:solidFill>
                        <a:schemeClr val="bg1">
                          <a:lumMod val="50000"/>
                        </a:schemeClr>
                      </a:solidFill>
                    </a:ln>
                  </pic:spPr>
                </pic:pic>
              </a:graphicData>
            </a:graphic>
          </wp:inline>
        </w:drawing>
      </w:r>
    </w:p>
    <w:p w14:paraId="3EE6AB3E" w14:textId="153DC97F" w:rsidR="00462388" w:rsidRDefault="00462388" w:rsidP="00462388">
      <w:pPr>
        <w:pStyle w:val="Caption"/>
      </w:pPr>
      <w:r>
        <w:t xml:space="preserve">Figure </w:t>
      </w:r>
      <w:r w:rsidR="00082F51">
        <w:fldChar w:fldCharType="begin"/>
      </w:r>
      <w:r w:rsidR="00082F51">
        <w:instrText xml:space="preserve"> SEQ Figure \* ARABIC </w:instrText>
      </w:r>
      <w:r w:rsidR="00082F51">
        <w:fldChar w:fldCharType="separate"/>
      </w:r>
      <w:r w:rsidR="0004167B">
        <w:rPr>
          <w:noProof/>
        </w:rPr>
        <w:t>2</w:t>
      </w:r>
      <w:r w:rsidR="00082F51">
        <w:rPr>
          <w:noProof/>
        </w:rPr>
        <w:fldChar w:fldCharType="end"/>
      </w:r>
      <w:r>
        <w:t xml:space="preserve"> Transactions by Country</w:t>
      </w:r>
    </w:p>
    <w:p w14:paraId="0253732D" w14:textId="54DFE695" w:rsidR="00462388" w:rsidRDefault="00462388" w:rsidP="00462388">
      <w:pPr>
        <w:rPr>
          <w:bCs/>
        </w:rPr>
      </w:pPr>
      <w:r>
        <w:t xml:space="preserve">To further validate our first impression that a bulk of </w:t>
      </w:r>
      <w:bookmarkStart w:id="13" w:name="OLE_LINK17"/>
      <w:bookmarkStart w:id="14" w:name="OLE_LINK18"/>
      <w:bookmarkStart w:id="15" w:name="OLE_LINK19"/>
      <w:proofErr w:type="spellStart"/>
      <w:r>
        <w:rPr>
          <w:bCs/>
        </w:rPr>
        <w:t>K</w:t>
      </w:r>
      <w:r w:rsidRPr="00F9626D">
        <w:rPr>
          <w:bCs/>
        </w:rPr>
        <w:t>antoorartikelen</w:t>
      </w:r>
      <w:bookmarkEnd w:id="13"/>
      <w:bookmarkEnd w:id="14"/>
      <w:bookmarkEnd w:id="15"/>
      <w:r>
        <w:rPr>
          <w:bCs/>
        </w:rPr>
        <w:t>’s</w:t>
      </w:r>
      <w:proofErr w:type="spellEnd"/>
      <w:r>
        <w:rPr>
          <w:bCs/>
        </w:rPr>
        <w:t xml:space="preserve"> revenue originates from Europe, we examine the online transactions and revenue per country (Figure 2). According to the map, most revenue indeed </w:t>
      </w:r>
      <w:r w:rsidR="00D372A5">
        <w:rPr>
          <w:bCs/>
        </w:rPr>
        <w:t>comes</w:t>
      </w:r>
      <w:r>
        <w:rPr>
          <w:bCs/>
        </w:rPr>
        <w:t xml:space="preserve"> from Europe. </w:t>
      </w:r>
      <w:proofErr w:type="gramStart"/>
      <w:r>
        <w:rPr>
          <w:bCs/>
        </w:rPr>
        <w:t>In light of</w:t>
      </w:r>
      <w:proofErr w:type="gramEnd"/>
      <w:r>
        <w:rPr>
          <w:bCs/>
        </w:rPr>
        <w:t xml:space="preserve"> this consideration, it can be suggested that </w:t>
      </w:r>
      <w:proofErr w:type="spellStart"/>
      <w:r>
        <w:rPr>
          <w:bCs/>
        </w:rPr>
        <w:t>K</w:t>
      </w:r>
      <w:r w:rsidRPr="00F9626D">
        <w:rPr>
          <w:bCs/>
        </w:rPr>
        <w:t>antoorartikelen</w:t>
      </w:r>
      <w:r>
        <w:rPr>
          <w:bCs/>
        </w:rPr>
        <w:t>’s</w:t>
      </w:r>
      <w:proofErr w:type="spellEnd"/>
      <w:r>
        <w:rPr>
          <w:bCs/>
        </w:rPr>
        <w:t xml:space="preserve"> </w:t>
      </w:r>
      <w:r w:rsidR="00D372A5">
        <w:rPr>
          <w:bCs/>
        </w:rPr>
        <w:t>focus</w:t>
      </w:r>
      <w:r>
        <w:rPr>
          <w:bCs/>
        </w:rPr>
        <w:t xml:space="preserve"> should be the buyers in Europe, especially large cities in The Netherlands.</w:t>
      </w:r>
    </w:p>
    <w:p w14:paraId="1F73C79E" w14:textId="0CBA8DC8" w:rsidR="00462388" w:rsidRDefault="00462388" w:rsidP="00462388">
      <w:pPr>
        <w:rPr>
          <w:bCs/>
        </w:rPr>
      </w:pPr>
    </w:p>
    <w:p w14:paraId="6BDDE607" w14:textId="4DEFD12C" w:rsidR="00462388" w:rsidRDefault="00462388" w:rsidP="00462388">
      <w:pPr>
        <w:rPr>
          <w:noProof/>
        </w:rPr>
      </w:pPr>
      <w:r>
        <w:rPr>
          <w:noProof/>
        </w:rPr>
        <w:t xml:space="preserve">Returning to Figure 1, we can draw additional conclusions about </w:t>
      </w:r>
      <w:r w:rsidR="003008AF">
        <w:rPr>
          <w:noProof/>
        </w:rPr>
        <w:t>the most profitable channel</w:t>
      </w:r>
      <w:r w:rsidR="00BD33BD">
        <w:rPr>
          <w:noProof/>
        </w:rPr>
        <w:t>s</w:t>
      </w:r>
      <w:r w:rsidR="003008AF">
        <w:rPr>
          <w:noProof/>
        </w:rPr>
        <w:t>, as well as the evolution of the</w:t>
      </w:r>
      <w:r w:rsidR="00D372A5">
        <w:rPr>
          <w:noProof/>
        </w:rPr>
        <w:t xml:space="preserve"> </w:t>
      </w:r>
      <w:r w:rsidR="003008AF">
        <w:rPr>
          <w:noProof/>
        </w:rPr>
        <w:t xml:space="preserve">website revenue over time. For </w:t>
      </w:r>
      <w:r w:rsidR="003008AF">
        <w:rPr>
          <w:noProof/>
        </w:rPr>
        <w:lastRenderedPageBreak/>
        <w:t xml:space="preserve">example, </w:t>
      </w:r>
      <w:r w:rsidR="00D372A5">
        <w:rPr>
          <w:noProof/>
        </w:rPr>
        <w:t>the top 2 channels that have yielded the highest revenue are direct</w:t>
      </w:r>
      <w:r w:rsidR="00D372A5">
        <w:rPr>
          <w:rStyle w:val="FootnoteReference"/>
          <w:noProof/>
        </w:rPr>
        <w:footnoteReference w:id="3"/>
      </w:r>
      <w:r w:rsidR="00D372A5">
        <w:rPr>
          <w:noProof/>
        </w:rPr>
        <w:t xml:space="preserve"> and organic search</w:t>
      </w:r>
      <w:r w:rsidR="00D372A5">
        <w:rPr>
          <w:rStyle w:val="FootnoteReference"/>
          <w:noProof/>
        </w:rPr>
        <w:footnoteReference w:id="4"/>
      </w:r>
      <w:r w:rsidR="00D372A5">
        <w:rPr>
          <w:noProof/>
        </w:rPr>
        <w:t xml:space="preserve">. From the timeseries charts, an increasing trend in the revenue from said channels can also be observed, albeit there are many fluctuations when the monthly revenue is under visual scrunity. That the orange timeseries line lies above all other lines indicates that direct traffic indeed dominates all other channels. </w:t>
      </w:r>
      <w:r w:rsidR="00780640">
        <w:rPr>
          <w:noProof/>
        </w:rPr>
        <w:t xml:space="preserve">While this seemingly lends credence to the fact that the direct traffic of the website ought to be examined further, we should be mindful that </w:t>
      </w:r>
      <w:r w:rsidR="00780640" w:rsidRPr="00780640">
        <w:rPr>
          <w:noProof/>
        </w:rPr>
        <w:t>data from any number of sources could end up in the Direct bucket.</w:t>
      </w:r>
      <w:r w:rsidR="00780640">
        <w:rPr>
          <w:rStyle w:val="FootnoteReference"/>
          <w:noProof/>
        </w:rPr>
        <w:footnoteReference w:id="5"/>
      </w:r>
      <w:r w:rsidR="00780640">
        <w:rPr>
          <w:noProof/>
        </w:rPr>
        <w:t xml:space="preserve"> As such, in the case of possibly miscategorized data, </w:t>
      </w:r>
      <w:bookmarkStart w:id="16" w:name="OLE_LINK24"/>
      <w:bookmarkStart w:id="17" w:name="OLE_LINK25"/>
      <w:bookmarkStart w:id="18" w:name="OLE_LINK27"/>
      <w:bookmarkStart w:id="19" w:name="OLE_LINK28"/>
      <w:proofErr w:type="spellStart"/>
      <w:r w:rsidR="00780640">
        <w:rPr>
          <w:bCs/>
        </w:rPr>
        <w:t>K</w:t>
      </w:r>
      <w:r w:rsidR="00780640" w:rsidRPr="00F9626D">
        <w:rPr>
          <w:bCs/>
        </w:rPr>
        <w:t>antoorartikelen</w:t>
      </w:r>
      <w:proofErr w:type="spellEnd"/>
      <w:r w:rsidR="00780640">
        <w:rPr>
          <w:bCs/>
        </w:rPr>
        <w:t xml:space="preserve"> </w:t>
      </w:r>
      <w:bookmarkEnd w:id="16"/>
      <w:bookmarkEnd w:id="17"/>
      <w:bookmarkEnd w:id="18"/>
      <w:bookmarkEnd w:id="19"/>
      <w:r w:rsidR="00780640">
        <w:rPr>
          <w:bCs/>
        </w:rPr>
        <w:t>may</w:t>
      </w:r>
      <w:r w:rsidR="00780640" w:rsidRPr="00780640">
        <w:rPr>
          <w:noProof/>
        </w:rPr>
        <w:t xml:space="preserve"> have received more organic search traffic than Google Analytics shows</w:t>
      </w:r>
      <w:r w:rsidR="00780640">
        <w:rPr>
          <w:noProof/>
        </w:rPr>
        <w:t>.</w:t>
      </w:r>
    </w:p>
    <w:p w14:paraId="03A54D51" w14:textId="7D374DF1" w:rsidR="00BF3C0A" w:rsidRDefault="00BF3C0A" w:rsidP="00462388">
      <w:pPr>
        <w:rPr>
          <w:noProof/>
        </w:rPr>
      </w:pPr>
    </w:p>
    <w:p w14:paraId="4DB61A59" w14:textId="227B5B1F" w:rsidR="00BF3C0A" w:rsidRDefault="00BF3C0A" w:rsidP="00462388">
      <w:pPr>
        <w:rPr>
          <w:noProof/>
        </w:rPr>
      </w:pPr>
      <w:r>
        <w:rPr>
          <w:noProof/>
        </w:rPr>
        <w:t xml:space="preserve">The final revenue forecast suggests a downward trend in the May 2018 revenue. However, this should be taken with a pinch of salt, and further analysis is called for, as the (somewhat periodic) fluctuations of the daily revenue renders the </w:t>
      </w:r>
      <w:r w:rsidR="00DF0D30">
        <w:rPr>
          <w:noProof/>
        </w:rPr>
        <w:t>linear</w:t>
      </w:r>
      <w:r>
        <w:rPr>
          <w:noProof/>
        </w:rPr>
        <w:t xml:space="preserve"> forecast</w:t>
      </w:r>
      <w:r w:rsidR="00DF0D30">
        <w:rPr>
          <w:noProof/>
        </w:rPr>
        <w:t xml:space="preserve"> less reliable as a revenue prediction model, compared to other types of forecast. Further analyses will be discussed in details in the next sections.</w:t>
      </w:r>
    </w:p>
    <w:p w14:paraId="71638496" w14:textId="27778338" w:rsidR="00742854" w:rsidRDefault="00742854">
      <w:pPr>
        <w:spacing w:after="200"/>
        <w:jc w:val="left"/>
        <w:rPr>
          <w:noProof/>
        </w:rPr>
      </w:pPr>
      <w:r>
        <w:rPr>
          <w:noProof/>
        </w:rPr>
        <w:br w:type="page"/>
      </w:r>
    </w:p>
    <w:p w14:paraId="301EC4D7" w14:textId="2C8E0243" w:rsidR="00742854" w:rsidRDefault="00742854" w:rsidP="00742854">
      <w:pPr>
        <w:pStyle w:val="Heading2"/>
        <w:spacing w:after="500"/>
      </w:pPr>
      <w:bookmarkStart w:id="20" w:name="_Toc515483470"/>
      <w:r>
        <w:lastRenderedPageBreak/>
        <w:t>Discussion</w:t>
      </w:r>
      <w:bookmarkEnd w:id="20"/>
    </w:p>
    <w:p w14:paraId="2EF1BC15" w14:textId="36F81981" w:rsidR="00742854" w:rsidRDefault="00266E06" w:rsidP="00742854">
      <w:r>
        <w:t xml:space="preserve">Taking a step further than just examining the big picture, </w:t>
      </w:r>
      <w:proofErr w:type="spellStart"/>
      <w:r>
        <w:t>i.e</w:t>
      </w:r>
      <w:proofErr w:type="spellEnd"/>
      <w:r>
        <w:t xml:space="preserve"> understanding overall revenue trends, we have dived into different segmentations of Google Analytics revenue data.</w:t>
      </w:r>
    </w:p>
    <w:p w14:paraId="66F72FEB" w14:textId="45BC454F" w:rsidR="00266E06" w:rsidRDefault="00266E06" w:rsidP="00742854"/>
    <w:p w14:paraId="62BBD385" w14:textId="7AF3F3ED" w:rsidR="00266E06" w:rsidRDefault="00266E06" w:rsidP="00266E06">
      <w:pPr>
        <w:pStyle w:val="Heading3"/>
      </w:pPr>
      <w:bookmarkStart w:id="21" w:name="_Hlk515471453"/>
      <w:bookmarkStart w:id="22" w:name="_Toc515483471"/>
      <w:r>
        <w:t>Campaign</w:t>
      </w:r>
      <w:bookmarkEnd w:id="21"/>
      <w:r>
        <w:t xml:space="preserve"> Analysis</w:t>
      </w:r>
      <w:bookmarkEnd w:id="22"/>
    </w:p>
    <w:p w14:paraId="7BE1B63E" w14:textId="3309987B" w:rsidR="005B4835" w:rsidRDefault="005B4835" w:rsidP="005B4835"/>
    <w:p w14:paraId="122B6BFF" w14:textId="677A4336" w:rsidR="005B4835" w:rsidRDefault="005B4835" w:rsidP="005B4835">
      <w:r>
        <w:t>The following</w:t>
      </w:r>
      <w:r w:rsidR="000D7791">
        <w:t xml:space="preserve"> Campaign Analysis captures the most important information about the performance of current marketing campaigns employed by the client, the variation in campaign revenues, as well as the performance of top campaigns (Figure 3).</w:t>
      </w:r>
    </w:p>
    <w:p w14:paraId="2E696363" w14:textId="6B9E34AD" w:rsidR="00266E06" w:rsidRDefault="00266E06" w:rsidP="00266E06"/>
    <w:p w14:paraId="323E965F" w14:textId="212B071E" w:rsidR="00266E06" w:rsidRDefault="00096C40" w:rsidP="00266E06">
      <w:pPr>
        <w:keepNext/>
      </w:pPr>
      <w:r>
        <w:rPr>
          <w:noProof/>
        </w:rPr>
        <w:drawing>
          <wp:inline distT="0" distB="0" distL="0" distR="0" wp14:anchorId="06795BB1" wp14:editId="76E041BC">
            <wp:extent cx="6309360" cy="4732020"/>
            <wp:effectExtent l="19050" t="19050" r="15240" b="11430"/>
            <wp:docPr id="22" name="Picture 22" descr="C:\Users\toanh\AppData\Local\Microsoft\Windows\INetCache\Content.Word\Campaign 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oanh\AppData\Local\Microsoft\Windows\INetCache\Content.Word\Campaign Analysi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09360" cy="4732020"/>
                    </a:xfrm>
                    <a:prstGeom prst="rect">
                      <a:avLst/>
                    </a:prstGeom>
                    <a:noFill/>
                    <a:ln>
                      <a:solidFill>
                        <a:schemeClr val="bg1">
                          <a:lumMod val="50000"/>
                        </a:schemeClr>
                      </a:solidFill>
                    </a:ln>
                  </pic:spPr>
                </pic:pic>
              </a:graphicData>
            </a:graphic>
          </wp:inline>
        </w:drawing>
      </w:r>
    </w:p>
    <w:p w14:paraId="2F57B8C6" w14:textId="1B88A7E3" w:rsidR="00266E06" w:rsidRDefault="00266E06" w:rsidP="00266E06">
      <w:pPr>
        <w:pStyle w:val="Caption"/>
      </w:pPr>
      <w:r>
        <w:t xml:space="preserve">Figure </w:t>
      </w:r>
      <w:r w:rsidR="00082F51">
        <w:fldChar w:fldCharType="begin"/>
      </w:r>
      <w:r w:rsidR="00082F51">
        <w:instrText xml:space="preserve"> SEQ Figure \* ARABIC </w:instrText>
      </w:r>
      <w:r w:rsidR="00082F51">
        <w:fldChar w:fldCharType="separate"/>
      </w:r>
      <w:r w:rsidR="0004167B">
        <w:rPr>
          <w:noProof/>
        </w:rPr>
        <w:t>3</w:t>
      </w:r>
      <w:r w:rsidR="00082F51">
        <w:rPr>
          <w:noProof/>
        </w:rPr>
        <w:fldChar w:fldCharType="end"/>
      </w:r>
      <w:r>
        <w:t xml:space="preserve"> Campaign Analysis Dashboard</w:t>
      </w:r>
    </w:p>
    <w:p w14:paraId="0F09182B" w14:textId="2EAB2A35" w:rsidR="00266E06" w:rsidRPr="000E62AF" w:rsidRDefault="000D7791" w:rsidP="00266E06">
      <w:pPr>
        <w:rPr>
          <w:bCs/>
        </w:rPr>
      </w:pPr>
      <w:r>
        <w:lastRenderedPageBreak/>
        <w:t xml:space="preserve">According to the figure above, the so-called ‘top’ campaign, which dominates all other marketing campaigns so far, is in fact the ‘null’ campaign (Revenue </w:t>
      </w:r>
      <m:oMath>
        <m:r>
          <w:rPr>
            <w:rFonts w:ascii="Cambria Math" w:hAnsi="Cambria Math"/>
          </w:rPr>
          <m:t>~</m:t>
        </m:r>
      </m:oMath>
      <w:r>
        <w:t xml:space="preserve"> 2 mil EUR); in other words, having no campaigns at all seems to have the most impact on the transaction revenue on the website. The total revenue generated by the second and third most profitable campaigns, ‘Shopping’ and ‘Branded’, still pale in comparison to </w:t>
      </w:r>
      <w:r w:rsidR="00096C40">
        <w:t>the revenue</w:t>
      </w:r>
      <w:r w:rsidR="00287DC9">
        <w:t xml:space="preserve"> </w:t>
      </w:r>
      <w:r w:rsidR="00096C40">
        <w:t xml:space="preserve">yielded by </w:t>
      </w:r>
      <w:r>
        <w:t>the ‘null’ campaign.</w:t>
      </w:r>
      <w:r w:rsidR="000E62AF">
        <w:t xml:space="preserve"> </w:t>
      </w:r>
      <w:r w:rsidR="000E62AF">
        <w:rPr>
          <w:bCs/>
        </w:rPr>
        <w:t xml:space="preserve">Those two campaigns and ‘null’ (no campaign) make up about 80% of the revenue. </w:t>
      </w:r>
      <w:r w:rsidR="001B1967">
        <w:t xml:space="preserve">Although this might give rise to a counter-intuitive suggestion that running no campaigns at all is better for the business overall, it is also worthwhile to examine the quality of the campaign data. The ‘null’ campaigns might </w:t>
      </w:r>
      <w:r w:rsidR="00096C40">
        <w:t xml:space="preserve">as well </w:t>
      </w:r>
      <w:r w:rsidR="001B1967">
        <w:t>be a result of a failure to categorize campaigns.</w:t>
      </w:r>
    </w:p>
    <w:p w14:paraId="519157DE" w14:textId="6E6BEE60" w:rsidR="00096C40" w:rsidRDefault="00096C40" w:rsidP="00266E06"/>
    <w:p w14:paraId="67CDBE0C" w14:textId="0AABE94C" w:rsidR="00023942" w:rsidRDefault="00096C40" w:rsidP="00266E06">
      <w:pPr>
        <w:rPr>
          <w:bCs/>
        </w:rPr>
      </w:pPr>
      <w:r>
        <w:t xml:space="preserve">The Pareto chart serves to confirm the previous finding. </w:t>
      </w:r>
      <w:r w:rsidRPr="00096C40">
        <w:t>Pareto Analysis is a statistical technique in decision-making used for the selection of a limited number of tasks that prod</w:t>
      </w:r>
      <w:r>
        <w:t>uce significant overall effect, based on the Pareto Principle.</w:t>
      </w:r>
      <w:r>
        <w:rPr>
          <w:rStyle w:val="FootnoteReference"/>
        </w:rPr>
        <w:footnoteReference w:id="6"/>
      </w:r>
      <w:r>
        <w:t xml:space="preserve"> In our case, the Pareto chart indicates the top campaigns that contribute the most to the overall revenue of </w:t>
      </w:r>
      <w:proofErr w:type="spellStart"/>
      <w:r>
        <w:rPr>
          <w:bCs/>
        </w:rPr>
        <w:t>K</w:t>
      </w:r>
      <w:r w:rsidRPr="00F9626D">
        <w:rPr>
          <w:bCs/>
        </w:rPr>
        <w:t>antoorartikelen</w:t>
      </w:r>
      <w:proofErr w:type="spellEnd"/>
      <w:r>
        <w:rPr>
          <w:bCs/>
        </w:rPr>
        <w:t>. It is evident that the ‘null’ campaign dominates all other campaigns, making up the largest fraction of the cumulative revenue.</w:t>
      </w:r>
      <w:r w:rsidR="00023942">
        <w:rPr>
          <w:bCs/>
        </w:rPr>
        <w:t xml:space="preserve"> </w:t>
      </w:r>
    </w:p>
    <w:p w14:paraId="684058D2" w14:textId="1D2E8C0B" w:rsidR="00D72499" w:rsidRDefault="00D72499" w:rsidP="00266E06">
      <w:pPr>
        <w:rPr>
          <w:bCs/>
        </w:rPr>
      </w:pPr>
    </w:p>
    <w:p w14:paraId="1DBF5073" w14:textId="2B73C4A4" w:rsidR="00D72499" w:rsidRDefault="00D72499" w:rsidP="00266E06">
      <w:pPr>
        <w:rPr>
          <w:bCs/>
        </w:rPr>
      </w:pPr>
      <w:r>
        <w:rPr>
          <w:bCs/>
        </w:rPr>
        <w:t xml:space="preserve">In the timeseries charts, we see that there is some variation in the weekly revenue of the ‘null’ campaign. There are some dips in the weekly revenue, particularly in July 2016, January 2017, and January 2018. This indicates a possible seasonal trend, which can also be observed in the data for other campaigns. The </w:t>
      </w:r>
      <w:r w:rsidRPr="00882668">
        <w:rPr>
          <w:bCs/>
          <w:color w:val="0070C0"/>
        </w:rPr>
        <w:t xml:space="preserve">blue area </w:t>
      </w:r>
      <w:r>
        <w:rPr>
          <w:bCs/>
        </w:rPr>
        <w:t xml:space="preserve">denotes the total revenue of a campaign, while the </w:t>
      </w:r>
      <w:r w:rsidRPr="00FF5B29">
        <w:rPr>
          <w:bCs/>
          <w:color w:val="00B050"/>
        </w:rPr>
        <w:t>green area</w:t>
      </w:r>
      <w:r w:rsidRPr="00882668">
        <w:rPr>
          <w:bCs/>
          <w:color w:val="92D050"/>
        </w:rPr>
        <w:t xml:space="preserve"> </w:t>
      </w:r>
      <w:r>
        <w:rPr>
          <w:bCs/>
        </w:rPr>
        <w:t>indicates the running sum of the revenue of the said campaign.</w:t>
      </w:r>
    </w:p>
    <w:p w14:paraId="134B85FF" w14:textId="0B7F6ACC" w:rsidR="000E62AF" w:rsidRDefault="000E62AF" w:rsidP="00266E06">
      <w:pPr>
        <w:rPr>
          <w:bCs/>
        </w:rPr>
      </w:pPr>
    </w:p>
    <w:p w14:paraId="3230CF61" w14:textId="1367B594" w:rsidR="000E62AF" w:rsidRDefault="00FF5B29" w:rsidP="00266E06">
      <w:pPr>
        <w:rPr>
          <w:bCs/>
        </w:rPr>
      </w:pPr>
      <w:r>
        <w:rPr>
          <w:bCs/>
        </w:rPr>
        <w:t>Therefore, not considering the ‘null’ campaign,</w:t>
      </w:r>
      <w:r w:rsidR="00542424">
        <w:rPr>
          <w:bCs/>
        </w:rPr>
        <w:t xml:space="preserve"> </w:t>
      </w:r>
      <w:r>
        <w:rPr>
          <w:bCs/>
        </w:rPr>
        <w:t>and</w:t>
      </w:r>
      <w:r w:rsidR="00542424">
        <w:rPr>
          <w:bCs/>
        </w:rPr>
        <w:t xml:space="preserve"> </w:t>
      </w:r>
      <w:r>
        <w:rPr>
          <w:bCs/>
        </w:rPr>
        <w:t>instead examining</w:t>
      </w:r>
      <w:r w:rsidR="00542424">
        <w:rPr>
          <w:bCs/>
        </w:rPr>
        <w:t xml:space="preserve"> the top 5</w:t>
      </w:r>
      <w:r>
        <w:rPr>
          <w:bCs/>
        </w:rPr>
        <w:t xml:space="preserve"> performing</w:t>
      </w:r>
      <w:r w:rsidR="00542424">
        <w:rPr>
          <w:bCs/>
        </w:rPr>
        <w:t xml:space="preserve"> campaigns </w:t>
      </w:r>
      <w:r w:rsidR="003E5211">
        <w:rPr>
          <w:bCs/>
        </w:rPr>
        <w:t>in the chart below</w:t>
      </w:r>
      <w:r>
        <w:rPr>
          <w:bCs/>
        </w:rPr>
        <w:t xml:space="preserve"> (Figure 4),</w:t>
      </w:r>
      <w:r w:rsidR="003E5211">
        <w:rPr>
          <w:bCs/>
        </w:rPr>
        <w:t xml:space="preserve"> </w:t>
      </w:r>
      <w:r w:rsidR="00542424">
        <w:rPr>
          <w:bCs/>
        </w:rPr>
        <w:t xml:space="preserve">we can see </w:t>
      </w:r>
      <w:r>
        <w:rPr>
          <w:bCs/>
        </w:rPr>
        <w:t>that</w:t>
      </w:r>
      <w:r w:rsidR="00542424">
        <w:rPr>
          <w:bCs/>
        </w:rPr>
        <w:t xml:space="preserve"> the revenue</w:t>
      </w:r>
      <w:r>
        <w:rPr>
          <w:bCs/>
        </w:rPr>
        <w:t>s</w:t>
      </w:r>
      <w:r w:rsidR="00542424">
        <w:rPr>
          <w:bCs/>
        </w:rPr>
        <w:t xml:space="preserve"> of these campaigns increase</w:t>
      </w:r>
      <w:r>
        <w:rPr>
          <w:bCs/>
        </w:rPr>
        <w:t>d</w:t>
      </w:r>
      <w:r w:rsidR="00542424">
        <w:rPr>
          <w:bCs/>
        </w:rPr>
        <w:t xml:space="preserve"> from September 2017 onwards. Not only</w:t>
      </w:r>
      <w:r>
        <w:rPr>
          <w:bCs/>
        </w:rPr>
        <w:t xml:space="preserve"> did</w:t>
      </w:r>
      <w:r w:rsidR="00542424">
        <w:rPr>
          <w:bCs/>
        </w:rPr>
        <w:t xml:space="preserve"> the running sum of revenue</w:t>
      </w:r>
      <w:r>
        <w:rPr>
          <w:bCs/>
        </w:rPr>
        <w:t xml:space="preserve"> increase (</w:t>
      </w:r>
      <w:r w:rsidR="00542424">
        <w:rPr>
          <w:bCs/>
        </w:rPr>
        <w:t xml:space="preserve">which </w:t>
      </w:r>
      <w:r>
        <w:rPr>
          <w:bCs/>
        </w:rPr>
        <w:t>is a given by the way it is defined)</w:t>
      </w:r>
      <w:r w:rsidR="00542424">
        <w:rPr>
          <w:bCs/>
        </w:rPr>
        <w:t>, but the individual impact of every campaign</w:t>
      </w:r>
      <w:r>
        <w:rPr>
          <w:bCs/>
        </w:rPr>
        <w:t xml:space="preserve"> also</w:t>
      </w:r>
      <w:r w:rsidR="00542424">
        <w:rPr>
          <w:bCs/>
        </w:rPr>
        <w:t xml:space="preserve"> increase</w:t>
      </w:r>
      <w:r>
        <w:rPr>
          <w:bCs/>
        </w:rPr>
        <w:t>d</w:t>
      </w:r>
      <w:r w:rsidR="00542424">
        <w:rPr>
          <w:bCs/>
        </w:rPr>
        <w:t xml:space="preserve">. </w:t>
      </w:r>
    </w:p>
    <w:p w14:paraId="2AA36345" w14:textId="77777777" w:rsidR="00FF5B29" w:rsidRDefault="00542424" w:rsidP="00FF5B29">
      <w:pPr>
        <w:keepNext/>
      </w:pPr>
      <w:r>
        <w:rPr>
          <w:noProof/>
        </w:rPr>
        <w:lastRenderedPageBreak/>
        <w:drawing>
          <wp:inline distT="0" distB="0" distL="0" distR="0" wp14:anchorId="6C8DA956" wp14:editId="527B234A">
            <wp:extent cx="6309360" cy="6170726"/>
            <wp:effectExtent l="0" t="0" r="0" b="1905"/>
            <wp:docPr id="9" name="Picture 9" descr="C:\Users\Stephen\AppData\Local\Microsoft\Windows\INetCache\Content.Word\Revenues of Top 5 Campaigns over Time (Without the Null Campa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ephen\AppData\Local\Microsoft\Windows\INetCache\Content.Word\Revenues of Top 5 Campaigns over Time (Without the Null Campaig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09360" cy="6170726"/>
                    </a:xfrm>
                    <a:prstGeom prst="rect">
                      <a:avLst/>
                    </a:prstGeom>
                    <a:noFill/>
                    <a:ln>
                      <a:noFill/>
                    </a:ln>
                  </pic:spPr>
                </pic:pic>
              </a:graphicData>
            </a:graphic>
          </wp:inline>
        </w:drawing>
      </w:r>
    </w:p>
    <w:p w14:paraId="47EE71AE" w14:textId="3F4BABE0" w:rsidR="00542424" w:rsidRDefault="00FF5B29" w:rsidP="00FF5B29">
      <w:pPr>
        <w:pStyle w:val="Caption"/>
        <w:rPr>
          <w:bCs/>
        </w:rPr>
      </w:pPr>
      <w:r>
        <w:t xml:space="preserve">Figure </w:t>
      </w:r>
      <w:r w:rsidR="00082F51">
        <w:fldChar w:fldCharType="begin"/>
      </w:r>
      <w:r w:rsidR="00082F51">
        <w:instrText xml:space="preserve"> SEQ Figure \* ARABIC </w:instrText>
      </w:r>
      <w:r w:rsidR="00082F51">
        <w:fldChar w:fldCharType="separate"/>
      </w:r>
      <w:r w:rsidR="0004167B">
        <w:rPr>
          <w:noProof/>
        </w:rPr>
        <w:t>4</w:t>
      </w:r>
      <w:r w:rsidR="00082F51">
        <w:rPr>
          <w:noProof/>
        </w:rPr>
        <w:fldChar w:fldCharType="end"/>
      </w:r>
      <w:r>
        <w:t xml:space="preserve"> Revenues of Top 5 Campaigns</w:t>
      </w:r>
    </w:p>
    <w:p w14:paraId="48836CB8" w14:textId="62DE0002" w:rsidR="00D34AF2" w:rsidRDefault="00D34AF2" w:rsidP="00266E06">
      <w:pPr>
        <w:rPr>
          <w:bCs/>
        </w:rPr>
      </w:pPr>
    </w:p>
    <w:p w14:paraId="0B9B638F" w14:textId="0B5A4C7C" w:rsidR="0031591B" w:rsidRDefault="0031591B">
      <w:pPr>
        <w:spacing w:after="200"/>
        <w:jc w:val="left"/>
      </w:pPr>
      <w:r>
        <w:t>We will further</w:t>
      </w:r>
      <w:r w:rsidR="00C72FA0">
        <w:t xml:space="preserve"> evaluate </w:t>
      </w:r>
      <w:r>
        <w:t>the long-term impact of the campaigns on the next page.</w:t>
      </w:r>
    </w:p>
    <w:p w14:paraId="34FDCAC2" w14:textId="77777777" w:rsidR="0031591B" w:rsidRDefault="0031591B">
      <w:pPr>
        <w:spacing w:after="200"/>
        <w:jc w:val="left"/>
      </w:pPr>
      <w:r>
        <w:br w:type="page"/>
      </w:r>
    </w:p>
    <w:p w14:paraId="7B25C432" w14:textId="77777777" w:rsidR="0031591B" w:rsidRDefault="0031591B" w:rsidP="001824F5">
      <w:pPr>
        <w:pStyle w:val="Heading3"/>
      </w:pPr>
      <w:bookmarkStart w:id="23" w:name="_Toc515483472"/>
      <w:r>
        <w:lastRenderedPageBreak/>
        <w:t xml:space="preserve">Long-term Impact of </w:t>
      </w:r>
      <w:r w:rsidRPr="0031591B">
        <w:t>Campaign</w:t>
      </w:r>
      <w:r>
        <w:t>s</w:t>
      </w:r>
      <w:bookmarkEnd w:id="23"/>
    </w:p>
    <w:p w14:paraId="0BEEF2DA" w14:textId="77777777" w:rsidR="0031591B" w:rsidRDefault="0031591B" w:rsidP="0031591B"/>
    <w:p w14:paraId="78F3881A" w14:textId="0F006A43" w:rsidR="00FF5B29" w:rsidRDefault="00FF5B29" w:rsidP="0031591B">
      <w:r>
        <w:t xml:space="preserve">Google Analytics allows investors to track their return on investment (ROI) on every launch, </w:t>
      </w:r>
      <w:r w:rsidRPr="00062ED4">
        <w:t>funnel, email, and ad campaign</w:t>
      </w:r>
      <w:r>
        <w:t>. A relevant point of concern arises: What types of campaigns (or, if possible, which campaign) matter the most in the long run?</w:t>
      </w:r>
    </w:p>
    <w:p w14:paraId="643E956A" w14:textId="77777777" w:rsidR="00FF5B29" w:rsidRDefault="00FF5B29" w:rsidP="0031591B"/>
    <w:p w14:paraId="2AC282D8" w14:textId="66F00147" w:rsidR="00FF5B29" w:rsidRDefault="00FF5B29" w:rsidP="0031591B">
      <w:r>
        <w:t>Thus, o</w:t>
      </w:r>
      <w:r w:rsidR="0031591B">
        <w:t xml:space="preserve">ur team recognizes two </w:t>
      </w:r>
      <w:r w:rsidR="00D3071B">
        <w:t xml:space="preserve">possible </w:t>
      </w:r>
      <w:r w:rsidR="0031591B">
        <w:t>methods of meas</w:t>
      </w:r>
      <w:r w:rsidR="00D3071B">
        <w:t>uring</w:t>
      </w:r>
      <w:r>
        <w:t xml:space="preserve"> the</w:t>
      </w:r>
      <w:r w:rsidR="00D3071B">
        <w:t xml:space="preserve"> long-</w:t>
      </w:r>
      <w:r w:rsidR="0031591B">
        <w:t xml:space="preserve">term impact of </w:t>
      </w:r>
      <w:r>
        <w:t xml:space="preserve">advertising </w:t>
      </w:r>
      <w:r w:rsidR="0031591B">
        <w:t xml:space="preserve">campaigns. The first is the Distributive Lag Model </w:t>
      </w:r>
      <w:r w:rsidR="00D3071B">
        <w:t>(DLM)</w:t>
      </w:r>
      <w:r>
        <w:t>,</w:t>
      </w:r>
      <w:r w:rsidR="00D3071B">
        <w:t xml:space="preserve"> </w:t>
      </w:r>
      <w:r w:rsidR="0031591B">
        <w:t xml:space="preserve">and the second is the </w:t>
      </w:r>
      <w:r w:rsidRPr="00FF5B29">
        <w:t xml:space="preserve">Neural </w:t>
      </w:r>
      <w:r>
        <w:t>Network</w:t>
      </w:r>
      <w:r w:rsidRPr="00FF5B29">
        <w:t>/ Classification &amp; Regression Tree (C&amp;RT) Model</w:t>
      </w:r>
      <w:r w:rsidR="0031591B">
        <w:t xml:space="preserve">. </w:t>
      </w:r>
    </w:p>
    <w:p w14:paraId="1D9372C5" w14:textId="77777777" w:rsidR="00FF5B29" w:rsidRDefault="00FF5B29" w:rsidP="0031591B"/>
    <w:p w14:paraId="413299F6" w14:textId="7801E5F6" w:rsidR="00FF5B29" w:rsidRDefault="00FF5B29" w:rsidP="00FF5B29">
      <w:pPr>
        <w:pStyle w:val="Heading4"/>
      </w:pPr>
      <w:r>
        <w:t>Distributed Lag Model</w:t>
      </w:r>
    </w:p>
    <w:p w14:paraId="5E439208" w14:textId="77777777" w:rsidR="00FF5B29" w:rsidRDefault="00FF5B29" w:rsidP="0031591B"/>
    <w:p w14:paraId="6432A672" w14:textId="048BE507" w:rsidR="00D3071B" w:rsidRDefault="00FF5B29" w:rsidP="0031591B">
      <w:r>
        <w:t>Timeseries marketing models often involv</w:t>
      </w:r>
      <w:r w:rsidR="008D1C23">
        <w:t>e an element of distributed lag, especially in terms of the relationship between sales and advertising.</w:t>
      </w:r>
      <w:r w:rsidR="008D1C23">
        <w:rPr>
          <w:rStyle w:val="FootnoteReference"/>
        </w:rPr>
        <w:footnoteReference w:id="7"/>
      </w:r>
      <w:r w:rsidR="008D1C23">
        <w:t xml:space="preserve"> </w:t>
      </w:r>
      <w:r w:rsidR="008D1C23" w:rsidRPr="008D1C23">
        <w:t>In statistics and econometrics, a distribute</w:t>
      </w:r>
      <w:r w:rsidR="008D1C23">
        <w:t xml:space="preserve">d lag model, for timeseries data, consists of a </w:t>
      </w:r>
      <w:r w:rsidR="008D1C23" w:rsidRPr="008D1C23">
        <w:t xml:space="preserve">regression equation </w:t>
      </w:r>
      <w:r w:rsidR="008D1C23">
        <w:t>which is</w:t>
      </w:r>
      <w:r w:rsidR="008D1C23" w:rsidRPr="008D1C23">
        <w:t xml:space="preserve"> used to predict current values of a dependent variable</w:t>
      </w:r>
      <w:r w:rsidR="008D1C23">
        <w:t xml:space="preserve"> (in our case, the transaction revenue)</w:t>
      </w:r>
      <w:r w:rsidR="008D1C23" w:rsidRPr="008D1C23">
        <w:t xml:space="preserve"> based on both the current values of an explanatory variable</w:t>
      </w:r>
      <w:r w:rsidR="008D1C23">
        <w:t xml:space="preserve"> (</w:t>
      </w:r>
      <w:proofErr w:type="spellStart"/>
      <w:r w:rsidR="008D1C23">
        <w:t>i.e</w:t>
      </w:r>
      <w:proofErr w:type="spellEnd"/>
      <w:r w:rsidR="008D1C23">
        <w:t xml:space="preserve"> campaign revenue)</w:t>
      </w:r>
      <w:r w:rsidR="008D1C23" w:rsidRPr="008D1C23">
        <w:t xml:space="preserve"> and the lagged (past period) values of </w:t>
      </w:r>
      <w:r w:rsidR="008D1C23">
        <w:t>said explanatory variable</w:t>
      </w:r>
      <w:r w:rsidR="008D1C23" w:rsidRPr="008D1C23">
        <w:t>.</w:t>
      </w:r>
      <w:r w:rsidR="008D1C23">
        <w:rPr>
          <w:rStyle w:val="FootnoteReference"/>
        </w:rPr>
        <w:footnoteReference w:id="8"/>
      </w:r>
    </w:p>
    <w:p w14:paraId="02E0CBCC" w14:textId="77777777" w:rsidR="00FF5B29" w:rsidRDefault="00FF5B29" w:rsidP="00FF5B29"/>
    <w:p w14:paraId="050D78F5" w14:textId="77777777" w:rsidR="008819CF" w:rsidRDefault="00D3071B" w:rsidP="008819CF">
      <w:r>
        <w:t xml:space="preserve">While the Distributive Lag Model </w:t>
      </w:r>
      <w:r w:rsidR="00330A3A">
        <w:t>has been making strides in a</w:t>
      </w:r>
      <w:r>
        <w:t>cademia in the field of Econometrics with major appearances in recent journals</w:t>
      </w:r>
      <w:r w:rsidR="00330A3A">
        <w:rPr>
          <w:rStyle w:val="FootnoteReference"/>
        </w:rPr>
        <w:footnoteReference w:id="9"/>
      </w:r>
      <w:r>
        <w:t xml:space="preserve">, </w:t>
      </w:r>
      <w:r w:rsidR="00330A3A">
        <w:t xml:space="preserve">the theory behind it is beyond the scope of this report, as well as highly experimental. Nonetheless, </w:t>
      </w:r>
      <w:r w:rsidR="008819CF">
        <w:t xml:space="preserve">as </w:t>
      </w:r>
      <w:proofErr w:type="spellStart"/>
      <w:r w:rsidR="008819CF">
        <w:t>Dhalla</w:t>
      </w:r>
      <w:proofErr w:type="spellEnd"/>
      <w:r w:rsidR="008819CF">
        <w:t xml:space="preserve"> suggested in </w:t>
      </w:r>
      <w:proofErr w:type="spellStart"/>
      <w:r w:rsidR="008819CF">
        <w:t>Havard</w:t>
      </w:r>
      <w:proofErr w:type="spellEnd"/>
      <w:r w:rsidR="008819CF">
        <w:t xml:space="preserve"> Business Review, t</w:t>
      </w:r>
      <w:r w:rsidR="008819CF" w:rsidRPr="008819CF">
        <w:t xml:space="preserve">o improve </w:t>
      </w:r>
      <w:r w:rsidR="008819CF">
        <w:t xml:space="preserve">business </w:t>
      </w:r>
      <w:r w:rsidR="008819CF" w:rsidRPr="008819CF">
        <w:t>results, advertising</w:t>
      </w:r>
      <w:r w:rsidR="008819CF">
        <w:t xml:space="preserve"> must be viewed</w:t>
      </w:r>
      <w:r w:rsidR="008819CF" w:rsidRPr="008819CF">
        <w:t xml:space="preserve"> as a capital investment</w:t>
      </w:r>
      <w:r w:rsidR="008819CF">
        <w:t>,</w:t>
      </w:r>
      <w:r w:rsidR="008819CF" w:rsidRPr="008819CF">
        <w:t xml:space="preserve"> with revenue generated like a stream over time</w:t>
      </w:r>
      <w:r w:rsidR="008819CF">
        <w:t>, by assessing</w:t>
      </w:r>
      <w:r w:rsidR="008819CF" w:rsidRPr="008819CF">
        <w:t xml:space="preserve"> the customer-holdo</w:t>
      </w:r>
      <w:r w:rsidR="008819CF">
        <w:t xml:space="preserve">ver or cumulative effect of </w:t>
      </w:r>
      <w:r w:rsidR="008819CF" w:rsidRPr="008819CF">
        <w:t>campaign</w:t>
      </w:r>
      <w:r w:rsidR="008819CF">
        <w:t>s.</w:t>
      </w:r>
      <w:r w:rsidR="008819CF">
        <w:rPr>
          <w:rStyle w:val="FootnoteReference"/>
        </w:rPr>
        <w:footnoteReference w:id="10"/>
      </w:r>
      <w:r>
        <w:t xml:space="preserve"> </w:t>
      </w:r>
      <w:r w:rsidR="008819CF">
        <w:t xml:space="preserve">Our team believes that this advanced model is </w:t>
      </w:r>
      <w:r>
        <w:t>worth pursuing</w:t>
      </w:r>
      <w:r w:rsidR="008819CF">
        <w:t xml:space="preserve"> by the statistics department of </w:t>
      </w:r>
      <w:proofErr w:type="spellStart"/>
      <w:r w:rsidR="008819CF">
        <w:rPr>
          <w:bCs/>
        </w:rPr>
        <w:t>K</w:t>
      </w:r>
      <w:r w:rsidR="008819CF" w:rsidRPr="00F9626D">
        <w:rPr>
          <w:bCs/>
        </w:rPr>
        <w:t>antoorartikelen</w:t>
      </w:r>
      <w:proofErr w:type="spellEnd"/>
      <w:r>
        <w:t>.</w:t>
      </w:r>
    </w:p>
    <w:p w14:paraId="642AE167" w14:textId="77777777" w:rsidR="008819CF" w:rsidRDefault="008819CF" w:rsidP="008819CF"/>
    <w:p w14:paraId="31008D19" w14:textId="0701096A" w:rsidR="00053947" w:rsidRDefault="00053947" w:rsidP="00053947">
      <w:pPr>
        <w:pStyle w:val="Heading4"/>
      </w:pPr>
      <w:bookmarkStart w:id="24" w:name="_Hlk515473735"/>
      <w:r>
        <w:lastRenderedPageBreak/>
        <w:t>Neural Net</w:t>
      </w:r>
      <w:r w:rsidR="00A57760">
        <w:t>work</w:t>
      </w:r>
      <w:r>
        <w:t>/ Classification &amp; Regression Tree (C&amp;RT) Model</w:t>
      </w:r>
      <w:bookmarkEnd w:id="24"/>
    </w:p>
    <w:p w14:paraId="3CAFEC51" w14:textId="77777777" w:rsidR="00053947" w:rsidRDefault="00053947" w:rsidP="008819CF"/>
    <w:p w14:paraId="641B424C" w14:textId="4E8AC4E2" w:rsidR="008819CF" w:rsidRDefault="008819CF" w:rsidP="008819CF">
      <w:r w:rsidRPr="00062ED4">
        <w:t xml:space="preserve">Neural networks are simple models </w:t>
      </w:r>
      <w:r>
        <w:t>inspired by the way the</w:t>
      </w:r>
      <w:r w:rsidRPr="00062ED4">
        <w:t xml:space="preserve"> nervous system operates. The basic units</w:t>
      </w:r>
      <w:r>
        <w:t xml:space="preserve"> in neural networks</w:t>
      </w:r>
      <w:r w:rsidRPr="00062ED4">
        <w:t xml:space="preserve"> are </w:t>
      </w:r>
      <w:r w:rsidRPr="00062ED4">
        <w:rPr>
          <w:b/>
          <w:bCs/>
        </w:rPr>
        <w:t>neurons</w:t>
      </w:r>
      <w:r w:rsidRPr="00062ED4">
        <w:t xml:space="preserve"> typically organized into </w:t>
      </w:r>
      <w:r w:rsidRPr="00062ED4">
        <w:rPr>
          <w:b/>
          <w:bCs/>
        </w:rPr>
        <w:t>layers</w:t>
      </w:r>
      <w:r>
        <w:t>. Neural networks</w:t>
      </w:r>
      <w:r w:rsidRPr="007A0199">
        <w:t xml:space="preserve"> </w:t>
      </w:r>
      <w:r>
        <w:t>improve their performance by repeatedly finetuning their predictions at every neuron,</w:t>
      </w:r>
      <w:r w:rsidRPr="007A0199">
        <w:t xml:space="preserve"> </w:t>
      </w:r>
      <w:r>
        <w:t xml:space="preserve">until </w:t>
      </w:r>
      <w:r w:rsidRPr="007A0199">
        <w:t>one or more stopping criteria have been met.</w:t>
      </w:r>
      <w:r>
        <w:rPr>
          <w:rStyle w:val="FootnoteReference"/>
        </w:rPr>
        <w:footnoteReference w:id="11"/>
      </w:r>
      <w:r>
        <w:t xml:space="preserve"> Artificial neural networks are likely to outperform traditional predictive models, especially when data with complicated relationships is concerned.</w:t>
      </w:r>
      <w:r>
        <w:rPr>
          <w:rStyle w:val="FootnoteReference"/>
        </w:rPr>
        <w:footnoteReference w:id="12"/>
      </w:r>
    </w:p>
    <w:p w14:paraId="04CB3BF3" w14:textId="77777777" w:rsidR="008819CF" w:rsidRDefault="008819CF" w:rsidP="008819CF"/>
    <w:p w14:paraId="03D0B4AD" w14:textId="37D5A0E1" w:rsidR="00DA6B91" w:rsidRDefault="008819CF" w:rsidP="008819CF">
      <w:r>
        <w:t>The neural network model, hereinafter NN</w:t>
      </w:r>
      <w:r w:rsidR="003543EA">
        <w:t>M</w:t>
      </w:r>
      <w:r>
        <w:t xml:space="preserve">, can be utilized </w:t>
      </w:r>
      <w:r w:rsidR="00053947">
        <w:t xml:space="preserve">to </w:t>
      </w:r>
      <w:r w:rsidR="00053947" w:rsidRPr="00053947">
        <w:t xml:space="preserve">the effects of </w:t>
      </w:r>
      <w:r w:rsidR="00053947">
        <w:t xml:space="preserve">advertising campaigns on transaction revenue. Due to insufficient </w:t>
      </w:r>
      <w:r w:rsidR="00DA6B91">
        <w:t xml:space="preserve">variables in the </w:t>
      </w:r>
      <w:r w:rsidR="00053947">
        <w:t xml:space="preserve">Google Analytics data, </w:t>
      </w:r>
      <w:r w:rsidR="00DA6B91">
        <w:t>we will demonstrate an application of the model using fictitious data.</w:t>
      </w:r>
      <w:r w:rsidR="00DF3B31">
        <w:rPr>
          <w:rStyle w:val="FootnoteReference"/>
        </w:rPr>
        <w:footnoteReference w:id="13"/>
      </w:r>
    </w:p>
    <w:p w14:paraId="356F9AB8" w14:textId="77777777" w:rsidR="00DA6B91" w:rsidRDefault="00DA6B91" w:rsidP="008819CF"/>
    <w:p w14:paraId="5F750AEB" w14:textId="77777777" w:rsidR="00DA6B91" w:rsidRDefault="00DA6B91" w:rsidP="008819CF">
      <w:r>
        <w:t>Our fictitious data consists of 5 variables:</w:t>
      </w:r>
    </w:p>
    <w:p w14:paraId="189318B4" w14:textId="5617CB2E" w:rsidR="00DA6B91" w:rsidRPr="00DA6B91" w:rsidRDefault="00DA6B91" w:rsidP="00DA6B91">
      <w:pPr>
        <w:pStyle w:val="ListParagraph"/>
        <w:numPr>
          <w:ilvl w:val="0"/>
          <w:numId w:val="10"/>
        </w:numPr>
      </w:pPr>
      <w:r w:rsidRPr="00DA6B91">
        <w:rPr>
          <w:b/>
          <w:iCs/>
        </w:rPr>
        <w:t>Product type:</w:t>
      </w:r>
      <w:r>
        <w:rPr>
          <w:iCs/>
        </w:rPr>
        <w:t xml:space="preserve"> </w:t>
      </w:r>
      <w:r w:rsidRPr="00DA6B91">
        <w:rPr>
          <w:iCs/>
        </w:rPr>
        <w:t>product category (</w:t>
      </w:r>
      <w:proofErr w:type="spellStart"/>
      <w:r w:rsidRPr="00DA6B91">
        <w:rPr>
          <w:iCs/>
        </w:rPr>
        <w:t>e.g</w:t>
      </w:r>
      <w:proofErr w:type="spellEnd"/>
      <w:r w:rsidRPr="00DA6B91">
        <w:rPr>
          <w:iCs/>
        </w:rPr>
        <w:t xml:space="preserve"> drink, confectionary, etc.)</w:t>
      </w:r>
    </w:p>
    <w:p w14:paraId="57AD9E57" w14:textId="0D41F2F2" w:rsidR="00DA6B91" w:rsidRPr="00DA6B91" w:rsidRDefault="00DA6B91" w:rsidP="00DA6B91">
      <w:pPr>
        <w:pStyle w:val="ListParagraph"/>
        <w:numPr>
          <w:ilvl w:val="0"/>
          <w:numId w:val="10"/>
        </w:numPr>
      </w:pPr>
      <w:r w:rsidRPr="00DA6B91">
        <w:rPr>
          <w:b/>
          <w:iCs/>
        </w:rPr>
        <w:t>Cost</w:t>
      </w:r>
      <w:r w:rsidRPr="00DA6B91">
        <w:rPr>
          <w:b/>
        </w:rPr>
        <w:t>:</w:t>
      </w:r>
      <w:r>
        <w:t xml:space="preserve"> </w:t>
      </w:r>
      <w:r w:rsidRPr="00DA6B91">
        <w:t>unit price.</w:t>
      </w:r>
    </w:p>
    <w:p w14:paraId="7DCEB2BB" w14:textId="6E6E32AD" w:rsidR="00DA6B91" w:rsidRPr="00DA6B91" w:rsidRDefault="00DA6B91" w:rsidP="00DA6B91">
      <w:pPr>
        <w:pStyle w:val="ListParagraph"/>
        <w:numPr>
          <w:ilvl w:val="0"/>
          <w:numId w:val="10"/>
        </w:numPr>
      </w:pPr>
      <w:r w:rsidRPr="00DA6B91">
        <w:rPr>
          <w:b/>
          <w:iCs/>
        </w:rPr>
        <w:t>Campaign:</w:t>
      </w:r>
      <w:r w:rsidRPr="00DA6B91">
        <w:t xml:space="preserve"> index of amount spent on a </w:t>
      </w:r>
      <w:proofErr w:type="gramStart"/>
      <w:r w:rsidRPr="00DA6B91">
        <w:t>particular campaign</w:t>
      </w:r>
      <w:proofErr w:type="gramEnd"/>
      <w:r w:rsidRPr="00DA6B91">
        <w:t>.</w:t>
      </w:r>
    </w:p>
    <w:p w14:paraId="66ABF486" w14:textId="460919D6" w:rsidR="00DA6B91" w:rsidRPr="00DA6B91" w:rsidRDefault="00DA6B91" w:rsidP="00DA6B91">
      <w:pPr>
        <w:pStyle w:val="ListParagraph"/>
        <w:numPr>
          <w:ilvl w:val="0"/>
          <w:numId w:val="10"/>
        </w:numPr>
      </w:pPr>
      <w:r w:rsidRPr="00DA6B91">
        <w:rPr>
          <w:b/>
          <w:iCs/>
        </w:rPr>
        <w:t>Before</w:t>
      </w:r>
      <w:r w:rsidRPr="00DA6B91">
        <w:rPr>
          <w:b/>
        </w:rPr>
        <w:t>:</w:t>
      </w:r>
      <w:r>
        <w:t xml:space="preserve"> r</w:t>
      </w:r>
      <w:r w:rsidRPr="00DA6B91">
        <w:t>evenue before campaign.</w:t>
      </w:r>
    </w:p>
    <w:p w14:paraId="2073040D" w14:textId="127D4E5F" w:rsidR="00DA6B91" w:rsidRDefault="00DA6B91" w:rsidP="00DA6B91">
      <w:pPr>
        <w:pStyle w:val="ListParagraph"/>
        <w:numPr>
          <w:ilvl w:val="0"/>
          <w:numId w:val="10"/>
        </w:numPr>
      </w:pPr>
      <w:r w:rsidRPr="00DA6B91">
        <w:rPr>
          <w:b/>
          <w:iCs/>
        </w:rPr>
        <w:t>After</w:t>
      </w:r>
      <w:r w:rsidRPr="00DA6B91">
        <w:rPr>
          <w:b/>
        </w:rPr>
        <w:t>:</w:t>
      </w:r>
      <w:r>
        <w:t xml:space="preserve"> r</w:t>
      </w:r>
      <w:r w:rsidRPr="00DA6B91">
        <w:t xml:space="preserve">evenue after </w:t>
      </w:r>
      <w:r>
        <w:t>campaign</w:t>
      </w:r>
      <w:r w:rsidRPr="00DA6B91">
        <w:t>.</w:t>
      </w:r>
    </w:p>
    <w:p w14:paraId="334465DA" w14:textId="2380F284" w:rsidR="00DA6B91" w:rsidRDefault="00DA6B91" w:rsidP="00DA6B91"/>
    <w:p w14:paraId="24E489EC" w14:textId="6CEFB5C4" w:rsidR="00DA6B91" w:rsidRDefault="00DA6B91" w:rsidP="00DA6B91">
      <w:r>
        <w:t>An overview of the data is as follows:</w:t>
      </w:r>
    </w:p>
    <w:p w14:paraId="431D1AA3" w14:textId="29A53583" w:rsidR="00DA6B91" w:rsidRDefault="00DA6B91" w:rsidP="00DA6B91"/>
    <w:p w14:paraId="71DCCF3F" w14:textId="5DF58877" w:rsidR="00DF3B31" w:rsidRDefault="00DF3B31" w:rsidP="00DF3B31">
      <w:pPr>
        <w:keepNext/>
      </w:pPr>
      <w:r>
        <w:rPr>
          <w:noProof/>
        </w:rPr>
        <w:lastRenderedPageBreak/>
        <w:drawing>
          <wp:inline distT="0" distB="0" distL="0" distR="0" wp14:anchorId="2F8135A4" wp14:editId="5D5FA315">
            <wp:extent cx="4142232" cy="377647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42232" cy="3776472"/>
                    </a:xfrm>
                    <a:prstGeom prst="rect">
                      <a:avLst/>
                    </a:prstGeom>
                  </pic:spPr>
                </pic:pic>
              </a:graphicData>
            </a:graphic>
          </wp:inline>
        </w:drawing>
      </w:r>
    </w:p>
    <w:p w14:paraId="4202AC78" w14:textId="596F236A" w:rsidR="00DA6B91" w:rsidRDefault="00DF3B31" w:rsidP="00DF3B31">
      <w:pPr>
        <w:pStyle w:val="Caption"/>
      </w:pPr>
      <w:r>
        <w:t xml:space="preserve">Figure </w:t>
      </w:r>
      <w:r w:rsidR="00082F51">
        <w:fldChar w:fldCharType="begin"/>
      </w:r>
      <w:r w:rsidR="00082F51">
        <w:instrText xml:space="preserve"> SEQ Figure \* ARABIC </w:instrText>
      </w:r>
      <w:r w:rsidR="00082F51">
        <w:fldChar w:fldCharType="separate"/>
      </w:r>
      <w:r w:rsidR="0004167B">
        <w:rPr>
          <w:noProof/>
        </w:rPr>
        <w:t>5</w:t>
      </w:r>
      <w:r w:rsidR="00082F51">
        <w:rPr>
          <w:noProof/>
        </w:rPr>
        <w:fldChar w:fldCharType="end"/>
      </w:r>
      <w:r>
        <w:t xml:space="preserve"> Fictitious ads campaign and product data</w:t>
      </w:r>
    </w:p>
    <w:p w14:paraId="24DF50E4" w14:textId="50EBBA76" w:rsidR="00DF3B31" w:rsidRDefault="00DF3B31" w:rsidP="00DA6B91">
      <w:r>
        <w:t>It is of more interest to us to calculate the increase in revenue after each campaign.</w:t>
      </w:r>
    </w:p>
    <w:p w14:paraId="7E5D1AC7" w14:textId="071DFF8B" w:rsidR="00DF3B31" w:rsidRDefault="00DF3B31" w:rsidP="00DA6B91"/>
    <w:p w14:paraId="3966DDCA" w14:textId="366A4407" w:rsidR="00DF3B31" w:rsidRDefault="00DF3B31" w:rsidP="00DF3B31">
      <w:pPr>
        <w:keepNext/>
      </w:pPr>
      <w:r>
        <w:rPr>
          <w:noProof/>
        </w:rPr>
        <w:lastRenderedPageBreak/>
        <w:drawing>
          <wp:inline distT="0" distB="0" distL="0" distR="0" wp14:anchorId="25C08B9F" wp14:editId="5C55074A">
            <wp:extent cx="4151376" cy="379476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51376" cy="3794760"/>
                    </a:xfrm>
                    <a:prstGeom prst="rect">
                      <a:avLst/>
                    </a:prstGeom>
                  </pic:spPr>
                </pic:pic>
              </a:graphicData>
            </a:graphic>
          </wp:inline>
        </w:drawing>
      </w:r>
    </w:p>
    <w:p w14:paraId="24E138D6" w14:textId="05E67F7A" w:rsidR="00DF3B31" w:rsidRDefault="00DF3B31" w:rsidP="00DF3B31">
      <w:pPr>
        <w:pStyle w:val="Caption"/>
      </w:pPr>
      <w:r>
        <w:t xml:space="preserve">Figure </w:t>
      </w:r>
      <w:r w:rsidR="00082F51">
        <w:fldChar w:fldCharType="begin"/>
      </w:r>
      <w:r w:rsidR="00082F51">
        <w:instrText xml:space="preserve"> SEQ Figure \* ARABIC </w:instrText>
      </w:r>
      <w:r w:rsidR="00082F51">
        <w:fldChar w:fldCharType="separate"/>
      </w:r>
      <w:r w:rsidR="0004167B">
        <w:rPr>
          <w:noProof/>
        </w:rPr>
        <w:t>6</w:t>
      </w:r>
      <w:r w:rsidR="00082F51">
        <w:rPr>
          <w:noProof/>
        </w:rPr>
        <w:fldChar w:fldCharType="end"/>
      </w:r>
      <w:r>
        <w:t xml:space="preserve"> Revenue increases after campaigns</w:t>
      </w:r>
    </w:p>
    <w:p w14:paraId="76FA92DB" w14:textId="77777777" w:rsidR="00DF3B31" w:rsidRDefault="00DF3B31" w:rsidP="00DF3B31"/>
    <w:p w14:paraId="7E9CCA4F" w14:textId="14255355" w:rsidR="00DF3B31" w:rsidRDefault="00DF3B31" w:rsidP="00DF3B31">
      <w:r>
        <w:t>A graphical representation of the revenue increases are as follows:</w:t>
      </w:r>
    </w:p>
    <w:p w14:paraId="799FD9EF" w14:textId="5068B138" w:rsidR="00DF3B31" w:rsidRDefault="00DF3B31" w:rsidP="00DF3B31"/>
    <w:p w14:paraId="47225C68" w14:textId="1ED8F1DD" w:rsidR="00DF3B31" w:rsidRDefault="00DF3B31" w:rsidP="00DF3B31">
      <w:pPr>
        <w:keepNext/>
      </w:pPr>
      <w:r w:rsidRPr="00DF3B31">
        <w:rPr>
          <w:noProof/>
        </w:rPr>
        <w:drawing>
          <wp:inline distT="0" distB="0" distL="0" distR="0" wp14:anchorId="03C36403" wp14:editId="63FC82F0">
            <wp:extent cx="4270248" cy="24048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70248" cy="2404872"/>
                    </a:xfrm>
                    <a:prstGeom prst="rect">
                      <a:avLst/>
                    </a:prstGeom>
                  </pic:spPr>
                </pic:pic>
              </a:graphicData>
            </a:graphic>
          </wp:inline>
        </w:drawing>
      </w:r>
    </w:p>
    <w:p w14:paraId="5B6393A6" w14:textId="04E5A44C" w:rsidR="00DF3B31" w:rsidRDefault="00DF3B31" w:rsidP="00DF3B31">
      <w:pPr>
        <w:pStyle w:val="Caption"/>
      </w:pPr>
      <w:r>
        <w:t xml:space="preserve">Figure </w:t>
      </w:r>
      <w:r w:rsidR="00082F51">
        <w:fldChar w:fldCharType="begin"/>
      </w:r>
      <w:r w:rsidR="00082F51">
        <w:instrText xml:space="preserve"> SEQ Figure \* ARABIC </w:instrText>
      </w:r>
      <w:r w:rsidR="00082F51">
        <w:fldChar w:fldCharType="separate"/>
      </w:r>
      <w:r w:rsidR="0004167B">
        <w:rPr>
          <w:noProof/>
        </w:rPr>
        <w:t>7</w:t>
      </w:r>
      <w:r w:rsidR="00082F51">
        <w:rPr>
          <w:noProof/>
        </w:rPr>
        <w:fldChar w:fldCharType="end"/>
      </w:r>
      <w:r>
        <w:t xml:space="preserve"> Histogram of revenue increases</w:t>
      </w:r>
    </w:p>
    <w:p w14:paraId="06BC5CDB" w14:textId="64914209" w:rsidR="00DF3B31" w:rsidRDefault="00DF3B31" w:rsidP="00DF3B31"/>
    <w:p w14:paraId="339F33B5" w14:textId="7EE6A892" w:rsidR="00DF3B31" w:rsidRDefault="00DF3B31" w:rsidP="00DF3B31">
      <w:r>
        <w:t xml:space="preserve">Figure 8 </w:t>
      </w:r>
      <w:r w:rsidRPr="00DF3B31">
        <w:t>shows that</w:t>
      </w:r>
      <w:r>
        <w:t>,</w:t>
      </w:r>
      <w:r w:rsidRPr="00DF3B31">
        <w:t xml:space="preserve"> for each </w:t>
      </w:r>
      <w:r>
        <w:t>product category</w:t>
      </w:r>
      <w:r w:rsidRPr="00DF3B31">
        <w:t>, an almost linear relationship exists between the</w:t>
      </w:r>
      <w:r>
        <w:t xml:space="preserve"> </w:t>
      </w:r>
      <w:r w:rsidRPr="00DF3B31">
        <w:t xml:space="preserve">increase in revenue and the cost of </w:t>
      </w:r>
      <w:r w:rsidR="000C4F5B">
        <w:t>the associated campaign</w:t>
      </w:r>
      <w:r w:rsidRPr="00DF3B31">
        <w:t>. Therefore, it seems likely</w:t>
      </w:r>
      <w:r w:rsidR="000C4F5B">
        <w:t xml:space="preserve"> that a</w:t>
      </w:r>
      <w:r w:rsidR="003543EA">
        <w:t>n</w:t>
      </w:r>
      <w:r w:rsidR="000C4F5B">
        <w:t xml:space="preserve"> </w:t>
      </w:r>
      <w:r w:rsidR="003543EA">
        <w:t>NNM</w:t>
      </w:r>
      <w:r w:rsidR="003543EA" w:rsidRPr="00DF3B31">
        <w:t xml:space="preserve"> </w:t>
      </w:r>
      <w:r w:rsidRPr="00DF3B31">
        <w:t xml:space="preserve">could predict, with reasonable accuracy, the increase in revenue </w:t>
      </w:r>
      <w:r w:rsidR="000C4F5B">
        <w:t>using</w:t>
      </w:r>
      <w:r w:rsidRPr="00DF3B31">
        <w:t xml:space="preserve"> the other available </w:t>
      </w:r>
      <w:r w:rsidR="000C4F5B">
        <w:t>variables as features</w:t>
      </w:r>
      <w:r w:rsidRPr="00DF3B31">
        <w:t>.</w:t>
      </w:r>
    </w:p>
    <w:p w14:paraId="113DE9F2" w14:textId="77777777" w:rsidR="00DF3B31" w:rsidRDefault="00DF3B31" w:rsidP="00DF3B31"/>
    <w:p w14:paraId="7D8608D7" w14:textId="2364347E" w:rsidR="00DF3B31" w:rsidRDefault="00DF3B31" w:rsidP="00DF3B31">
      <w:pPr>
        <w:keepNext/>
      </w:pPr>
      <w:r w:rsidRPr="00DF3B31">
        <w:rPr>
          <w:noProof/>
        </w:rPr>
        <w:drawing>
          <wp:inline distT="0" distB="0" distL="0" distR="0" wp14:anchorId="563E7D4B" wp14:editId="0EB153B2">
            <wp:extent cx="4261104" cy="2569464"/>
            <wp:effectExtent l="0" t="0" r="635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61104" cy="2569464"/>
                    </a:xfrm>
                    <a:prstGeom prst="rect">
                      <a:avLst/>
                    </a:prstGeom>
                  </pic:spPr>
                </pic:pic>
              </a:graphicData>
            </a:graphic>
          </wp:inline>
        </w:drawing>
      </w:r>
    </w:p>
    <w:p w14:paraId="2AE6C4D6" w14:textId="7CF47069" w:rsidR="00DF3B31" w:rsidRPr="00DF3B31" w:rsidRDefault="00DF3B31" w:rsidP="00DF3B31">
      <w:pPr>
        <w:pStyle w:val="Caption"/>
      </w:pPr>
      <w:r>
        <w:t xml:space="preserve">Figure </w:t>
      </w:r>
      <w:r w:rsidR="00082F51">
        <w:fldChar w:fldCharType="begin"/>
      </w:r>
      <w:r w:rsidR="00082F51">
        <w:instrText xml:space="preserve"> SEQ Figure \* ARABIC </w:instrText>
      </w:r>
      <w:r w:rsidR="00082F51">
        <w:fldChar w:fldCharType="separate"/>
      </w:r>
      <w:r w:rsidR="0004167B">
        <w:rPr>
          <w:noProof/>
        </w:rPr>
        <w:t>8</w:t>
      </w:r>
      <w:r w:rsidR="00082F51">
        <w:rPr>
          <w:noProof/>
        </w:rPr>
        <w:fldChar w:fldCharType="end"/>
      </w:r>
      <w:r>
        <w:t xml:space="preserve"> Scatterplot of Revenue increases VS</w:t>
      </w:r>
      <w:r>
        <w:rPr>
          <w:noProof/>
        </w:rPr>
        <w:t xml:space="preserve"> Campaign Cost</w:t>
      </w:r>
    </w:p>
    <w:p w14:paraId="48A455DC" w14:textId="5D495E83" w:rsidR="00DA6B91" w:rsidRDefault="00DA6B91" w:rsidP="00DA6B91"/>
    <w:p w14:paraId="62BBB356" w14:textId="04B8C69C" w:rsidR="003543EA" w:rsidRDefault="003543EA" w:rsidP="00DA6B91">
      <w:pPr>
        <w:rPr>
          <w:bCs/>
        </w:rPr>
      </w:pPr>
      <w:r>
        <w:t xml:space="preserve">After running the NNM, our team observed that the accuracy of the model is 86% (Figure 9). Hence, this model could potentially appeal to the management team at </w:t>
      </w:r>
      <w:proofErr w:type="spellStart"/>
      <w:r>
        <w:rPr>
          <w:bCs/>
        </w:rPr>
        <w:t>K</w:t>
      </w:r>
      <w:r w:rsidRPr="00F9626D">
        <w:rPr>
          <w:bCs/>
        </w:rPr>
        <w:t>antoorartikelen</w:t>
      </w:r>
      <w:proofErr w:type="spellEnd"/>
      <w:r>
        <w:rPr>
          <w:bCs/>
        </w:rPr>
        <w:t xml:space="preserve"> as a possible way to assess the long-term impact of their Google Analytics campaigns.</w:t>
      </w:r>
    </w:p>
    <w:p w14:paraId="3FA812C8" w14:textId="4F9F8012" w:rsidR="003543EA" w:rsidRDefault="003543EA" w:rsidP="00DA6B91">
      <w:pPr>
        <w:rPr>
          <w:bCs/>
        </w:rPr>
      </w:pPr>
    </w:p>
    <w:p w14:paraId="627989EA" w14:textId="77777777" w:rsidR="003543EA" w:rsidRDefault="003543EA" w:rsidP="003543EA">
      <w:pPr>
        <w:keepNext/>
      </w:pPr>
      <w:r>
        <w:rPr>
          <w:noProof/>
        </w:rPr>
        <w:drawing>
          <wp:inline distT="0" distB="0" distL="0" distR="0" wp14:anchorId="76BB91D1" wp14:editId="108F0E0A">
            <wp:extent cx="3063240" cy="2871216"/>
            <wp:effectExtent l="0" t="0" r="381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63240" cy="2871216"/>
                    </a:xfrm>
                    <a:prstGeom prst="rect">
                      <a:avLst/>
                    </a:prstGeom>
                  </pic:spPr>
                </pic:pic>
              </a:graphicData>
            </a:graphic>
          </wp:inline>
        </w:drawing>
      </w:r>
    </w:p>
    <w:p w14:paraId="35012422" w14:textId="3626FF07" w:rsidR="003543EA" w:rsidRDefault="003543EA" w:rsidP="003543EA">
      <w:pPr>
        <w:pStyle w:val="Caption"/>
      </w:pPr>
      <w:r>
        <w:t xml:space="preserve">Figure </w:t>
      </w:r>
      <w:r w:rsidR="00082F51">
        <w:fldChar w:fldCharType="begin"/>
      </w:r>
      <w:r w:rsidR="00082F51">
        <w:instrText xml:space="preserve"> SEQ Figure \* ARABIC </w:instrText>
      </w:r>
      <w:r w:rsidR="00082F51">
        <w:fldChar w:fldCharType="separate"/>
      </w:r>
      <w:r w:rsidR="0004167B">
        <w:rPr>
          <w:noProof/>
        </w:rPr>
        <w:t>9</w:t>
      </w:r>
      <w:r w:rsidR="00082F51">
        <w:rPr>
          <w:noProof/>
        </w:rPr>
        <w:fldChar w:fldCharType="end"/>
      </w:r>
      <w:r>
        <w:t xml:space="preserve"> Accuracy of NNM</w:t>
      </w:r>
    </w:p>
    <w:p w14:paraId="232F50D9" w14:textId="77777777" w:rsidR="003543EA" w:rsidRPr="003543EA" w:rsidRDefault="003543EA" w:rsidP="003543EA"/>
    <w:p w14:paraId="6B495F61" w14:textId="50A798F9" w:rsidR="005E1555" w:rsidRPr="00FF5B29" w:rsidRDefault="00FF5B29" w:rsidP="00DA6B91">
      <w:r>
        <w:br w:type="page"/>
      </w:r>
    </w:p>
    <w:p w14:paraId="53E19186" w14:textId="360770F7" w:rsidR="00D34AF2" w:rsidRDefault="006526FB" w:rsidP="006526FB">
      <w:pPr>
        <w:pStyle w:val="Heading3"/>
      </w:pPr>
      <w:bookmarkStart w:id="25" w:name="_Toc515483473"/>
      <w:r>
        <w:lastRenderedPageBreak/>
        <w:t>Site Usage</w:t>
      </w:r>
      <w:bookmarkEnd w:id="25"/>
    </w:p>
    <w:p w14:paraId="5C55CB25" w14:textId="3A6C2BC3" w:rsidR="006526FB" w:rsidRDefault="006526FB" w:rsidP="006526FB"/>
    <w:p w14:paraId="62D7BA98" w14:textId="5ACA5232" w:rsidR="006526FB" w:rsidRDefault="006526FB" w:rsidP="006526FB">
      <w:pPr>
        <w:rPr>
          <w:bCs/>
        </w:rPr>
      </w:pPr>
      <w:r>
        <w:t>The following Site Usage Dashboard shows</w:t>
      </w:r>
      <w:r w:rsidR="00625D3A">
        <w:t xml:space="preserve"> aspects of website traffic that might be relevant to website content managers of </w:t>
      </w:r>
      <w:proofErr w:type="spellStart"/>
      <w:r w:rsidR="00625D3A">
        <w:rPr>
          <w:bCs/>
        </w:rPr>
        <w:t>K</w:t>
      </w:r>
      <w:r w:rsidR="00625D3A" w:rsidRPr="00F9626D">
        <w:rPr>
          <w:bCs/>
        </w:rPr>
        <w:t>antoorartikelen</w:t>
      </w:r>
      <w:proofErr w:type="spellEnd"/>
      <w:r w:rsidR="00625D3A">
        <w:rPr>
          <w:bCs/>
        </w:rPr>
        <w:t>.</w:t>
      </w:r>
    </w:p>
    <w:p w14:paraId="1EC0363C" w14:textId="21C19B29" w:rsidR="00625D3A" w:rsidRDefault="00625D3A" w:rsidP="006526FB">
      <w:pPr>
        <w:rPr>
          <w:bCs/>
        </w:rPr>
      </w:pPr>
    </w:p>
    <w:p w14:paraId="4911404B" w14:textId="77777777" w:rsidR="00625D3A" w:rsidRDefault="00625D3A" w:rsidP="00625D3A">
      <w:pPr>
        <w:keepNext/>
      </w:pPr>
      <w:r>
        <w:rPr>
          <w:noProof/>
        </w:rPr>
        <w:drawing>
          <wp:inline distT="0" distB="0" distL="0" distR="0" wp14:anchorId="20CECC98" wp14:editId="47F887BF">
            <wp:extent cx="6309360" cy="4463508"/>
            <wp:effectExtent l="19050" t="19050" r="15240" b="13335"/>
            <wp:docPr id="23" name="Picture 23" descr="C:\Users\toanh\AppData\Local\Microsoft\Windows\INetCache\Content.Word\Site U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oanh\AppData\Local\Microsoft\Windows\INetCache\Content.Word\Site Usag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09360" cy="4463508"/>
                    </a:xfrm>
                    <a:prstGeom prst="rect">
                      <a:avLst/>
                    </a:prstGeom>
                    <a:noFill/>
                    <a:ln>
                      <a:solidFill>
                        <a:schemeClr val="bg1">
                          <a:lumMod val="50000"/>
                        </a:schemeClr>
                      </a:solidFill>
                    </a:ln>
                  </pic:spPr>
                </pic:pic>
              </a:graphicData>
            </a:graphic>
          </wp:inline>
        </w:drawing>
      </w:r>
    </w:p>
    <w:p w14:paraId="1B6A2D5E" w14:textId="32E106A0" w:rsidR="00625D3A" w:rsidRDefault="00625D3A" w:rsidP="00625D3A">
      <w:pPr>
        <w:pStyle w:val="Caption"/>
      </w:pPr>
      <w:r>
        <w:t xml:space="preserve">Figure </w:t>
      </w:r>
      <w:r w:rsidR="00082F51">
        <w:fldChar w:fldCharType="begin"/>
      </w:r>
      <w:r w:rsidR="00082F51">
        <w:instrText xml:space="preserve"> SEQ Figure \* ARABIC </w:instrText>
      </w:r>
      <w:r w:rsidR="00082F51">
        <w:fldChar w:fldCharType="separate"/>
      </w:r>
      <w:r w:rsidR="0004167B">
        <w:rPr>
          <w:noProof/>
        </w:rPr>
        <w:t>10</w:t>
      </w:r>
      <w:r w:rsidR="00082F51">
        <w:rPr>
          <w:noProof/>
        </w:rPr>
        <w:fldChar w:fldCharType="end"/>
      </w:r>
      <w:r>
        <w:t xml:space="preserve"> Site usage Dashboard</w:t>
      </w:r>
    </w:p>
    <w:p w14:paraId="787915A8" w14:textId="15C61E49" w:rsidR="00023942" w:rsidRDefault="00C63367" w:rsidP="006526FB">
      <w:bookmarkStart w:id="26" w:name="OLE_LINK29"/>
      <w:r>
        <w:t>Most of</w:t>
      </w:r>
      <w:r w:rsidR="00F22DE4">
        <w:t xml:space="preserve"> the traffic is from the Netherlands. After </w:t>
      </w:r>
      <w:r>
        <w:t>looking</w:t>
      </w:r>
      <w:r w:rsidR="00F22DE4">
        <w:t xml:space="preserve"> at the site, we noticed there was no translation options for other languages. </w:t>
      </w:r>
      <w:r>
        <w:t xml:space="preserve">Providing English, German, and French options would likely increase revenue from non-Dutch sources. </w:t>
      </w:r>
    </w:p>
    <w:p w14:paraId="6FE13F46" w14:textId="77777777" w:rsidR="003E5211" w:rsidRDefault="003E5211" w:rsidP="006526FB">
      <w:pPr>
        <w:rPr>
          <w:color w:val="FF0000"/>
        </w:rPr>
      </w:pPr>
    </w:p>
    <w:p w14:paraId="15C5C14A" w14:textId="676D7106" w:rsidR="001A576F" w:rsidRDefault="004C10D4" w:rsidP="004C10D4">
      <w:r>
        <w:t>The top 20 pages, ranked by the total number of sessions and the average number of bounces per page, are as follows:</w:t>
      </w:r>
    </w:p>
    <w:p w14:paraId="5682EBD7" w14:textId="77777777" w:rsidR="004C10D4" w:rsidRDefault="004C10D4" w:rsidP="004C10D4">
      <w:pPr>
        <w:pStyle w:val="ListParagraph"/>
        <w:numPr>
          <w:ilvl w:val="0"/>
          <w:numId w:val="3"/>
        </w:numPr>
        <w:ind w:left="1080" w:hanging="720"/>
      </w:pPr>
      <w:r>
        <w:t xml:space="preserve">Kantoorartikelen.nl is </w:t>
      </w:r>
      <w:proofErr w:type="spellStart"/>
      <w:r>
        <w:t>dé</w:t>
      </w:r>
      <w:proofErr w:type="spellEnd"/>
      <w:r>
        <w:t xml:space="preserve"> </w:t>
      </w:r>
      <w:proofErr w:type="spellStart"/>
      <w:r>
        <w:t>kantoorspullen</w:t>
      </w:r>
      <w:proofErr w:type="spellEnd"/>
      <w:r>
        <w:t xml:space="preserve"> </w:t>
      </w:r>
      <w:proofErr w:type="spellStart"/>
      <w:r>
        <w:t>webshop</w:t>
      </w:r>
      <w:proofErr w:type="spellEnd"/>
      <w:r>
        <w:t xml:space="preserve"> van Nederland</w:t>
      </w:r>
    </w:p>
    <w:p w14:paraId="779E718A" w14:textId="77777777" w:rsidR="004C10D4" w:rsidRDefault="004C10D4" w:rsidP="004C10D4">
      <w:pPr>
        <w:pStyle w:val="ListParagraph"/>
        <w:numPr>
          <w:ilvl w:val="0"/>
          <w:numId w:val="3"/>
        </w:numPr>
        <w:ind w:left="1080" w:hanging="720"/>
      </w:pPr>
      <w:r>
        <w:t xml:space="preserve">Bureau </w:t>
      </w:r>
      <w:proofErr w:type="spellStart"/>
      <w:r>
        <w:t>onderleggers</w:t>
      </w:r>
      <w:proofErr w:type="spellEnd"/>
      <w:r>
        <w:t xml:space="preserve"> </w:t>
      </w:r>
      <w:proofErr w:type="spellStart"/>
      <w:r>
        <w:t>koopt</w:t>
      </w:r>
      <w:proofErr w:type="spellEnd"/>
      <w:r>
        <w:t xml:space="preserve"> u </w:t>
      </w:r>
      <w:proofErr w:type="spellStart"/>
      <w:r>
        <w:t>bij</w:t>
      </w:r>
      <w:proofErr w:type="spellEnd"/>
      <w:r>
        <w:t xml:space="preserve"> Kantoorartikelen.nl</w:t>
      </w:r>
    </w:p>
    <w:p w14:paraId="1476C48E" w14:textId="77777777" w:rsidR="004C10D4" w:rsidRDefault="004C10D4" w:rsidP="004C10D4">
      <w:pPr>
        <w:pStyle w:val="ListParagraph"/>
        <w:numPr>
          <w:ilvl w:val="0"/>
          <w:numId w:val="3"/>
        </w:numPr>
        <w:ind w:left="1080" w:hanging="720"/>
      </w:pPr>
      <w:r>
        <w:t xml:space="preserve">Bureau </w:t>
      </w:r>
      <w:proofErr w:type="spellStart"/>
      <w:r>
        <w:t>accessoires</w:t>
      </w:r>
      <w:proofErr w:type="spellEnd"/>
      <w:r>
        <w:t xml:space="preserve"> </w:t>
      </w:r>
      <w:proofErr w:type="spellStart"/>
      <w:r>
        <w:t>koopt</w:t>
      </w:r>
      <w:proofErr w:type="spellEnd"/>
      <w:r>
        <w:t xml:space="preserve"> u online </w:t>
      </w:r>
      <w:proofErr w:type="spellStart"/>
      <w:r>
        <w:t>bij</w:t>
      </w:r>
      <w:proofErr w:type="spellEnd"/>
      <w:r>
        <w:t xml:space="preserve"> Kantoorartikelen.nl</w:t>
      </w:r>
    </w:p>
    <w:p w14:paraId="2B5F3429" w14:textId="77777777" w:rsidR="004C10D4" w:rsidRDefault="004C10D4" w:rsidP="004C10D4">
      <w:pPr>
        <w:pStyle w:val="ListParagraph"/>
        <w:numPr>
          <w:ilvl w:val="0"/>
          <w:numId w:val="3"/>
        </w:numPr>
        <w:ind w:left="1080" w:hanging="720"/>
      </w:pPr>
      <w:proofErr w:type="spellStart"/>
      <w:r>
        <w:t>Inbindmaterialen</w:t>
      </w:r>
      <w:proofErr w:type="spellEnd"/>
      <w:r>
        <w:t xml:space="preserve"> </w:t>
      </w:r>
      <w:proofErr w:type="spellStart"/>
      <w:r>
        <w:t>koopt</w:t>
      </w:r>
      <w:proofErr w:type="spellEnd"/>
      <w:r>
        <w:t xml:space="preserve"> u </w:t>
      </w:r>
      <w:proofErr w:type="spellStart"/>
      <w:r>
        <w:t>voordelig</w:t>
      </w:r>
      <w:proofErr w:type="spellEnd"/>
      <w:r>
        <w:t xml:space="preserve"> </w:t>
      </w:r>
      <w:proofErr w:type="spellStart"/>
      <w:r>
        <w:t>bij</w:t>
      </w:r>
      <w:proofErr w:type="spellEnd"/>
      <w:r>
        <w:t xml:space="preserve"> Kantoorartikelen.nl</w:t>
      </w:r>
    </w:p>
    <w:p w14:paraId="7E60C1B0" w14:textId="77777777" w:rsidR="004C10D4" w:rsidRDefault="004C10D4" w:rsidP="004C10D4">
      <w:pPr>
        <w:pStyle w:val="ListParagraph"/>
        <w:numPr>
          <w:ilvl w:val="0"/>
          <w:numId w:val="3"/>
        </w:numPr>
        <w:ind w:left="1080" w:hanging="720"/>
      </w:pPr>
      <w:proofErr w:type="spellStart"/>
      <w:r>
        <w:t>Voordelig</w:t>
      </w:r>
      <w:proofErr w:type="spellEnd"/>
      <w:r>
        <w:t xml:space="preserve"> </w:t>
      </w:r>
      <w:proofErr w:type="spellStart"/>
      <w:r>
        <w:t>een</w:t>
      </w:r>
      <w:proofErr w:type="spellEnd"/>
      <w:r>
        <w:t xml:space="preserve"> perforator </w:t>
      </w:r>
      <w:proofErr w:type="spellStart"/>
      <w:r>
        <w:t>kopen</w:t>
      </w:r>
      <w:proofErr w:type="spellEnd"/>
      <w:r>
        <w:t xml:space="preserve"> </w:t>
      </w:r>
      <w:proofErr w:type="spellStart"/>
      <w:r>
        <w:t>bij</w:t>
      </w:r>
      <w:proofErr w:type="spellEnd"/>
      <w:r>
        <w:t xml:space="preserve"> Kantoorartikelen.nl</w:t>
      </w:r>
    </w:p>
    <w:p w14:paraId="60F37100" w14:textId="77777777" w:rsidR="004C10D4" w:rsidRDefault="004C10D4" w:rsidP="004C10D4">
      <w:pPr>
        <w:pStyle w:val="ListParagraph"/>
        <w:numPr>
          <w:ilvl w:val="0"/>
          <w:numId w:val="3"/>
        </w:numPr>
        <w:ind w:left="1080" w:hanging="720"/>
      </w:pPr>
      <w:proofErr w:type="spellStart"/>
      <w:r>
        <w:lastRenderedPageBreak/>
        <w:t>Voordelig</w:t>
      </w:r>
      <w:proofErr w:type="spellEnd"/>
      <w:r>
        <w:t xml:space="preserve"> </w:t>
      </w:r>
      <w:proofErr w:type="spellStart"/>
      <w:r>
        <w:t>nietmachines</w:t>
      </w:r>
      <w:proofErr w:type="spellEnd"/>
      <w:r>
        <w:t xml:space="preserve"> </w:t>
      </w:r>
      <w:proofErr w:type="spellStart"/>
      <w:r>
        <w:t>kopen</w:t>
      </w:r>
      <w:proofErr w:type="spellEnd"/>
      <w:r>
        <w:t xml:space="preserve"> </w:t>
      </w:r>
      <w:proofErr w:type="spellStart"/>
      <w:r>
        <w:t>bij</w:t>
      </w:r>
      <w:proofErr w:type="spellEnd"/>
      <w:r>
        <w:t xml:space="preserve"> Kantoorartikelen.nl</w:t>
      </w:r>
    </w:p>
    <w:p w14:paraId="7642F4C6" w14:textId="77777777" w:rsidR="004C10D4" w:rsidRDefault="004C10D4" w:rsidP="004C10D4">
      <w:pPr>
        <w:pStyle w:val="ListParagraph"/>
        <w:numPr>
          <w:ilvl w:val="0"/>
          <w:numId w:val="3"/>
        </w:numPr>
        <w:ind w:left="1080" w:hanging="720"/>
      </w:pPr>
      <w:proofErr w:type="spellStart"/>
      <w:r>
        <w:t>Voordelig</w:t>
      </w:r>
      <w:proofErr w:type="spellEnd"/>
      <w:r>
        <w:t xml:space="preserve"> </w:t>
      </w:r>
      <w:proofErr w:type="spellStart"/>
      <w:r>
        <w:t>tabbladen</w:t>
      </w:r>
      <w:proofErr w:type="spellEnd"/>
      <w:r>
        <w:t xml:space="preserve"> </w:t>
      </w:r>
      <w:proofErr w:type="spellStart"/>
      <w:r>
        <w:t>kopen</w:t>
      </w:r>
      <w:proofErr w:type="spellEnd"/>
      <w:r>
        <w:t xml:space="preserve"> </w:t>
      </w:r>
      <w:proofErr w:type="spellStart"/>
      <w:r>
        <w:t>bij</w:t>
      </w:r>
      <w:proofErr w:type="spellEnd"/>
      <w:r>
        <w:t xml:space="preserve"> Kantoorartikelen.nl</w:t>
      </w:r>
    </w:p>
    <w:p w14:paraId="01B53FBA" w14:textId="77777777" w:rsidR="004C10D4" w:rsidRDefault="004C10D4" w:rsidP="004C10D4">
      <w:pPr>
        <w:pStyle w:val="ListParagraph"/>
        <w:numPr>
          <w:ilvl w:val="0"/>
          <w:numId w:val="3"/>
        </w:numPr>
        <w:ind w:left="1080" w:hanging="720"/>
      </w:pPr>
      <w:proofErr w:type="spellStart"/>
      <w:r>
        <w:t>Kaartenbakken</w:t>
      </w:r>
      <w:proofErr w:type="spellEnd"/>
      <w:r>
        <w:t xml:space="preserve"> </w:t>
      </w:r>
      <w:proofErr w:type="spellStart"/>
      <w:r>
        <w:t>en</w:t>
      </w:r>
      <w:proofErr w:type="spellEnd"/>
      <w:r>
        <w:t xml:space="preserve"> </w:t>
      </w:r>
      <w:proofErr w:type="spellStart"/>
      <w:r>
        <w:t>toebehoren</w:t>
      </w:r>
      <w:proofErr w:type="spellEnd"/>
      <w:r>
        <w:t xml:space="preserve"> </w:t>
      </w:r>
      <w:proofErr w:type="spellStart"/>
      <w:r>
        <w:t>koopt</w:t>
      </w:r>
      <w:proofErr w:type="spellEnd"/>
      <w:r>
        <w:t xml:space="preserve"> u </w:t>
      </w:r>
      <w:proofErr w:type="spellStart"/>
      <w:r>
        <w:t>bij</w:t>
      </w:r>
      <w:proofErr w:type="spellEnd"/>
      <w:r>
        <w:t xml:space="preserve"> Kantoorartikelen.nl</w:t>
      </w:r>
    </w:p>
    <w:p w14:paraId="343B17D5" w14:textId="77777777" w:rsidR="004C10D4" w:rsidRDefault="004C10D4" w:rsidP="004C10D4">
      <w:pPr>
        <w:pStyle w:val="ListParagraph"/>
        <w:numPr>
          <w:ilvl w:val="0"/>
          <w:numId w:val="3"/>
        </w:numPr>
        <w:ind w:left="1080" w:hanging="720"/>
      </w:pPr>
      <w:proofErr w:type="spellStart"/>
      <w:r>
        <w:t>Insteekmappen</w:t>
      </w:r>
      <w:proofErr w:type="spellEnd"/>
      <w:r>
        <w:t xml:space="preserve"> </w:t>
      </w:r>
      <w:proofErr w:type="spellStart"/>
      <w:r>
        <w:t>koopt</w:t>
      </w:r>
      <w:proofErr w:type="spellEnd"/>
      <w:r>
        <w:t xml:space="preserve"> u </w:t>
      </w:r>
      <w:proofErr w:type="spellStart"/>
      <w:r>
        <w:t>voordelig</w:t>
      </w:r>
      <w:proofErr w:type="spellEnd"/>
      <w:r>
        <w:t xml:space="preserve"> </w:t>
      </w:r>
      <w:proofErr w:type="spellStart"/>
      <w:r>
        <w:t>bij</w:t>
      </w:r>
      <w:proofErr w:type="spellEnd"/>
      <w:r>
        <w:t xml:space="preserve"> Kantoorartikelen.nl</w:t>
      </w:r>
    </w:p>
    <w:p w14:paraId="267AFB85" w14:textId="62280455" w:rsidR="004C10D4" w:rsidRDefault="004C10D4" w:rsidP="004C10D4">
      <w:pPr>
        <w:pStyle w:val="ListParagraph"/>
        <w:numPr>
          <w:ilvl w:val="0"/>
          <w:numId w:val="3"/>
        </w:numPr>
        <w:ind w:left="1080" w:hanging="720"/>
      </w:pPr>
      <w:proofErr w:type="spellStart"/>
      <w:r>
        <w:t>Voordelig</w:t>
      </w:r>
      <w:proofErr w:type="spellEnd"/>
      <w:r>
        <w:t xml:space="preserve"> </w:t>
      </w:r>
      <w:proofErr w:type="spellStart"/>
      <w:r>
        <w:t>dossiermappen</w:t>
      </w:r>
      <w:proofErr w:type="spellEnd"/>
      <w:r>
        <w:t xml:space="preserve"> </w:t>
      </w:r>
      <w:proofErr w:type="spellStart"/>
      <w:r>
        <w:t>kopen</w:t>
      </w:r>
      <w:proofErr w:type="spellEnd"/>
      <w:r>
        <w:t xml:space="preserve"> </w:t>
      </w:r>
      <w:proofErr w:type="spellStart"/>
      <w:r>
        <w:t>bij</w:t>
      </w:r>
      <w:proofErr w:type="spellEnd"/>
      <w:r>
        <w:t xml:space="preserve"> Kantoorartikelen.nl</w:t>
      </w:r>
    </w:p>
    <w:p w14:paraId="570FD6DC" w14:textId="77777777" w:rsidR="004C10D4" w:rsidRDefault="004C10D4" w:rsidP="004C10D4">
      <w:pPr>
        <w:pStyle w:val="ListParagraph"/>
        <w:numPr>
          <w:ilvl w:val="0"/>
          <w:numId w:val="3"/>
        </w:numPr>
        <w:ind w:left="1080" w:hanging="720"/>
      </w:pPr>
      <w:r>
        <w:t xml:space="preserve">Hoe </w:t>
      </w:r>
      <w:proofErr w:type="spellStart"/>
      <w:r>
        <w:t>bestel</w:t>
      </w:r>
      <w:proofErr w:type="spellEnd"/>
      <w:r>
        <w:t xml:space="preserve"> </w:t>
      </w:r>
      <w:proofErr w:type="spellStart"/>
      <w:r>
        <w:t>ik</w:t>
      </w:r>
      <w:proofErr w:type="spellEnd"/>
      <w:r>
        <w:t xml:space="preserve"> de </w:t>
      </w:r>
      <w:proofErr w:type="spellStart"/>
      <w:r>
        <w:t>juiste</w:t>
      </w:r>
      <w:proofErr w:type="spellEnd"/>
      <w:r>
        <w:t xml:space="preserve"> </w:t>
      </w:r>
      <w:proofErr w:type="spellStart"/>
      <w:r>
        <w:t>hangmap</w:t>
      </w:r>
      <w:proofErr w:type="spellEnd"/>
      <w:r>
        <w:t xml:space="preserve"> - Kantoorartikelen.nl</w:t>
      </w:r>
    </w:p>
    <w:p w14:paraId="15B2A2F2" w14:textId="77777777" w:rsidR="004C10D4" w:rsidRDefault="004C10D4" w:rsidP="004C10D4">
      <w:pPr>
        <w:pStyle w:val="ListParagraph"/>
        <w:numPr>
          <w:ilvl w:val="0"/>
          <w:numId w:val="3"/>
        </w:numPr>
        <w:ind w:left="1080" w:hanging="720"/>
      </w:pPr>
      <w:proofErr w:type="spellStart"/>
      <w:r>
        <w:t>Lamineren</w:t>
      </w:r>
      <w:proofErr w:type="spellEnd"/>
      <w:r>
        <w:t xml:space="preserve">, </w:t>
      </w:r>
      <w:proofErr w:type="spellStart"/>
      <w:r>
        <w:t>koud</w:t>
      </w:r>
      <w:proofErr w:type="spellEnd"/>
      <w:r>
        <w:t xml:space="preserve"> of warm - Kantoorartikelen.nl</w:t>
      </w:r>
    </w:p>
    <w:p w14:paraId="0121DC69" w14:textId="77777777" w:rsidR="004C10D4" w:rsidRDefault="004C10D4" w:rsidP="004C10D4">
      <w:pPr>
        <w:pStyle w:val="ListParagraph"/>
        <w:numPr>
          <w:ilvl w:val="0"/>
          <w:numId w:val="3"/>
        </w:numPr>
        <w:ind w:left="1080" w:hanging="720"/>
      </w:pPr>
      <w:r>
        <w:t xml:space="preserve">Diverse </w:t>
      </w:r>
      <w:proofErr w:type="spellStart"/>
      <w:r>
        <w:t>brievenbakjes</w:t>
      </w:r>
      <w:proofErr w:type="spellEnd"/>
      <w:r>
        <w:t xml:space="preserve"> </w:t>
      </w:r>
      <w:proofErr w:type="spellStart"/>
      <w:r>
        <w:t>koopt</w:t>
      </w:r>
      <w:proofErr w:type="spellEnd"/>
      <w:r>
        <w:t xml:space="preserve"> u </w:t>
      </w:r>
      <w:proofErr w:type="spellStart"/>
      <w:r>
        <w:t>bij</w:t>
      </w:r>
      <w:proofErr w:type="spellEnd"/>
      <w:r>
        <w:t xml:space="preserve"> Kantoorartikelen.nl</w:t>
      </w:r>
    </w:p>
    <w:p w14:paraId="0B1147FE" w14:textId="77777777" w:rsidR="004C10D4" w:rsidRDefault="004C10D4" w:rsidP="004C10D4">
      <w:pPr>
        <w:pStyle w:val="ListParagraph"/>
        <w:numPr>
          <w:ilvl w:val="0"/>
          <w:numId w:val="3"/>
        </w:numPr>
        <w:ind w:left="1080" w:hanging="720"/>
      </w:pPr>
      <w:proofErr w:type="spellStart"/>
      <w:r>
        <w:t>Pennenbakjes</w:t>
      </w:r>
      <w:proofErr w:type="spellEnd"/>
      <w:r>
        <w:t xml:space="preserve"> </w:t>
      </w:r>
      <w:proofErr w:type="spellStart"/>
      <w:r>
        <w:t>en</w:t>
      </w:r>
      <w:proofErr w:type="spellEnd"/>
      <w:r>
        <w:t xml:space="preserve"> bureau </w:t>
      </w:r>
      <w:proofErr w:type="spellStart"/>
      <w:r>
        <w:t>organisers</w:t>
      </w:r>
      <w:proofErr w:type="spellEnd"/>
      <w:r>
        <w:t xml:space="preserve"> </w:t>
      </w:r>
      <w:proofErr w:type="spellStart"/>
      <w:r>
        <w:t>bij</w:t>
      </w:r>
      <w:proofErr w:type="spellEnd"/>
      <w:r>
        <w:t xml:space="preserve"> Kantoorartikelen.nl</w:t>
      </w:r>
    </w:p>
    <w:p w14:paraId="31039652" w14:textId="77777777" w:rsidR="004C10D4" w:rsidRDefault="004C10D4" w:rsidP="004C10D4">
      <w:pPr>
        <w:pStyle w:val="ListParagraph"/>
        <w:numPr>
          <w:ilvl w:val="0"/>
          <w:numId w:val="3"/>
        </w:numPr>
        <w:ind w:left="1080" w:hanging="720"/>
      </w:pPr>
      <w:proofErr w:type="spellStart"/>
      <w:r>
        <w:t>Voorbedrukte</w:t>
      </w:r>
      <w:proofErr w:type="spellEnd"/>
      <w:r>
        <w:t xml:space="preserve"> </w:t>
      </w:r>
      <w:proofErr w:type="spellStart"/>
      <w:r>
        <w:t>bedrijfsformulieren</w:t>
      </w:r>
      <w:proofErr w:type="spellEnd"/>
      <w:r>
        <w:t xml:space="preserve"> </w:t>
      </w:r>
      <w:proofErr w:type="spellStart"/>
      <w:r>
        <w:t>bij</w:t>
      </w:r>
      <w:proofErr w:type="spellEnd"/>
      <w:r>
        <w:t xml:space="preserve"> Kantoorartikelen.nl</w:t>
      </w:r>
    </w:p>
    <w:p w14:paraId="71AA8BDC" w14:textId="77777777" w:rsidR="004C10D4" w:rsidRDefault="004C10D4" w:rsidP="004C10D4">
      <w:pPr>
        <w:pStyle w:val="ListParagraph"/>
        <w:numPr>
          <w:ilvl w:val="0"/>
          <w:numId w:val="3"/>
        </w:numPr>
        <w:ind w:left="1080" w:hanging="720"/>
      </w:pPr>
      <w:proofErr w:type="spellStart"/>
      <w:r>
        <w:t>Ringbanden</w:t>
      </w:r>
      <w:proofErr w:type="spellEnd"/>
      <w:r>
        <w:t xml:space="preserve"> </w:t>
      </w:r>
      <w:proofErr w:type="spellStart"/>
      <w:r>
        <w:t>en</w:t>
      </w:r>
      <w:proofErr w:type="spellEnd"/>
      <w:r>
        <w:t xml:space="preserve"> </w:t>
      </w:r>
      <w:proofErr w:type="spellStart"/>
      <w:r>
        <w:t>ordners</w:t>
      </w:r>
      <w:proofErr w:type="spellEnd"/>
      <w:r>
        <w:t xml:space="preserve"> </w:t>
      </w:r>
      <w:proofErr w:type="spellStart"/>
      <w:r>
        <w:t>koopt</w:t>
      </w:r>
      <w:proofErr w:type="spellEnd"/>
      <w:r>
        <w:t xml:space="preserve"> u </w:t>
      </w:r>
      <w:proofErr w:type="spellStart"/>
      <w:r>
        <w:t>bij</w:t>
      </w:r>
      <w:proofErr w:type="spellEnd"/>
      <w:r>
        <w:t xml:space="preserve"> Kantoorartikelen.nl</w:t>
      </w:r>
    </w:p>
    <w:p w14:paraId="36C464BB" w14:textId="77777777" w:rsidR="004C10D4" w:rsidRDefault="004C10D4" w:rsidP="004C10D4">
      <w:pPr>
        <w:pStyle w:val="ListParagraph"/>
        <w:numPr>
          <w:ilvl w:val="0"/>
          <w:numId w:val="3"/>
        </w:numPr>
        <w:ind w:left="1080" w:hanging="720"/>
      </w:pPr>
      <w:r>
        <w:t xml:space="preserve">De </w:t>
      </w:r>
      <w:proofErr w:type="spellStart"/>
      <w:r>
        <w:t>beste</w:t>
      </w:r>
      <w:proofErr w:type="spellEnd"/>
      <w:r>
        <w:t xml:space="preserve"> </w:t>
      </w:r>
      <w:proofErr w:type="spellStart"/>
      <w:r>
        <w:t>kleur</w:t>
      </w:r>
      <w:proofErr w:type="spellEnd"/>
      <w:r>
        <w:t xml:space="preserve"> op </w:t>
      </w:r>
      <w:proofErr w:type="spellStart"/>
      <w:r>
        <w:t>kantoor</w:t>
      </w:r>
      <w:proofErr w:type="spellEnd"/>
      <w:r>
        <w:t xml:space="preserve"> - Kantoorartikelen.nl</w:t>
      </w:r>
    </w:p>
    <w:p w14:paraId="27592816" w14:textId="77777777" w:rsidR="004C10D4" w:rsidRDefault="004C10D4" w:rsidP="004C10D4">
      <w:pPr>
        <w:pStyle w:val="ListParagraph"/>
        <w:numPr>
          <w:ilvl w:val="0"/>
          <w:numId w:val="3"/>
        </w:numPr>
        <w:ind w:left="1080" w:hanging="720"/>
      </w:pPr>
      <w:r>
        <w:t xml:space="preserve">Hoe </w:t>
      </w:r>
      <w:proofErr w:type="spellStart"/>
      <w:r>
        <w:t>ver</w:t>
      </w:r>
      <w:proofErr w:type="spellEnd"/>
      <w:r>
        <w:t xml:space="preserve"> </w:t>
      </w:r>
      <w:proofErr w:type="spellStart"/>
      <w:r>
        <w:t>moet</w:t>
      </w:r>
      <w:proofErr w:type="spellEnd"/>
      <w:r>
        <w:t xml:space="preserve"> </w:t>
      </w:r>
      <w:proofErr w:type="spellStart"/>
      <w:r>
        <w:t>ik</w:t>
      </w:r>
      <w:proofErr w:type="spellEnd"/>
      <w:r>
        <w:t xml:space="preserve"> van </w:t>
      </w:r>
      <w:proofErr w:type="spellStart"/>
      <w:r>
        <w:t>mijn</w:t>
      </w:r>
      <w:proofErr w:type="spellEnd"/>
      <w:r>
        <w:t xml:space="preserve"> </w:t>
      </w:r>
      <w:proofErr w:type="spellStart"/>
      <w:r>
        <w:t>beeldscherm</w:t>
      </w:r>
      <w:proofErr w:type="spellEnd"/>
      <w:r>
        <w:t xml:space="preserve"> </w:t>
      </w:r>
      <w:proofErr w:type="spellStart"/>
      <w:r>
        <w:t>af</w:t>
      </w:r>
      <w:proofErr w:type="spellEnd"/>
      <w:r>
        <w:t xml:space="preserve"> </w:t>
      </w:r>
      <w:proofErr w:type="spellStart"/>
      <w:r>
        <w:t>zitten</w:t>
      </w:r>
      <w:proofErr w:type="spellEnd"/>
      <w:r>
        <w:t xml:space="preserve"> - Kantoorartikelen.nl</w:t>
      </w:r>
    </w:p>
    <w:p w14:paraId="226398C7" w14:textId="77777777" w:rsidR="004C10D4" w:rsidRDefault="004C10D4" w:rsidP="004C10D4">
      <w:pPr>
        <w:pStyle w:val="ListParagraph"/>
        <w:numPr>
          <w:ilvl w:val="0"/>
          <w:numId w:val="3"/>
        </w:numPr>
        <w:ind w:left="1080" w:hanging="720"/>
      </w:pPr>
      <w:r>
        <w:t xml:space="preserve">Whiteboard of </w:t>
      </w:r>
      <w:proofErr w:type="spellStart"/>
      <w:r>
        <w:t>magneetbord</w:t>
      </w:r>
      <w:proofErr w:type="spellEnd"/>
      <w:r>
        <w:t xml:space="preserve"> </w:t>
      </w:r>
      <w:proofErr w:type="spellStart"/>
      <w:r>
        <w:t>kopen</w:t>
      </w:r>
      <w:proofErr w:type="spellEnd"/>
      <w:r>
        <w:t xml:space="preserve"> </w:t>
      </w:r>
      <w:proofErr w:type="spellStart"/>
      <w:r>
        <w:t>bij</w:t>
      </w:r>
      <w:proofErr w:type="spellEnd"/>
      <w:r>
        <w:t xml:space="preserve"> Kantoorartikelen.nl</w:t>
      </w:r>
    </w:p>
    <w:p w14:paraId="2CF6A252" w14:textId="6E269F0A" w:rsidR="00625D3A" w:rsidRDefault="004C10D4" w:rsidP="006526FB">
      <w:pPr>
        <w:pStyle w:val="ListParagraph"/>
        <w:numPr>
          <w:ilvl w:val="0"/>
          <w:numId w:val="3"/>
        </w:numPr>
        <w:ind w:left="1080" w:hanging="720"/>
      </w:pPr>
      <w:r>
        <w:t xml:space="preserve">Kantoorartikelen.nl - </w:t>
      </w:r>
      <w:proofErr w:type="spellStart"/>
      <w:r>
        <w:t>Alles</w:t>
      </w:r>
      <w:proofErr w:type="spellEnd"/>
      <w:r>
        <w:t xml:space="preserve"> </w:t>
      </w:r>
      <w:proofErr w:type="spellStart"/>
      <w:r>
        <w:t>voor</w:t>
      </w:r>
      <w:proofErr w:type="spellEnd"/>
      <w:r>
        <w:t xml:space="preserve"> </w:t>
      </w:r>
      <w:proofErr w:type="spellStart"/>
      <w:r>
        <w:t>uw</w:t>
      </w:r>
      <w:proofErr w:type="spellEnd"/>
      <w:r>
        <w:t xml:space="preserve"> </w:t>
      </w:r>
      <w:proofErr w:type="spellStart"/>
      <w:r>
        <w:t>Kantoor</w:t>
      </w:r>
      <w:bookmarkEnd w:id="26"/>
      <w:proofErr w:type="spellEnd"/>
    </w:p>
    <w:p w14:paraId="4E7D2E59" w14:textId="77777777" w:rsidR="004C10D4" w:rsidRDefault="004C10D4" w:rsidP="006526FB"/>
    <w:p w14:paraId="3FDDAF52" w14:textId="77777777" w:rsidR="00625D3A" w:rsidRDefault="00625D3A" w:rsidP="00625D3A">
      <w:pPr>
        <w:keepNext/>
      </w:pPr>
      <w:r>
        <w:rPr>
          <w:noProof/>
        </w:rPr>
        <w:drawing>
          <wp:inline distT="0" distB="0" distL="0" distR="0" wp14:anchorId="056A22E6" wp14:editId="44D6F92E">
            <wp:extent cx="4876800" cy="2773680"/>
            <wp:effectExtent l="0" t="0" r="0" b="7620"/>
            <wp:docPr id="24" name="Picture 24" descr="C:\Users\toanh\AppData\Local\Microsoft\Windows\INetCache\Content.Word\(SU) Web Traffic 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oanh\AppData\Local\Microsoft\Windows\INetCache\Content.Word\(SU) Web Traffic Result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76800" cy="2773680"/>
                    </a:xfrm>
                    <a:prstGeom prst="rect">
                      <a:avLst/>
                    </a:prstGeom>
                    <a:noFill/>
                    <a:ln>
                      <a:noFill/>
                    </a:ln>
                  </pic:spPr>
                </pic:pic>
              </a:graphicData>
            </a:graphic>
          </wp:inline>
        </w:drawing>
      </w:r>
    </w:p>
    <w:p w14:paraId="00D7E598" w14:textId="76070100" w:rsidR="00625D3A" w:rsidRDefault="00625D3A" w:rsidP="005A74C5">
      <w:pPr>
        <w:pStyle w:val="Caption"/>
      </w:pPr>
      <w:r>
        <w:t xml:space="preserve">Figure </w:t>
      </w:r>
      <w:r w:rsidR="00082F51">
        <w:fldChar w:fldCharType="begin"/>
      </w:r>
      <w:r w:rsidR="00082F51">
        <w:instrText xml:space="preserve"> SEQ Figure \* ARABIC </w:instrText>
      </w:r>
      <w:r w:rsidR="00082F51">
        <w:fldChar w:fldCharType="separate"/>
      </w:r>
      <w:r w:rsidR="0004167B">
        <w:rPr>
          <w:noProof/>
        </w:rPr>
        <w:t>11</w:t>
      </w:r>
      <w:r w:rsidR="00082F51">
        <w:rPr>
          <w:noProof/>
        </w:rPr>
        <w:fldChar w:fldCharType="end"/>
      </w:r>
      <w:r>
        <w:t xml:space="preserve"> Web Traffic Results</w:t>
      </w:r>
    </w:p>
    <w:p w14:paraId="46552B54" w14:textId="3E46F245" w:rsidR="005A74C5" w:rsidRDefault="005A74C5" w:rsidP="005A74C5">
      <w:r>
        <w:t xml:space="preserve">Don’t be alarmed by the </w:t>
      </w:r>
      <w:r w:rsidRPr="005A74C5">
        <w:rPr>
          <w:color w:val="FF0000"/>
        </w:rPr>
        <w:t xml:space="preserve">-62.36% </w:t>
      </w:r>
      <w:r>
        <w:t xml:space="preserve">change in sessions in 2018 in </w:t>
      </w:r>
      <w:r w:rsidR="001824F5">
        <w:rPr>
          <w:i/>
        </w:rPr>
        <w:t>Figure 11</w:t>
      </w:r>
      <w:r>
        <w:t xml:space="preserve">, as the measurement </w:t>
      </w:r>
      <w:r w:rsidRPr="00DA6B91">
        <w:t>was made only half-way through the year.</w:t>
      </w:r>
      <w:r w:rsidR="00C63367" w:rsidRPr="00DA6B91">
        <w:t xml:space="preserve"> We also see that average session time </w:t>
      </w:r>
      <w:r w:rsidR="00C63367">
        <w:t>is trending downward. This could indicate that customer attention spans are shortening or perhaps that the pages themselves are clear enough that the customer can decide quicker.</w:t>
      </w:r>
    </w:p>
    <w:p w14:paraId="2973625A" w14:textId="77777777" w:rsidR="00C63367" w:rsidRPr="005A74C5" w:rsidRDefault="00C63367" w:rsidP="005A74C5"/>
    <w:p w14:paraId="74ED8FF7" w14:textId="77777777" w:rsidR="00625D3A" w:rsidRDefault="00625D3A" w:rsidP="00625D3A">
      <w:pPr>
        <w:keepNext/>
      </w:pPr>
      <w:r>
        <w:rPr>
          <w:noProof/>
        </w:rPr>
        <w:lastRenderedPageBreak/>
        <w:drawing>
          <wp:inline distT="0" distB="0" distL="0" distR="0" wp14:anchorId="666EAD3E" wp14:editId="6DDC483B">
            <wp:extent cx="6309360" cy="1501057"/>
            <wp:effectExtent l="0" t="0" r="0" b="4445"/>
            <wp:docPr id="25" name="Picture 25" descr="C:\Users\toanh\AppData\Local\Microsoft\Windows\INetCache\Content.Word\(SU) Acquisition per Chan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oanh\AppData\Local\Microsoft\Windows\INetCache\Content.Word\(SU) Acquisition per Channel.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09360" cy="1501057"/>
                    </a:xfrm>
                    <a:prstGeom prst="rect">
                      <a:avLst/>
                    </a:prstGeom>
                    <a:noFill/>
                    <a:ln>
                      <a:noFill/>
                    </a:ln>
                  </pic:spPr>
                </pic:pic>
              </a:graphicData>
            </a:graphic>
          </wp:inline>
        </w:drawing>
      </w:r>
    </w:p>
    <w:p w14:paraId="49AD94CA" w14:textId="5ABE75C8" w:rsidR="00C63367" w:rsidRDefault="00625D3A" w:rsidP="00C63367">
      <w:pPr>
        <w:pStyle w:val="Caption"/>
      </w:pPr>
      <w:r>
        <w:t xml:space="preserve">Figure </w:t>
      </w:r>
      <w:r w:rsidR="00082F51">
        <w:fldChar w:fldCharType="begin"/>
      </w:r>
      <w:r w:rsidR="00082F51">
        <w:instrText xml:space="preserve"> SEQ Figure \* ARABIC </w:instrText>
      </w:r>
      <w:r w:rsidR="00082F51">
        <w:fldChar w:fldCharType="separate"/>
      </w:r>
      <w:r w:rsidR="0004167B">
        <w:rPr>
          <w:noProof/>
        </w:rPr>
        <w:t>12</w:t>
      </w:r>
      <w:r w:rsidR="00082F51">
        <w:rPr>
          <w:noProof/>
        </w:rPr>
        <w:fldChar w:fldCharType="end"/>
      </w:r>
      <w:r>
        <w:t xml:space="preserve"> Acquisition per Channel</w:t>
      </w:r>
    </w:p>
    <w:p w14:paraId="55F9F3E5" w14:textId="33F060AE" w:rsidR="00C63367" w:rsidRPr="00C63367" w:rsidRDefault="001824F5" w:rsidP="00DA6B91">
      <w:pPr>
        <w:rPr>
          <w:i/>
        </w:rPr>
      </w:pPr>
      <w:r>
        <w:t>We can see in Figure 12</w:t>
      </w:r>
      <w:r w:rsidR="00DA6B91">
        <w:rPr>
          <w:i/>
        </w:rPr>
        <w:t xml:space="preserve"> </w:t>
      </w:r>
      <w:r w:rsidR="0006325C">
        <w:t>that Organic Search has the most sessions, yet Direct has the highest Average Pageviews. This might be because users that directly visit the site with a goal, compared to users arriving from a search engine, are there to shop around while users from a search engine search for a specific product.</w:t>
      </w:r>
    </w:p>
    <w:p w14:paraId="6B5F7037" w14:textId="68245C68" w:rsidR="005E1555" w:rsidRDefault="005E1555" w:rsidP="00DA6B91">
      <w:r>
        <w:br w:type="page"/>
      </w:r>
    </w:p>
    <w:p w14:paraId="63DDCF21" w14:textId="7E958231" w:rsidR="00C442ED" w:rsidRDefault="003E41DA" w:rsidP="001824F5">
      <w:pPr>
        <w:pStyle w:val="Heading3"/>
      </w:pPr>
      <w:bookmarkStart w:id="27" w:name="_Toc515483474"/>
      <w:r>
        <w:lastRenderedPageBreak/>
        <w:t>Revenue</w:t>
      </w:r>
      <w:r w:rsidR="00A97321">
        <w:t xml:space="preserve"> Prediction</w:t>
      </w:r>
      <w:bookmarkEnd w:id="27"/>
    </w:p>
    <w:p w14:paraId="56AA5898" w14:textId="77777777" w:rsidR="00C442ED" w:rsidRDefault="00C442ED" w:rsidP="00C442ED"/>
    <w:p w14:paraId="3CA53681" w14:textId="77777777" w:rsidR="00A97321" w:rsidRDefault="00A97321" w:rsidP="00C442ED">
      <w:r>
        <w:t xml:space="preserve">One major task assigned to our team is to develop a prediction model for the revenue of </w:t>
      </w:r>
      <w:proofErr w:type="spellStart"/>
      <w:r>
        <w:t>Kantoorartikelen</w:t>
      </w:r>
      <w:proofErr w:type="spellEnd"/>
      <w:r>
        <w:t>. Although the overall revenue prediction can be seen previously in the Executive Dashboard, in this section, we demonstrate several other prediction models that are more advanced than simple linear regression models.</w:t>
      </w:r>
    </w:p>
    <w:p w14:paraId="3FB99F35" w14:textId="77777777" w:rsidR="00A97321" w:rsidRDefault="00A97321" w:rsidP="00C442ED"/>
    <w:p w14:paraId="6A9A5B20" w14:textId="56C46AE4" w:rsidR="00EA73AA" w:rsidRDefault="003C087F" w:rsidP="00C442ED">
      <w:r>
        <w:t>It is important to note that there are 2 revenue categories that can be chosen to predict: product revenue, and transaction revenue. With the use of SPSS Modeler, we filter</w:t>
      </w:r>
      <w:r w:rsidR="00A1296D">
        <w:t>ed</w:t>
      </w:r>
      <w:r>
        <w:t xml:space="preserve"> out redundant Google Analytics variables</w:t>
      </w:r>
      <w:r w:rsidR="00A1296D">
        <w:t>, leaving only those that are most relevant to our analysis.</w:t>
      </w:r>
    </w:p>
    <w:p w14:paraId="14556CB1" w14:textId="7DBB4051" w:rsidR="00EA73AA" w:rsidRDefault="00EA73AA" w:rsidP="00EA73AA">
      <w:pPr>
        <w:pStyle w:val="Heading4"/>
      </w:pPr>
      <w:r>
        <w:t>Product Revenue Prediction</w:t>
      </w:r>
    </w:p>
    <w:p w14:paraId="0670B6A1" w14:textId="77777777" w:rsidR="00A1296D" w:rsidRDefault="00A1296D" w:rsidP="00C442ED"/>
    <w:p w14:paraId="3813920B" w14:textId="41B3CB79" w:rsidR="00A1296D" w:rsidRDefault="00A1296D" w:rsidP="00C442ED">
      <w:r>
        <w:t xml:space="preserve">In predicting the revenue of a product from the purchase quantity and the total number of users per </w:t>
      </w:r>
      <w:proofErr w:type="gramStart"/>
      <w:r>
        <w:t>time period</w:t>
      </w:r>
      <w:proofErr w:type="gramEnd"/>
      <w:r>
        <w:t>, we employed 3 models: Classification &amp; Regression (C&amp;R) Tree, Neural Net, and Linear Regression. The performance of the different models can be seen in the following figure:</w:t>
      </w:r>
    </w:p>
    <w:p w14:paraId="67DD664E" w14:textId="77777777" w:rsidR="00A1296D" w:rsidRDefault="00A1296D" w:rsidP="00C442ED"/>
    <w:p w14:paraId="25EC50F1" w14:textId="77777777" w:rsidR="00A1296D" w:rsidRDefault="00A1296D" w:rsidP="00A1296D">
      <w:pPr>
        <w:keepNext/>
      </w:pPr>
      <w:r>
        <w:rPr>
          <w:noProof/>
        </w:rPr>
        <w:drawing>
          <wp:inline distT="0" distB="0" distL="0" distR="0" wp14:anchorId="27559B08" wp14:editId="1A2957DA">
            <wp:extent cx="6309360" cy="22345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09360" cy="2234565"/>
                    </a:xfrm>
                    <a:prstGeom prst="rect">
                      <a:avLst/>
                    </a:prstGeom>
                  </pic:spPr>
                </pic:pic>
              </a:graphicData>
            </a:graphic>
          </wp:inline>
        </w:drawing>
      </w:r>
    </w:p>
    <w:p w14:paraId="75E9FFAB" w14:textId="75D5C1B4" w:rsidR="00A1296D" w:rsidRDefault="00A1296D" w:rsidP="00A1296D">
      <w:pPr>
        <w:pStyle w:val="Caption"/>
      </w:pPr>
      <w:r>
        <w:t xml:space="preserve">Figure </w:t>
      </w:r>
      <w:r w:rsidR="00082F51">
        <w:fldChar w:fldCharType="begin"/>
      </w:r>
      <w:r w:rsidR="00082F51">
        <w:instrText xml:space="preserve"> SEQ Figure \* ARABIC </w:instrText>
      </w:r>
      <w:r w:rsidR="00082F51">
        <w:fldChar w:fldCharType="separate"/>
      </w:r>
      <w:r w:rsidR="0004167B">
        <w:rPr>
          <w:noProof/>
        </w:rPr>
        <w:t>13</w:t>
      </w:r>
      <w:r w:rsidR="00082F51">
        <w:rPr>
          <w:noProof/>
        </w:rPr>
        <w:fldChar w:fldCharType="end"/>
      </w:r>
      <w:r>
        <w:t xml:space="preserve"> Product Revenue Prediction</w:t>
      </w:r>
    </w:p>
    <w:p w14:paraId="135F007C" w14:textId="77777777" w:rsidR="0004167B" w:rsidRDefault="0004167B" w:rsidP="00A1296D"/>
    <w:p w14:paraId="33478B80" w14:textId="46EE123B" w:rsidR="00EA73AA" w:rsidRDefault="00A1296D" w:rsidP="00A1296D">
      <w:r>
        <w:t xml:space="preserve">C&amp;R Tree and Neural </w:t>
      </w:r>
      <w:r w:rsidR="0004167B">
        <w:t>Net seem</w:t>
      </w:r>
      <w:r>
        <w:t xml:space="preserve"> to perform better than the traditional linear model, </w:t>
      </w:r>
      <w:r w:rsidR="0004167B">
        <w:t xml:space="preserve">as they have the lowest relative error, </w:t>
      </w:r>
      <w:r>
        <w:t>and thus are worth pursuing.</w:t>
      </w:r>
    </w:p>
    <w:p w14:paraId="7CA715EE" w14:textId="77777777" w:rsidR="0004167B" w:rsidRDefault="0004167B">
      <w:pPr>
        <w:spacing w:after="200"/>
        <w:jc w:val="left"/>
        <w:rPr>
          <w:rFonts w:eastAsia="Times New Roman" w:cs="Times New Roman"/>
          <w:b/>
          <w:caps/>
          <w:color w:val="161718" w:themeColor="text1"/>
          <w:spacing w:val="20"/>
          <w:kern w:val="28"/>
          <w:sz w:val="32"/>
        </w:rPr>
      </w:pPr>
      <w:r>
        <w:br w:type="page"/>
      </w:r>
    </w:p>
    <w:p w14:paraId="439FBD37" w14:textId="2D003968" w:rsidR="00EA73AA" w:rsidRDefault="00EA73AA" w:rsidP="00EA73AA">
      <w:pPr>
        <w:pStyle w:val="Heading4"/>
      </w:pPr>
      <w:r>
        <w:lastRenderedPageBreak/>
        <w:t>Transaction Revenue Prediction</w:t>
      </w:r>
    </w:p>
    <w:p w14:paraId="576C9565" w14:textId="77777777" w:rsidR="00C0571E" w:rsidRDefault="00C0571E" w:rsidP="00EA73AA"/>
    <w:p w14:paraId="5022F31E" w14:textId="535305DF" w:rsidR="00EA73AA" w:rsidRDefault="00C0571E" w:rsidP="00EA73AA">
      <w:r>
        <w:t xml:space="preserve">In predicting the overall transaction revenue from </w:t>
      </w:r>
      <w:r w:rsidR="002E56C9">
        <w:t>the number of transactions, device category, gender, source, channel, and the number of sessions</w:t>
      </w:r>
      <w:r>
        <w:t xml:space="preserve">, we employed 3 models: </w:t>
      </w:r>
      <w:r w:rsidR="0004167B">
        <w:t xml:space="preserve">Generalized Linear, </w:t>
      </w:r>
      <w:r>
        <w:t xml:space="preserve">Classification &amp; Regression (C&amp;R) Tree, </w:t>
      </w:r>
      <w:r w:rsidR="0004167B">
        <w:t xml:space="preserve">and </w:t>
      </w:r>
      <w:r>
        <w:t>Neural Net. The performance of the different models can be seen in the following figure:</w:t>
      </w:r>
    </w:p>
    <w:p w14:paraId="2BDB03A6" w14:textId="3B05B68C" w:rsidR="00EA73AA" w:rsidRDefault="00EA73AA" w:rsidP="00EA73AA"/>
    <w:p w14:paraId="2615C76D" w14:textId="77777777" w:rsidR="0004167B" w:rsidRDefault="0004167B" w:rsidP="0004167B">
      <w:pPr>
        <w:keepNext/>
      </w:pPr>
      <w:r>
        <w:rPr>
          <w:noProof/>
        </w:rPr>
        <w:drawing>
          <wp:inline distT="0" distB="0" distL="0" distR="0" wp14:anchorId="493AB3D6" wp14:editId="071BB219">
            <wp:extent cx="6309360" cy="15570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09360" cy="1557020"/>
                    </a:xfrm>
                    <a:prstGeom prst="rect">
                      <a:avLst/>
                    </a:prstGeom>
                  </pic:spPr>
                </pic:pic>
              </a:graphicData>
            </a:graphic>
          </wp:inline>
        </w:drawing>
      </w:r>
    </w:p>
    <w:p w14:paraId="6538EE5A" w14:textId="57519028" w:rsidR="0004167B" w:rsidRDefault="0004167B" w:rsidP="0004167B">
      <w:pPr>
        <w:pStyle w:val="Caption"/>
      </w:pPr>
      <w:r>
        <w:t xml:space="preserve">Figure </w:t>
      </w:r>
      <w:r w:rsidR="00082F51">
        <w:fldChar w:fldCharType="begin"/>
      </w:r>
      <w:r w:rsidR="00082F51">
        <w:instrText xml:space="preserve"> SEQ Figure \* ARABIC </w:instrText>
      </w:r>
      <w:r w:rsidR="00082F51">
        <w:fldChar w:fldCharType="separate"/>
      </w:r>
      <w:r>
        <w:rPr>
          <w:noProof/>
        </w:rPr>
        <w:t>14</w:t>
      </w:r>
      <w:r w:rsidR="00082F51">
        <w:rPr>
          <w:noProof/>
        </w:rPr>
        <w:fldChar w:fldCharType="end"/>
      </w:r>
      <w:r>
        <w:t xml:space="preserve"> Transaction Revenue Prediction</w:t>
      </w:r>
    </w:p>
    <w:p w14:paraId="2CB2EC9C" w14:textId="77777777" w:rsidR="0004167B" w:rsidRDefault="0004167B" w:rsidP="0004167B"/>
    <w:p w14:paraId="6F1422F9" w14:textId="2F99040D" w:rsidR="0004167B" w:rsidRPr="0004167B" w:rsidRDefault="0004167B" w:rsidP="0004167B">
      <w:r>
        <w:t>Generalized Linear seems to perform better than the rest, as it has the lowest relative error, and thus is worth pursuing.</w:t>
      </w:r>
    </w:p>
    <w:p w14:paraId="73ED0B9A" w14:textId="39C7D0CC" w:rsidR="00802B8E" w:rsidRDefault="00A1296D" w:rsidP="001824F5">
      <w:r>
        <w:t xml:space="preserve"> </w:t>
      </w:r>
      <w:r w:rsidR="00802B8E">
        <w:br w:type="page"/>
      </w:r>
    </w:p>
    <w:p w14:paraId="0E3D0BDE" w14:textId="36711D6A" w:rsidR="00802B8E" w:rsidRDefault="00802B8E" w:rsidP="00802B8E">
      <w:pPr>
        <w:pStyle w:val="Heading2"/>
      </w:pPr>
      <w:bookmarkStart w:id="28" w:name="_Toc515483475"/>
      <w:r>
        <w:lastRenderedPageBreak/>
        <w:t>Bibliography</w:t>
      </w:r>
      <w:bookmarkEnd w:id="28"/>
    </w:p>
    <w:p w14:paraId="2C823B02" w14:textId="29C0A3E9" w:rsidR="00802B8E" w:rsidRDefault="00802B8E" w:rsidP="00802B8E"/>
    <w:p w14:paraId="5B829B99" w14:textId="0887823E" w:rsidR="00B60FBC" w:rsidRDefault="00A12E03" w:rsidP="00A12E03">
      <w:r>
        <w:t xml:space="preserve">Google Analytics. (2018, May 28). Retrieved May 30, 2018, from </w:t>
      </w:r>
      <w:hyperlink r:id="rId28" w:history="1">
        <w:r w:rsidR="00B60FBC" w:rsidRPr="00535091">
          <w:rPr>
            <w:rStyle w:val="Hyperlink"/>
          </w:rPr>
          <w:t>https://en.wikipedia.org/wiki/Google_Analytics</w:t>
        </w:r>
      </w:hyperlink>
    </w:p>
    <w:p w14:paraId="2B3E28E2" w14:textId="77777777" w:rsidR="00B60FBC" w:rsidRDefault="00B60FBC" w:rsidP="00A12E03"/>
    <w:p w14:paraId="70183795" w14:textId="134C6B23" w:rsidR="00B60FBC" w:rsidRDefault="00A12E03" w:rsidP="00A12E03">
      <w:r>
        <w:t xml:space="preserve">Megalytic.com. (2015). Understanding Direct Traffic in Google Analytics | </w:t>
      </w:r>
      <w:proofErr w:type="spellStart"/>
      <w:r>
        <w:t>Megalytic</w:t>
      </w:r>
      <w:proofErr w:type="spellEnd"/>
      <w:r>
        <w:t xml:space="preserve"> Blog. [online] Retrieved May 30, 2018, from </w:t>
      </w:r>
      <w:hyperlink r:id="rId29" w:history="1">
        <w:r w:rsidR="00B60FBC" w:rsidRPr="00535091">
          <w:rPr>
            <w:rStyle w:val="Hyperlink"/>
          </w:rPr>
          <w:t>https://megalytic.com/blog/understanding-direct-traffic-in-google-analytics</w:t>
        </w:r>
      </w:hyperlink>
      <w:r w:rsidR="00B60FBC">
        <w:t>.</w:t>
      </w:r>
    </w:p>
    <w:p w14:paraId="0268F412" w14:textId="77777777" w:rsidR="00B60FBC" w:rsidRDefault="00B60FBC" w:rsidP="00A12E03"/>
    <w:p w14:paraId="3CC29B84" w14:textId="57941763" w:rsidR="00B60FBC" w:rsidRDefault="00A12E03" w:rsidP="00A12E03">
      <w:proofErr w:type="spellStart"/>
      <w:r>
        <w:t>Haughey</w:t>
      </w:r>
      <w:proofErr w:type="spellEnd"/>
      <w:r>
        <w:t xml:space="preserve">, D. (2018). Pareto Analysis Step by Step. [online] Project Smart. Available at: </w:t>
      </w:r>
      <w:hyperlink r:id="rId30" w:history="1">
        <w:r w:rsidR="00B60FBC" w:rsidRPr="00535091">
          <w:rPr>
            <w:rStyle w:val="Hyperlink"/>
          </w:rPr>
          <w:t>https://www.projectsmart.co.uk/pareto-analysis-step-by-step.php</w:t>
        </w:r>
      </w:hyperlink>
      <w:r w:rsidR="00B60FBC">
        <w:t xml:space="preserve">  [Accessed 30 May 2018].</w:t>
      </w:r>
    </w:p>
    <w:p w14:paraId="22650D28" w14:textId="77777777" w:rsidR="00B60FBC" w:rsidRDefault="00B60FBC" w:rsidP="00A12E03"/>
    <w:p w14:paraId="2B449230" w14:textId="77777777" w:rsidR="00B60FBC" w:rsidRDefault="00A12E03" w:rsidP="00A12E03">
      <w:r>
        <w:t xml:space="preserve">Bass, F. M., &amp; Clarke, D. G. (1972). Testing distributed lag models of advertising effect. Journal </w:t>
      </w:r>
      <w:r w:rsidR="00B60FBC">
        <w:t>of Marketing Research, 298-308.</w:t>
      </w:r>
    </w:p>
    <w:p w14:paraId="5BF5F963" w14:textId="77777777" w:rsidR="00B60FBC" w:rsidRDefault="00B60FBC" w:rsidP="00A12E03"/>
    <w:p w14:paraId="52ACD135" w14:textId="381AAF65" w:rsidR="00B60FBC" w:rsidRDefault="00A12E03" w:rsidP="00A12E03">
      <w:r>
        <w:t xml:space="preserve">Distributed lag. (2018, March 04). Retrieved May 30, 2018, from </w:t>
      </w:r>
      <w:hyperlink r:id="rId31" w:history="1">
        <w:r w:rsidR="00B60FBC" w:rsidRPr="00535091">
          <w:rPr>
            <w:rStyle w:val="Hyperlink"/>
          </w:rPr>
          <w:t>https://en.wikipedia.org/wiki/Distributed_lag</w:t>
        </w:r>
      </w:hyperlink>
    </w:p>
    <w:p w14:paraId="589F6595" w14:textId="77777777" w:rsidR="00B60FBC" w:rsidRDefault="00B60FBC" w:rsidP="00A12E03"/>
    <w:p w14:paraId="6CADF35F" w14:textId="77777777" w:rsidR="00B60FBC" w:rsidRDefault="00A12E03" w:rsidP="00A12E03">
      <w:proofErr w:type="spellStart"/>
      <w:r>
        <w:t>Dhalla</w:t>
      </w:r>
      <w:proofErr w:type="spellEnd"/>
      <w:r>
        <w:t>, N. K. (1978). ASSESSING LONG-TERM VALUE OF ADVERTISING. Harvard</w:t>
      </w:r>
      <w:r w:rsidR="00B60FBC">
        <w:t xml:space="preserve"> Business Review, 56(1), 87-95.</w:t>
      </w:r>
    </w:p>
    <w:p w14:paraId="16506DF6" w14:textId="77777777" w:rsidR="00B60FBC" w:rsidRDefault="00B60FBC" w:rsidP="00A12E03"/>
    <w:p w14:paraId="209668C3" w14:textId="48D4833B" w:rsidR="00B60FBC" w:rsidRDefault="00A12E03" w:rsidP="00A12E03">
      <w:r>
        <w:t>IBM Knowledge Center. (</w:t>
      </w:r>
      <w:proofErr w:type="spellStart"/>
      <w:r>
        <w:t>n.d.</w:t>
      </w:r>
      <w:proofErr w:type="spellEnd"/>
      <w:r>
        <w:t xml:space="preserve">). Retrieved May 30, 2018, from </w:t>
      </w:r>
      <w:hyperlink r:id="rId32" w:history="1">
        <w:r w:rsidR="00B60FBC" w:rsidRPr="00535091">
          <w:rPr>
            <w:rStyle w:val="Hyperlink"/>
          </w:rPr>
          <w:t>https://www.ibm.com/support/knowledgecenter/de/SS3RA7_15.0.0/com.ibm.spss.modeler.help/neuralnet_model.htm</w:t>
        </w:r>
      </w:hyperlink>
    </w:p>
    <w:p w14:paraId="4B78217D" w14:textId="77777777" w:rsidR="00B60FBC" w:rsidRDefault="00B60FBC" w:rsidP="00A12E03"/>
    <w:p w14:paraId="398A66A0" w14:textId="69B7CE74" w:rsidR="00A12E03" w:rsidRDefault="00A12E03" w:rsidP="00A12E03">
      <w:r>
        <w:t>Burke, H. B., Rosen, D. B., &amp; Goodman, P. H. (1995). Comparing the prediction accuracy of artificial neural networks and other statistical models for breast cancer survival. In Advances in neural information processing systems (pp. 1063-1067).</w:t>
      </w:r>
    </w:p>
    <w:p w14:paraId="7B125872" w14:textId="6C6BD968" w:rsidR="00802B8E" w:rsidRDefault="00802B8E">
      <w:pPr>
        <w:spacing w:after="200"/>
        <w:jc w:val="left"/>
      </w:pPr>
      <w:r>
        <w:br w:type="page"/>
      </w:r>
    </w:p>
    <w:p w14:paraId="76B7990B" w14:textId="2C46E6B2" w:rsidR="00802B8E" w:rsidRDefault="00454711" w:rsidP="00454711">
      <w:pPr>
        <w:pStyle w:val="Heading2"/>
      </w:pPr>
      <w:bookmarkStart w:id="29" w:name="_Toc515483476"/>
      <w:r>
        <w:lastRenderedPageBreak/>
        <w:t>Appendix</w:t>
      </w:r>
      <w:bookmarkEnd w:id="29"/>
    </w:p>
    <w:p w14:paraId="370CFFE6" w14:textId="26A42E77" w:rsidR="00454711" w:rsidRDefault="00454711" w:rsidP="00454711"/>
    <w:p w14:paraId="318FB210" w14:textId="77777777" w:rsidR="00A72ED6" w:rsidRDefault="00A72ED6" w:rsidP="00421DB6">
      <w:pPr>
        <w:pStyle w:val="Heading3"/>
      </w:pPr>
      <w:bookmarkStart w:id="30" w:name="_Toc515483477"/>
      <w:r>
        <w:t>Tabl</w:t>
      </w:r>
      <w:r w:rsidR="00A57760">
        <w:t>eau</w:t>
      </w:r>
      <w:bookmarkEnd w:id="30"/>
    </w:p>
    <w:p w14:paraId="70AED56B" w14:textId="77777777" w:rsidR="00A72ED6" w:rsidRDefault="00A57760" w:rsidP="00421DB6">
      <w:pPr>
        <w:pStyle w:val="Heading4"/>
      </w:pPr>
      <w:r>
        <w:t>Co</w:t>
      </w:r>
      <w:r w:rsidR="00421DB6">
        <w:t>nnecting to Google Analytics</w:t>
      </w:r>
    </w:p>
    <w:p w14:paraId="053D1687" w14:textId="1169CA19" w:rsidR="00421DB6" w:rsidRDefault="00421DB6" w:rsidP="00421DB6"/>
    <w:p w14:paraId="6F1B5EC7" w14:textId="77777777" w:rsidR="00421DB6" w:rsidRDefault="00421DB6" w:rsidP="00421DB6">
      <w:pPr>
        <w:pStyle w:val="ListParagraph"/>
        <w:numPr>
          <w:ilvl w:val="0"/>
          <w:numId w:val="11"/>
        </w:numPr>
      </w:pPr>
      <w:r>
        <w:t>Open Tableau.</w:t>
      </w:r>
    </w:p>
    <w:p w14:paraId="71AC414E" w14:textId="453A448F" w:rsidR="00421DB6" w:rsidRDefault="00421DB6" w:rsidP="00421DB6">
      <w:pPr>
        <w:pStyle w:val="ListParagraph"/>
        <w:numPr>
          <w:ilvl w:val="0"/>
          <w:numId w:val="11"/>
        </w:numPr>
      </w:pPr>
      <w:r w:rsidRPr="00421DB6">
        <w:t>Click on Google Analytics in the Connect pa</w:t>
      </w:r>
      <w:r>
        <w:t>ne.</w:t>
      </w:r>
    </w:p>
    <w:p w14:paraId="6764EE00" w14:textId="3DCDD615" w:rsidR="00421DB6" w:rsidRDefault="00421DB6" w:rsidP="00421DB6">
      <w:pPr>
        <w:pStyle w:val="ListParagraph"/>
      </w:pPr>
      <w:r>
        <w:rPr>
          <w:rFonts w:ascii="Arial" w:hAnsi="Arial" w:cs="Arial"/>
          <w:noProof/>
          <w:color w:val="000000"/>
          <w:sz w:val="22"/>
        </w:rPr>
        <w:drawing>
          <wp:inline distT="0" distB="0" distL="0" distR="0" wp14:anchorId="46CED347" wp14:editId="05C6FC68">
            <wp:extent cx="5732145" cy="3081655"/>
            <wp:effectExtent l="0" t="0" r="1905" b="4445"/>
            <wp:docPr id="38" name="Picture 38" descr="https://lh5.googleusercontent.com/5-9bMtR67v3HFLPq6CfcBFeUvX5OSoFvL-asMzNRbWwI1gTl0XjWlGDz96-Ri9vyh4oPhgnY855Afkolmbmdsv-w42OD7-CLfhc2VJ8K9pQQWxWrVNYBsQUJaQGS8kYlTNi9k6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5-9bMtR67v3HFLPq6CfcBFeUvX5OSoFvL-asMzNRbWwI1gTl0XjWlGDz96-Ri9vyh4oPhgnY855Afkolmbmdsv-w42OD7-CLfhc2VJ8K9pQQWxWrVNYBsQUJaQGS8kYlTNi9k6Pk"/>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2145" cy="3081655"/>
                    </a:xfrm>
                    <a:prstGeom prst="rect">
                      <a:avLst/>
                    </a:prstGeom>
                    <a:noFill/>
                    <a:ln>
                      <a:noFill/>
                    </a:ln>
                  </pic:spPr>
                </pic:pic>
              </a:graphicData>
            </a:graphic>
          </wp:inline>
        </w:drawing>
      </w:r>
    </w:p>
    <w:p w14:paraId="4C8FA133" w14:textId="5FEA6511" w:rsidR="00421DB6" w:rsidRDefault="00421DB6" w:rsidP="00421DB6">
      <w:pPr>
        <w:pStyle w:val="ListParagraph"/>
        <w:numPr>
          <w:ilvl w:val="0"/>
          <w:numId w:val="11"/>
        </w:numPr>
      </w:pPr>
      <w:r w:rsidRPr="00421DB6">
        <w:t>An authentication window will pop up in your browser. Click on the ‘Big Data’ Google account.</w:t>
      </w:r>
    </w:p>
    <w:p w14:paraId="3E3435D0" w14:textId="57C23D65" w:rsidR="00421DB6" w:rsidRDefault="00421DB6" w:rsidP="00421DB6">
      <w:pPr>
        <w:pStyle w:val="ListParagraph"/>
      </w:pPr>
      <w:r w:rsidRPr="00421DB6">
        <w:rPr>
          <w:noProof/>
        </w:rPr>
        <w:drawing>
          <wp:inline distT="0" distB="0" distL="0" distR="0" wp14:anchorId="4A6A09B9" wp14:editId="69B4CA50">
            <wp:extent cx="3302000" cy="525145"/>
            <wp:effectExtent l="0" t="0" r="0" b="8255"/>
            <wp:docPr id="41" name="Picture 41" descr="https://lh4.googleusercontent.com/Ug9UpLkcXai_PMjezGCyCtAOEhyeApxU5pbnb4tVXB1RXomLOICg6XXxfVX8dw5P2ydeovl5cNtM0Gvi61lGFjAheXHbIG2Ve_gKJKfeFPmLnefv1wXjsvzwTo3IM9AVGdOjj7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Ug9UpLkcXai_PMjezGCyCtAOEhyeApxU5pbnb4tVXB1RXomLOICg6XXxfVX8dw5P2ydeovl5cNtM0Gvi61lGFjAheXHbIG2Ve_gKJKfeFPmLnefv1wXjsvzwTo3IM9AVGdOjj7R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02000" cy="525145"/>
                    </a:xfrm>
                    <a:prstGeom prst="rect">
                      <a:avLst/>
                    </a:prstGeom>
                    <a:noFill/>
                    <a:ln>
                      <a:noFill/>
                    </a:ln>
                  </pic:spPr>
                </pic:pic>
              </a:graphicData>
            </a:graphic>
          </wp:inline>
        </w:drawing>
      </w:r>
    </w:p>
    <w:p w14:paraId="40DC9F3B" w14:textId="6B006D0E" w:rsidR="00421DB6" w:rsidRDefault="00421DB6" w:rsidP="00421DB6">
      <w:pPr>
        <w:pStyle w:val="ListParagraph"/>
        <w:numPr>
          <w:ilvl w:val="0"/>
          <w:numId w:val="11"/>
        </w:numPr>
      </w:pPr>
      <w:r w:rsidRPr="00421DB6">
        <w:t>Click on ‘Allow’ to give consent to data usage.</w:t>
      </w:r>
    </w:p>
    <w:p w14:paraId="0A649D29" w14:textId="6A43DAB3" w:rsidR="00421DB6" w:rsidRDefault="00421DB6" w:rsidP="00421DB6">
      <w:pPr>
        <w:pStyle w:val="ListParagraph"/>
      </w:pPr>
      <w:r>
        <w:rPr>
          <w:rFonts w:ascii="Arial" w:hAnsi="Arial" w:cs="Arial"/>
          <w:noProof/>
          <w:color w:val="000000"/>
          <w:sz w:val="22"/>
        </w:rPr>
        <w:lastRenderedPageBreak/>
        <w:drawing>
          <wp:inline distT="0" distB="0" distL="0" distR="0" wp14:anchorId="3E3B143E" wp14:editId="10496211">
            <wp:extent cx="2218055" cy="2734945"/>
            <wp:effectExtent l="0" t="0" r="0" b="8255"/>
            <wp:docPr id="42" name="Picture 42" descr="https://lh4.googleusercontent.com/DvFg1n0LfZyc4S6QgIw6-H_nOGyZ9XLMe6KbBP6wuckWyzXIxRDasEmC49mfytwA-R-hgXtEpIxoJSUoWaTVH8B8UY3KwzZLqkquT5apSCvZz3G12cEeDgCyy8n1a5Og8pmWcn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DvFg1n0LfZyc4S6QgIw6-H_nOGyZ9XLMe6KbBP6wuckWyzXIxRDasEmC49mfytwA-R-hgXtEpIxoJSUoWaTVH8B8UY3KwzZLqkquT5apSCvZz3G12cEeDgCyy8n1a5Og8pmWcna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18055" cy="2734945"/>
                    </a:xfrm>
                    <a:prstGeom prst="rect">
                      <a:avLst/>
                    </a:prstGeom>
                    <a:noFill/>
                    <a:ln>
                      <a:noFill/>
                    </a:ln>
                  </pic:spPr>
                </pic:pic>
              </a:graphicData>
            </a:graphic>
          </wp:inline>
        </w:drawing>
      </w:r>
    </w:p>
    <w:p w14:paraId="7DEDA0C3" w14:textId="06EF8565" w:rsidR="00421DB6" w:rsidRDefault="00421DB6" w:rsidP="00421DB6">
      <w:pPr>
        <w:pStyle w:val="ListParagraph"/>
        <w:numPr>
          <w:ilvl w:val="0"/>
          <w:numId w:val="11"/>
        </w:numPr>
      </w:pPr>
      <w:r w:rsidRPr="00421DB6">
        <w:t>Close the popup window once this message appears, and return to Tableau.</w:t>
      </w:r>
    </w:p>
    <w:p w14:paraId="2DDD3122" w14:textId="6346683E" w:rsidR="00421DB6" w:rsidRDefault="00421DB6" w:rsidP="00421DB6">
      <w:pPr>
        <w:pStyle w:val="ListParagraph"/>
      </w:pPr>
      <w:r>
        <w:rPr>
          <w:rFonts w:ascii="Arial" w:hAnsi="Arial" w:cs="Arial"/>
          <w:noProof/>
          <w:color w:val="000000"/>
          <w:sz w:val="22"/>
        </w:rPr>
        <w:drawing>
          <wp:inline distT="0" distB="0" distL="0" distR="0" wp14:anchorId="21ECDE0D" wp14:editId="53C5B891">
            <wp:extent cx="4521200" cy="313055"/>
            <wp:effectExtent l="0" t="0" r="0" b="0"/>
            <wp:docPr id="43" name="Picture 43" descr="https://lh4.googleusercontent.com/WWKk-NzdTWxPs89BbgIsFsEees6_YUqWFEXqHW0pizpLEFrRrZMiXHG0AD2u-SRI66bwpjtsvs8Yn77k1NXuSTiRsj17V9RuTmCdFFdpmSQMnok4Hwru2OtGxIhhSMPedhyTas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WWKk-NzdTWxPs89BbgIsFsEees6_YUqWFEXqHW0pizpLEFrRrZMiXHG0AD2u-SRI66bwpjtsvs8Yn77k1NXuSTiRsj17V9RuTmCdFFdpmSQMnok4Hwru2OtGxIhhSMPedhyTasJi"/>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21200" cy="313055"/>
                    </a:xfrm>
                    <a:prstGeom prst="rect">
                      <a:avLst/>
                    </a:prstGeom>
                    <a:noFill/>
                    <a:ln>
                      <a:noFill/>
                    </a:ln>
                  </pic:spPr>
                </pic:pic>
              </a:graphicData>
            </a:graphic>
          </wp:inline>
        </w:drawing>
      </w:r>
    </w:p>
    <w:p w14:paraId="22BAEF56" w14:textId="10DD21C5" w:rsidR="00421DB6" w:rsidRDefault="00421DB6" w:rsidP="00421DB6">
      <w:pPr>
        <w:pStyle w:val="ListParagraph"/>
        <w:numPr>
          <w:ilvl w:val="0"/>
          <w:numId w:val="11"/>
        </w:numPr>
      </w:pPr>
      <w:r w:rsidRPr="00421DB6">
        <w:t>We arrive at the main Data Source page.</w:t>
      </w:r>
    </w:p>
    <w:p w14:paraId="0E652C61" w14:textId="7BEA8459" w:rsidR="00421DB6" w:rsidRDefault="00421DB6" w:rsidP="00421DB6">
      <w:pPr>
        <w:pStyle w:val="ListParagraph"/>
      </w:pPr>
      <w:r w:rsidRPr="00421DB6">
        <w:t>Specify Account, Property, and View as shown in the screenshot. The other options vary, according to the type of dashboard to be created.</w:t>
      </w:r>
    </w:p>
    <w:p w14:paraId="6EE4363A" w14:textId="45621DE0" w:rsidR="00421DB6" w:rsidRDefault="00421DB6" w:rsidP="00421DB6">
      <w:pPr>
        <w:pStyle w:val="ListParagraph"/>
      </w:pPr>
      <w:r>
        <w:rPr>
          <w:rFonts w:ascii="Arial" w:hAnsi="Arial" w:cs="Arial"/>
          <w:noProof/>
          <w:color w:val="000000"/>
          <w:sz w:val="22"/>
        </w:rPr>
        <w:drawing>
          <wp:inline distT="0" distB="0" distL="0" distR="0" wp14:anchorId="0A65E4A5" wp14:editId="47C2FD66">
            <wp:extent cx="5732145" cy="3225800"/>
            <wp:effectExtent l="0" t="0" r="1905" b="0"/>
            <wp:docPr id="44" name="Picture 44" descr="https://lh5.googleusercontent.com/00ZCcQSHRv-zZvs45oALNQN2jJngkjtJmCER-JCGKHFynTHC8y1FaxYX7PUzDoh5A8X8QX_Ojron52XO1D0vBM_Ht8lE0an-0cfp49BExPBUyudzqOAIalgjL0xcbylRjKS0UY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00ZCcQSHRv-zZvs45oALNQN2jJngkjtJmCER-JCGKHFynTHC8y1FaxYX7PUzDoh5A8X8QX_Ojron52XO1D0vBM_Ht8lE0an-0cfp49BExPBUyudzqOAIalgjL0xcbylRjKS0UYA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2145" cy="3225800"/>
                    </a:xfrm>
                    <a:prstGeom prst="rect">
                      <a:avLst/>
                    </a:prstGeom>
                    <a:noFill/>
                    <a:ln>
                      <a:noFill/>
                    </a:ln>
                  </pic:spPr>
                </pic:pic>
              </a:graphicData>
            </a:graphic>
          </wp:inline>
        </w:drawing>
      </w:r>
    </w:p>
    <w:p w14:paraId="6020F45D" w14:textId="314DF26C" w:rsidR="00421DB6" w:rsidRDefault="00421DB6">
      <w:pPr>
        <w:spacing w:after="200"/>
        <w:jc w:val="left"/>
      </w:pPr>
      <w:r>
        <w:br w:type="page"/>
      </w:r>
    </w:p>
    <w:p w14:paraId="1659E956" w14:textId="211B8239" w:rsidR="00421DB6" w:rsidRDefault="00421DB6" w:rsidP="00421DB6">
      <w:pPr>
        <w:pStyle w:val="Heading4"/>
      </w:pPr>
      <w:r>
        <w:lastRenderedPageBreak/>
        <w:t>Executive Dashboard</w:t>
      </w:r>
    </w:p>
    <w:p w14:paraId="375F8D63" w14:textId="41FB3370" w:rsidR="00421DB6" w:rsidRDefault="00421DB6" w:rsidP="00421DB6"/>
    <w:p w14:paraId="5CF115BE" w14:textId="049BAA28" w:rsidR="00421DB6" w:rsidRDefault="00421DB6" w:rsidP="00421DB6">
      <w:pPr>
        <w:pStyle w:val="ListParagraph"/>
        <w:numPr>
          <w:ilvl w:val="0"/>
          <w:numId w:val="11"/>
        </w:numPr>
      </w:pPr>
      <w:r>
        <w:t xml:space="preserve">From the previous Data Source window, first </w:t>
      </w:r>
      <w:r w:rsidRPr="00421DB6">
        <w:t xml:space="preserve">save the Tableau Workbook as a Tableau Packaged Workbook </w:t>
      </w:r>
      <w:proofErr w:type="gramStart"/>
      <w:r w:rsidRPr="00421DB6">
        <w:t>(.</w:t>
      </w:r>
      <w:proofErr w:type="spellStart"/>
      <w:r w:rsidRPr="00421DB6">
        <w:t>twbx</w:t>
      </w:r>
      <w:proofErr w:type="spellEnd"/>
      <w:proofErr w:type="gramEnd"/>
      <w:r w:rsidRPr="00421DB6">
        <w:t>).</w:t>
      </w:r>
    </w:p>
    <w:p w14:paraId="62DB6B50" w14:textId="33B6A590" w:rsidR="00421DB6" w:rsidRDefault="00421DB6" w:rsidP="00421DB6">
      <w:pPr>
        <w:pStyle w:val="ListParagraph"/>
      </w:pPr>
      <w:r>
        <w:rPr>
          <w:rFonts w:ascii="Arial" w:hAnsi="Arial" w:cs="Arial"/>
          <w:noProof/>
          <w:color w:val="000000"/>
          <w:sz w:val="22"/>
        </w:rPr>
        <w:drawing>
          <wp:inline distT="0" distB="0" distL="0" distR="0" wp14:anchorId="45F8A199" wp14:editId="166ECCE2">
            <wp:extent cx="5367655" cy="3420745"/>
            <wp:effectExtent l="0" t="0" r="4445" b="8255"/>
            <wp:docPr id="45" name="Picture 45" descr="https://lh5.googleusercontent.com/GOVtv2BdueaE4K7KV1_eJ2AFoaA7ayC6EpyD0e7ZYr17wiD9wKBUcjgq2guJXtafGptiGLZWEeWxGuGsCf62t3HCReknWNTyAToyOuhbZWULE0zym6COSnCRj1Qv3mGoS_BItg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5.googleusercontent.com/GOVtv2BdueaE4K7KV1_eJ2AFoaA7ayC6EpyD0e7ZYr17wiD9wKBUcjgq2guJXtafGptiGLZWEeWxGuGsCf62t3HCReknWNTyAToyOuhbZWULE0zym6COSnCRj1Qv3mGoS_BItgJZ"/>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67655" cy="3420745"/>
                    </a:xfrm>
                    <a:prstGeom prst="rect">
                      <a:avLst/>
                    </a:prstGeom>
                    <a:noFill/>
                    <a:ln>
                      <a:noFill/>
                    </a:ln>
                  </pic:spPr>
                </pic:pic>
              </a:graphicData>
            </a:graphic>
          </wp:inline>
        </w:drawing>
      </w:r>
    </w:p>
    <w:p w14:paraId="052C610E" w14:textId="2B243661" w:rsidR="00421DB6" w:rsidRDefault="00421DB6" w:rsidP="00421DB6">
      <w:pPr>
        <w:pStyle w:val="ListParagraph"/>
        <w:numPr>
          <w:ilvl w:val="0"/>
          <w:numId w:val="11"/>
        </w:numPr>
      </w:pPr>
      <w:r>
        <w:t>Select the following dimensions and metrics.</w:t>
      </w:r>
    </w:p>
    <w:p w14:paraId="2746F038" w14:textId="7BEE205A" w:rsidR="00421DB6" w:rsidRDefault="00421DB6" w:rsidP="00421DB6">
      <w:pPr>
        <w:pStyle w:val="ListParagraph"/>
      </w:pPr>
      <w:r>
        <w:rPr>
          <w:rFonts w:ascii="Arial" w:hAnsi="Arial" w:cs="Arial"/>
          <w:noProof/>
          <w:color w:val="000000"/>
          <w:sz w:val="22"/>
        </w:rPr>
        <w:drawing>
          <wp:inline distT="0" distB="0" distL="0" distR="0" wp14:anchorId="5237C15A" wp14:editId="0452EA2B">
            <wp:extent cx="5732145" cy="2692400"/>
            <wp:effectExtent l="0" t="0" r="1905" b="0"/>
            <wp:docPr id="46" name="Picture 46" descr="https://lh3.googleusercontent.com/lYcC0SlCItGO6R9QlbfWkpIeWbuwrkM0SpllDsdBitTBTwzueV6bHkTQZghXr72ag3ydBJMhPc8gzImNFWdR5rCZuNW-fZhgnYHPydhosjimgjmaKVzyZKGPQfN2ykNKpIpq-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lYcC0SlCItGO6R9QlbfWkpIeWbuwrkM0SpllDsdBitTBTwzueV6bHkTQZghXr72ag3ydBJMhPc8gzImNFWdR5rCZuNW-fZhgnYHPydhosjimgjmaKVzyZKGPQfN2ykNKpIpq-IR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2145" cy="2692400"/>
                    </a:xfrm>
                    <a:prstGeom prst="rect">
                      <a:avLst/>
                    </a:prstGeom>
                    <a:noFill/>
                    <a:ln>
                      <a:noFill/>
                    </a:ln>
                  </pic:spPr>
                </pic:pic>
              </a:graphicData>
            </a:graphic>
          </wp:inline>
        </w:drawing>
      </w:r>
    </w:p>
    <w:p w14:paraId="246A1073" w14:textId="3D4796D0" w:rsidR="00421DB6" w:rsidRDefault="00421DB6" w:rsidP="00421DB6">
      <w:pPr>
        <w:pStyle w:val="ListParagraph"/>
        <w:numPr>
          <w:ilvl w:val="0"/>
          <w:numId w:val="11"/>
        </w:numPr>
      </w:pPr>
      <w:r w:rsidRPr="00421DB6">
        <w:t>Click on ‘Sheet 1’ to start the data extraction process in Tableau.</w:t>
      </w:r>
    </w:p>
    <w:p w14:paraId="7E7175B0" w14:textId="031D9EF9" w:rsidR="00421DB6" w:rsidRDefault="00421DB6" w:rsidP="00421DB6">
      <w:pPr>
        <w:pStyle w:val="ListParagraph"/>
      </w:pPr>
      <w:r>
        <w:rPr>
          <w:rFonts w:ascii="Arial" w:hAnsi="Arial" w:cs="Arial"/>
          <w:noProof/>
          <w:color w:val="000000"/>
          <w:sz w:val="22"/>
        </w:rPr>
        <w:lastRenderedPageBreak/>
        <w:drawing>
          <wp:inline distT="0" distB="0" distL="0" distR="0" wp14:anchorId="73A9F2E4" wp14:editId="453E53B2">
            <wp:extent cx="3505200" cy="1075055"/>
            <wp:effectExtent l="0" t="0" r="0" b="0"/>
            <wp:docPr id="47" name="Picture 47" descr="https://lh4.googleusercontent.com/CwYKdHCu6HP5fzzsAgy9DR6SHT_gAEWiM1Lu2pNyDLRH3FOBCMZytFRyf5PbEXOypo5mFLxZo1K-S_fSRLi1nVzjmsre79YnoRtBPfmViTNIXcXaOn27rJavyGga0xp6OHwF17z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4.googleusercontent.com/CwYKdHCu6HP5fzzsAgy9DR6SHT_gAEWiM1Lu2pNyDLRH3FOBCMZytFRyf5PbEXOypo5mFLxZo1K-S_fSRLi1nVzjmsre79YnoRtBPfmViTNIXcXaOn27rJavyGga0xp6OHwF17zk"/>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05200" cy="1075055"/>
                    </a:xfrm>
                    <a:prstGeom prst="rect">
                      <a:avLst/>
                    </a:prstGeom>
                    <a:noFill/>
                    <a:ln>
                      <a:noFill/>
                    </a:ln>
                  </pic:spPr>
                </pic:pic>
              </a:graphicData>
            </a:graphic>
          </wp:inline>
        </w:drawing>
      </w:r>
    </w:p>
    <w:p w14:paraId="13788546" w14:textId="72C91147" w:rsidR="00421DB6" w:rsidRDefault="00421DB6" w:rsidP="00421DB6">
      <w:pPr>
        <w:pStyle w:val="ListParagraph"/>
        <w:numPr>
          <w:ilvl w:val="0"/>
          <w:numId w:val="11"/>
        </w:numPr>
      </w:pPr>
      <w:r w:rsidRPr="00421DB6">
        <w:t>Once the extract is created, we will be on the first worksheet.</w:t>
      </w:r>
    </w:p>
    <w:p w14:paraId="26A8D498" w14:textId="3B797A92" w:rsidR="00421DB6" w:rsidRDefault="00421DB6" w:rsidP="00421DB6">
      <w:pPr>
        <w:pStyle w:val="ListParagraph"/>
      </w:pPr>
      <w:r>
        <w:rPr>
          <w:rFonts w:ascii="Arial" w:hAnsi="Arial" w:cs="Arial"/>
          <w:noProof/>
          <w:color w:val="000000"/>
          <w:sz w:val="22"/>
        </w:rPr>
        <w:drawing>
          <wp:inline distT="0" distB="0" distL="0" distR="0" wp14:anchorId="64F71E30" wp14:editId="2FE1AFA1">
            <wp:extent cx="5732145" cy="3225800"/>
            <wp:effectExtent l="0" t="0" r="1905" b="0"/>
            <wp:docPr id="48" name="Picture 48" descr="https://lh5.googleusercontent.com/iktiClVMLjZ3dRDdDdypRreyjkcfQzmAxG6Qg8IBknzDfUvzz9VZvsAnrOgTQB4TpkkqH6FG7luBym0--3MYSd3nS1_d0x4-wnqHXNfgaXRBV387y0CL3-WhcFGxJQQii037r7n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iktiClVMLjZ3dRDdDdypRreyjkcfQzmAxG6Qg8IBknzDfUvzz9VZvsAnrOgTQB4TpkkqH6FG7luBym0--3MYSd3nS1_d0x4-wnqHXNfgaXRBV387y0CL3-WhcFGxJQQii037r7nZ"/>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2145" cy="3225800"/>
                    </a:xfrm>
                    <a:prstGeom prst="rect">
                      <a:avLst/>
                    </a:prstGeom>
                    <a:noFill/>
                    <a:ln>
                      <a:noFill/>
                    </a:ln>
                  </pic:spPr>
                </pic:pic>
              </a:graphicData>
            </a:graphic>
          </wp:inline>
        </w:drawing>
      </w:r>
    </w:p>
    <w:p w14:paraId="3E5FF859" w14:textId="1501111B" w:rsidR="00421DB6" w:rsidRDefault="00421DB6" w:rsidP="00421DB6">
      <w:pPr>
        <w:pStyle w:val="ListParagraph"/>
        <w:numPr>
          <w:ilvl w:val="0"/>
          <w:numId w:val="11"/>
        </w:numPr>
      </w:pPr>
      <w:r w:rsidRPr="00421DB6">
        <w:rPr>
          <w:u w:val="single"/>
        </w:rPr>
        <w:t>Optional:</w:t>
      </w:r>
      <w:r w:rsidRPr="00421DB6">
        <w:t xml:space="preserve"> Export the extracted data to CSV.</w:t>
      </w:r>
    </w:p>
    <w:p w14:paraId="64F9ECCF" w14:textId="50704036" w:rsidR="00421DB6" w:rsidRDefault="00421DB6" w:rsidP="00421DB6">
      <w:pPr>
        <w:pStyle w:val="ListParagraph"/>
      </w:pPr>
      <w:r>
        <w:rPr>
          <w:rFonts w:ascii="Arial" w:hAnsi="Arial" w:cs="Arial"/>
          <w:noProof/>
          <w:color w:val="000000"/>
          <w:sz w:val="22"/>
        </w:rPr>
        <w:drawing>
          <wp:inline distT="0" distB="0" distL="0" distR="0" wp14:anchorId="52CF7444" wp14:editId="36680ABA">
            <wp:extent cx="3767455" cy="2235200"/>
            <wp:effectExtent l="0" t="0" r="4445" b="0"/>
            <wp:docPr id="49" name="Picture 49" descr="https://lh4.googleusercontent.com/sx7BxqOT7df3GAa_xdfyJyL2txYByy8GGMyo8ab1Frxn1BYuzC17FcYBEC2k_0huYFVbD1c5RKeQ9jtUQXoSv7082ygov-gd5tCauYafogaBfDfZgi5f6RJKhPjwYxOAHhORBG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4.googleusercontent.com/sx7BxqOT7df3GAa_xdfyJyL2txYByy8GGMyo8ab1Frxn1BYuzC17FcYBEC2k_0huYFVbD1c5RKeQ9jtUQXoSv7082ygov-gd5tCauYafogaBfDfZgi5f6RJKhPjwYxOAHhORBGA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67455" cy="2235200"/>
                    </a:xfrm>
                    <a:prstGeom prst="rect">
                      <a:avLst/>
                    </a:prstGeom>
                    <a:noFill/>
                    <a:ln>
                      <a:noFill/>
                    </a:ln>
                  </pic:spPr>
                </pic:pic>
              </a:graphicData>
            </a:graphic>
          </wp:inline>
        </w:drawing>
      </w:r>
    </w:p>
    <w:p w14:paraId="69E19B4D" w14:textId="035ED854" w:rsidR="00421DB6" w:rsidRDefault="00421DB6" w:rsidP="00421DB6">
      <w:pPr>
        <w:pStyle w:val="ListParagraph"/>
        <w:numPr>
          <w:ilvl w:val="0"/>
          <w:numId w:val="11"/>
        </w:numPr>
      </w:pPr>
      <w:r w:rsidRPr="00421DB6">
        <w:t>Close the current Packaged Workbook. Create a new Tableau Workbook, and import the CSV data that has just been exported.</w:t>
      </w:r>
    </w:p>
    <w:p w14:paraId="689DBBFF" w14:textId="405E7F47" w:rsidR="00421DB6" w:rsidRDefault="00421DB6" w:rsidP="00421DB6">
      <w:pPr>
        <w:pStyle w:val="ListParagraph"/>
      </w:pPr>
      <w:r>
        <w:rPr>
          <w:rFonts w:ascii="Arial" w:hAnsi="Arial" w:cs="Arial"/>
          <w:noProof/>
          <w:color w:val="000000"/>
          <w:sz w:val="22"/>
        </w:rPr>
        <w:lastRenderedPageBreak/>
        <w:drawing>
          <wp:inline distT="0" distB="0" distL="0" distR="0" wp14:anchorId="75548699" wp14:editId="56817B28">
            <wp:extent cx="5732145" cy="3225800"/>
            <wp:effectExtent l="0" t="0" r="1905" b="0"/>
            <wp:docPr id="50" name="Picture 50" descr="https://lh4.googleusercontent.com/cpiWNFmodnHIzNRQi4XJuFeB50vvif8idKENj2_EkmrWgMStuwiviYMVs1AEA9GT5-zzbKnPauGnIWRAOgJCiyRgVrN0s4RtYqgGEtx8HPVeWIzF8GmINp509WpwAjUcpIb8B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4.googleusercontent.com/cpiWNFmodnHIzNRQi4XJuFeB50vvif8idKENj2_EkmrWgMStuwiviYMVs1AEA9GT5-zzbKnPauGnIWRAOgJCiyRgVrN0s4RtYqgGEtx8HPVeWIzF8GmINp509WpwAjUcpIb8BoI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2145" cy="3225800"/>
                    </a:xfrm>
                    <a:prstGeom prst="rect">
                      <a:avLst/>
                    </a:prstGeom>
                    <a:noFill/>
                    <a:ln>
                      <a:noFill/>
                    </a:ln>
                  </pic:spPr>
                </pic:pic>
              </a:graphicData>
            </a:graphic>
          </wp:inline>
        </w:drawing>
      </w:r>
    </w:p>
    <w:p w14:paraId="2D9FDA27" w14:textId="6275960A" w:rsidR="00421DB6" w:rsidRDefault="00421DB6" w:rsidP="00421DB6">
      <w:pPr>
        <w:pStyle w:val="ListParagraph"/>
        <w:numPr>
          <w:ilvl w:val="0"/>
          <w:numId w:val="11"/>
        </w:numPr>
      </w:pPr>
      <w:r w:rsidRPr="00421DB6">
        <w:t>We can see an overview of the data in the Data Source page.</w:t>
      </w:r>
    </w:p>
    <w:p w14:paraId="5409EFD3" w14:textId="206488E5" w:rsidR="00421DB6" w:rsidRDefault="00421DB6" w:rsidP="00421DB6">
      <w:pPr>
        <w:pStyle w:val="ListParagraph"/>
      </w:pPr>
      <w:r>
        <w:rPr>
          <w:rFonts w:ascii="Arial" w:hAnsi="Arial" w:cs="Arial"/>
          <w:noProof/>
          <w:color w:val="000000"/>
          <w:sz w:val="22"/>
        </w:rPr>
        <w:drawing>
          <wp:inline distT="0" distB="0" distL="0" distR="0" wp14:anchorId="75293C45" wp14:editId="752826C7">
            <wp:extent cx="5732145" cy="3225800"/>
            <wp:effectExtent l="0" t="0" r="1905" b="0"/>
            <wp:docPr id="51" name="Picture 51" descr="https://lh5.googleusercontent.com/FCS5JodhsqrAb5DASsRoymK6newLBaBpgNE9HIyhvF91CCO3KF4xq_800czpYGONMW_Kw16tLrLU7V6VoQBadZBjCVRctmOsaf3s0afCiLk0Pw-APK3bQkp2LAS8Zzywd7WC5K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FCS5JodhsqrAb5DASsRoymK6newLBaBpgNE9HIyhvF91CCO3KF4xq_800czpYGONMW_Kw16tLrLU7V6VoQBadZBjCVRctmOsaf3s0afCiLk0Pw-APK3bQkp2LAS8Zzywd7WC5Ks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2145" cy="3225800"/>
                    </a:xfrm>
                    <a:prstGeom prst="rect">
                      <a:avLst/>
                    </a:prstGeom>
                    <a:noFill/>
                    <a:ln>
                      <a:noFill/>
                    </a:ln>
                  </pic:spPr>
                </pic:pic>
              </a:graphicData>
            </a:graphic>
          </wp:inline>
        </w:drawing>
      </w:r>
    </w:p>
    <w:p w14:paraId="0DC246A0" w14:textId="072AD77F" w:rsidR="00421DB6" w:rsidRDefault="00421DB6" w:rsidP="00421DB6">
      <w:r>
        <w:t>(The steps so far, from here on, will be referred to collectively as the ‘Google Analytics Data Extraction’ stage. The only difference is the combination of dimensions and measures to be extracted from Google Analytics, depending on the dashboard to be created.)</w:t>
      </w:r>
    </w:p>
    <w:p w14:paraId="144533D3" w14:textId="007B8759" w:rsidR="00421DB6" w:rsidRDefault="00CA0568" w:rsidP="00421DB6">
      <w:pPr>
        <w:pStyle w:val="ListParagraph"/>
        <w:numPr>
          <w:ilvl w:val="0"/>
          <w:numId w:val="11"/>
        </w:numPr>
      </w:pPr>
      <w:r w:rsidRPr="00CA0568">
        <w:t>Create a new dashboard.</w:t>
      </w:r>
    </w:p>
    <w:p w14:paraId="1E0410D7" w14:textId="40F06BA3" w:rsidR="00CA0568" w:rsidRDefault="00CA0568" w:rsidP="00CA0568">
      <w:pPr>
        <w:pStyle w:val="ListParagraph"/>
      </w:pPr>
      <w:r>
        <w:rPr>
          <w:rFonts w:ascii="Arial" w:hAnsi="Arial" w:cs="Arial"/>
          <w:noProof/>
          <w:color w:val="000000"/>
          <w:sz w:val="22"/>
        </w:rPr>
        <w:lastRenderedPageBreak/>
        <w:drawing>
          <wp:inline distT="0" distB="0" distL="0" distR="0" wp14:anchorId="5A16150F" wp14:editId="0F68C23E">
            <wp:extent cx="4216400" cy="1083945"/>
            <wp:effectExtent l="0" t="0" r="0" b="1905"/>
            <wp:docPr id="52" name="Picture 52" descr="https://lh6.googleusercontent.com/7XSStvjqyTHvvoWU3TQXlWz94KtW2B6nPjxJbuW0sYIlkEw6IX1ro30JmZNfL-9iqLM5sKPmTpk1SzJGgEwPALRSYS6eFlGslUq9qDhSenDhom3kwaAeHdMLYqAgSlna2SaLKd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6.googleusercontent.com/7XSStvjqyTHvvoWU3TQXlWz94KtW2B6nPjxJbuW0sYIlkEw6IX1ro30JmZNfL-9iqLM5sKPmTpk1SzJGgEwPALRSYS6eFlGslUq9qDhSenDhom3kwaAeHdMLYqAgSlna2SaLKdu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16400" cy="1083945"/>
                    </a:xfrm>
                    <a:prstGeom prst="rect">
                      <a:avLst/>
                    </a:prstGeom>
                    <a:noFill/>
                    <a:ln>
                      <a:noFill/>
                    </a:ln>
                  </pic:spPr>
                </pic:pic>
              </a:graphicData>
            </a:graphic>
          </wp:inline>
        </w:drawing>
      </w:r>
    </w:p>
    <w:p w14:paraId="7EE77909" w14:textId="510D0416" w:rsidR="00CA0568" w:rsidRDefault="00CA0568" w:rsidP="00421DB6">
      <w:pPr>
        <w:pStyle w:val="ListParagraph"/>
        <w:numPr>
          <w:ilvl w:val="0"/>
          <w:numId w:val="11"/>
        </w:numPr>
      </w:pPr>
      <w:r w:rsidRPr="00CA0568">
        <w:t>Specify the size of the dashboard</w:t>
      </w:r>
      <w:r>
        <w:t xml:space="preserve"> as ‘Automatic’ under ‘Size’</w:t>
      </w:r>
      <w:r w:rsidRPr="00CA0568">
        <w:t>.</w:t>
      </w:r>
    </w:p>
    <w:p w14:paraId="21967892" w14:textId="58BF1A3C" w:rsidR="00CA0568" w:rsidRDefault="00CA0568" w:rsidP="00CA0568">
      <w:pPr>
        <w:pStyle w:val="ListParagraph"/>
      </w:pPr>
      <w:r>
        <w:rPr>
          <w:noProof/>
        </w:rPr>
        <w:drawing>
          <wp:inline distT="0" distB="0" distL="0" distR="0" wp14:anchorId="365E5A29" wp14:editId="5CB59755">
            <wp:extent cx="3409950" cy="1524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09950" cy="1524000"/>
                    </a:xfrm>
                    <a:prstGeom prst="rect">
                      <a:avLst/>
                    </a:prstGeom>
                  </pic:spPr>
                </pic:pic>
              </a:graphicData>
            </a:graphic>
          </wp:inline>
        </w:drawing>
      </w:r>
    </w:p>
    <w:p w14:paraId="4B7DCD65" w14:textId="6EE5C243" w:rsidR="00CA0568" w:rsidRDefault="00CA0568" w:rsidP="00421DB6">
      <w:pPr>
        <w:pStyle w:val="ListParagraph"/>
        <w:numPr>
          <w:ilvl w:val="0"/>
          <w:numId w:val="11"/>
        </w:numPr>
      </w:pPr>
      <w:r>
        <w:t>Format the dashboard.</w:t>
      </w:r>
    </w:p>
    <w:p w14:paraId="7F5A6AFD" w14:textId="7711E7F9" w:rsidR="00CA0568" w:rsidRDefault="000834E4" w:rsidP="00CA0568">
      <w:pPr>
        <w:pStyle w:val="ListParagraph"/>
      </w:pPr>
      <w:r>
        <w:rPr>
          <w:noProof/>
        </w:rPr>
        <w:drawing>
          <wp:inline distT="0" distB="0" distL="0" distR="0" wp14:anchorId="53236F25" wp14:editId="2BA2A68A">
            <wp:extent cx="1593480" cy="373380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97079" cy="3742232"/>
                    </a:xfrm>
                    <a:prstGeom prst="rect">
                      <a:avLst/>
                    </a:prstGeom>
                  </pic:spPr>
                </pic:pic>
              </a:graphicData>
            </a:graphic>
          </wp:inline>
        </w:drawing>
      </w:r>
      <w:r>
        <w:rPr>
          <w:noProof/>
        </w:rPr>
        <w:drawing>
          <wp:inline distT="0" distB="0" distL="0" distR="0" wp14:anchorId="04FD45B4" wp14:editId="45F59BF8">
            <wp:extent cx="1848705" cy="3690408"/>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65004" cy="3722944"/>
                    </a:xfrm>
                    <a:prstGeom prst="rect">
                      <a:avLst/>
                    </a:prstGeom>
                  </pic:spPr>
                </pic:pic>
              </a:graphicData>
            </a:graphic>
          </wp:inline>
        </w:drawing>
      </w:r>
    </w:p>
    <w:p w14:paraId="4AA792DC" w14:textId="2F9D9DB4" w:rsidR="00CA0568" w:rsidRDefault="000834E4" w:rsidP="00421DB6">
      <w:pPr>
        <w:pStyle w:val="ListParagraph"/>
        <w:numPr>
          <w:ilvl w:val="0"/>
          <w:numId w:val="11"/>
        </w:numPr>
      </w:pPr>
      <w:r>
        <w:t>Show the dashboard title.</w:t>
      </w:r>
    </w:p>
    <w:p w14:paraId="4CB7BCAF" w14:textId="270FE0B8" w:rsidR="000834E4" w:rsidRDefault="000834E4" w:rsidP="000834E4">
      <w:pPr>
        <w:pStyle w:val="ListParagraph"/>
      </w:pPr>
      <w:r>
        <w:rPr>
          <w:noProof/>
        </w:rPr>
        <w:drawing>
          <wp:inline distT="0" distB="0" distL="0" distR="0" wp14:anchorId="272CB442" wp14:editId="0B61D071">
            <wp:extent cx="1773473" cy="1388533"/>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88173" cy="1400042"/>
                    </a:xfrm>
                    <a:prstGeom prst="rect">
                      <a:avLst/>
                    </a:prstGeom>
                  </pic:spPr>
                </pic:pic>
              </a:graphicData>
            </a:graphic>
          </wp:inline>
        </w:drawing>
      </w:r>
    </w:p>
    <w:p w14:paraId="54942367" w14:textId="118C1BE6" w:rsidR="000834E4" w:rsidRDefault="0081170C" w:rsidP="00421DB6">
      <w:pPr>
        <w:pStyle w:val="ListParagraph"/>
        <w:numPr>
          <w:ilvl w:val="0"/>
          <w:numId w:val="11"/>
        </w:numPr>
      </w:pPr>
      <w:r>
        <w:rPr>
          <w:b/>
        </w:rPr>
        <w:lastRenderedPageBreak/>
        <w:t>First worksheet:</w:t>
      </w:r>
      <w:r>
        <w:t xml:space="preserve"> Transaction by Country/ City</w:t>
      </w:r>
    </w:p>
    <w:p w14:paraId="4716F3E3" w14:textId="52C4970B" w:rsidR="0081170C" w:rsidRPr="0081170C" w:rsidRDefault="0081170C" w:rsidP="0081170C">
      <w:pPr>
        <w:pStyle w:val="ListParagraph"/>
      </w:pPr>
      <w:r>
        <w:t>Drag the dimensions &amp; measures as follows.</w:t>
      </w:r>
    </w:p>
    <w:p w14:paraId="5218C9B2" w14:textId="345E8D56" w:rsidR="0081170C" w:rsidRDefault="0081170C" w:rsidP="0081170C">
      <w:pPr>
        <w:pStyle w:val="ListParagraph"/>
      </w:pPr>
      <w:r>
        <w:rPr>
          <w:noProof/>
        </w:rPr>
        <w:drawing>
          <wp:inline distT="0" distB="0" distL="0" distR="0" wp14:anchorId="2A60DDA8" wp14:editId="10CD668E">
            <wp:extent cx="6309360" cy="35490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09360" cy="3549015"/>
                    </a:xfrm>
                    <a:prstGeom prst="rect">
                      <a:avLst/>
                    </a:prstGeom>
                  </pic:spPr>
                </pic:pic>
              </a:graphicData>
            </a:graphic>
          </wp:inline>
        </w:drawing>
      </w:r>
    </w:p>
    <w:p w14:paraId="565FAAA6" w14:textId="3350A037" w:rsidR="0081170C" w:rsidRDefault="0081170C" w:rsidP="00421DB6">
      <w:pPr>
        <w:pStyle w:val="ListParagraph"/>
        <w:numPr>
          <w:ilvl w:val="0"/>
          <w:numId w:val="11"/>
        </w:numPr>
      </w:pPr>
      <w:r>
        <w:t>Set global filters:</w:t>
      </w:r>
    </w:p>
    <w:p w14:paraId="371F2371" w14:textId="2E9643E9" w:rsidR="0081170C" w:rsidRDefault="0081170C" w:rsidP="0081170C">
      <w:pPr>
        <w:pStyle w:val="ListParagraph"/>
      </w:pPr>
      <w:r>
        <w:rPr>
          <w:noProof/>
        </w:rPr>
        <w:drawing>
          <wp:inline distT="0" distB="0" distL="0" distR="0" wp14:anchorId="55B80F32" wp14:editId="112BCAEE">
            <wp:extent cx="5067300" cy="37052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67300" cy="3705225"/>
                    </a:xfrm>
                    <a:prstGeom prst="rect">
                      <a:avLst/>
                    </a:prstGeom>
                  </pic:spPr>
                </pic:pic>
              </a:graphicData>
            </a:graphic>
          </wp:inline>
        </w:drawing>
      </w:r>
    </w:p>
    <w:p w14:paraId="63BA7378" w14:textId="303AE16B" w:rsidR="0081170C" w:rsidRDefault="0081170C" w:rsidP="00421DB6">
      <w:pPr>
        <w:pStyle w:val="ListParagraph"/>
        <w:numPr>
          <w:ilvl w:val="0"/>
          <w:numId w:val="11"/>
        </w:numPr>
      </w:pPr>
      <w:r>
        <w:t>Colors:</w:t>
      </w:r>
    </w:p>
    <w:p w14:paraId="5DE693A6" w14:textId="1A540857" w:rsidR="0081170C" w:rsidRDefault="0081170C" w:rsidP="0081170C">
      <w:pPr>
        <w:pStyle w:val="ListParagraph"/>
      </w:pPr>
      <w:r>
        <w:rPr>
          <w:noProof/>
        </w:rPr>
        <w:lastRenderedPageBreak/>
        <w:drawing>
          <wp:inline distT="0" distB="0" distL="0" distR="0" wp14:anchorId="24D0BD0F" wp14:editId="76F1BEEA">
            <wp:extent cx="2962275" cy="33718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62275" cy="3371850"/>
                    </a:xfrm>
                    <a:prstGeom prst="rect">
                      <a:avLst/>
                    </a:prstGeom>
                  </pic:spPr>
                </pic:pic>
              </a:graphicData>
            </a:graphic>
          </wp:inline>
        </w:drawing>
      </w:r>
    </w:p>
    <w:p w14:paraId="30F71F32" w14:textId="17B019B4" w:rsidR="0081170C" w:rsidRDefault="0081170C" w:rsidP="00421DB6">
      <w:pPr>
        <w:pStyle w:val="ListParagraph"/>
        <w:numPr>
          <w:ilvl w:val="0"/>
          <w:numId w:val="11"/>
        </w:numPr>
      </w:pPr>
      <w:r>
        <w:t>Bubble size:</w:t>
      </w:r>
    </w:p>
    <w:p w14:paraId="59D6DC77" w14:textId="7D772D79" w:rsidR="0081170C" w:rsidRDefault="0081170C" w:rsidP="0081170C">
      <w:pPr>
        <w:pStyle w:val="ListParagraph"/>
      </w:pPr>
      <w:r>
        <w:rPr>
          <w:noProof/>
        </w:rPr>
        <w:drawing>
          <wp:inline distT="0" distB="0" distL="0" distR="0" wp14:anchorId="6018789C" wp14:editId="25D7EA0A">
            <wp:extent cx="3105150" cy="34671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05150" cy="3467100"/>
                    </a:xfrm>
                    <a:prstGeom prst="rect">
                      <a:avLst/>
                    </a:prstGeom>
                  </pic:spPr>
                </pic:pic>
              </a:graphicData>
            </a:graphic>
          </wp:inline>
        </w:drawing>
      </w:r>
    </w:p>
    <w:p w14:paraId="529D437A" w14:textId="52C90074" w:rsidR="00312D6A" w:rsidRDefault="00312D6A" w:rsidP="00312D6A">
      <w:pPr>
        <w:pStyle w:val="ListParagraph"/>
        <w:numPr>
          <w:ilvl w:val="0"/>
          <w:numId w:val="11"/>
        </w:numPr>
      </w:pPr>
      <w:r>
        <w:rPr>
          <w:b/>
        </w:rPr>
        <w:t>Second worksheet:</w:t>
      </w:r>
      <w:r>
        <w:t xml:space="preserve"> Revenue per Channel</w:t>
      </w:r>
    </w:p>
    <w:p w14:paraId="76327D5A" w14:textId="64B66407" w:rsidR="00312D6A" w:rsidRDefault="00312D6A" w:rsidP="00312D6A">
      <w:pPr>
        <w:pStyle w:val="ListParagraph"/>
      </w:pPr>
      <w:r>
        <w:t>Drag the dimensions &amp; measures as follows.</w:t>
      </w:r>
    </w:p>
    <w:p w14:paraId="4428470C" w14:textId="351FF2EC" w:rsidR="00312D6A" w:rsidRPr="0081170C" w:rsidRDefault="00312D6A" w:rsidP="00312D6A">
      <w:pPr>
        <w:pStyle w:val="ListParagraph"/>
      </w:pPr>
      <w:r>
        <w:rPr>
          <w:noProof/>
        </w:rPr>
        <w:lastRenderedPageBreak/>
        <w:drawing>
          <wp:inline distT="0" distB="0" distL="0" distR="0" wp14:anchorId="25B71FC7" wp14:editId="3E278BBA">
            <wp:extent cx="6309360" cy="35490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09360" cy="3549015"/>
                    </a:xfrm>
                    <a:prstGeom prst="rect">
                      <a:avLst/>
                    </a:prstGeom>
                  </pic:spPr>
                </pic:pic>
              </a:graphicData>
            </a:graphic>
          </wp:inline>
        </w:drawing>
      </w:r>
    </w:p>
    <w:p w14:paraId="7D2F26DA" w14:textId="417C997B" w:rsidR="00312D6A" w:rsidRDefault="00312D6A" w:rsidP="00312D6A">
      <w:pPr>
        <w:pStyle w:val="ListParagraph"/>
        <w:numPr>
          <w:ilvl w:val="0"/>
          <w:numId w:val="11"/>
        </w:numPr>
      </w:pPr>
      <w:r>
        <w:rPr>
          <w:b/>
        </w:rPr>
        <w:t>Third worksheet:</w:t>
      </w:r>
      <w:r>
        <w:t xml:space="preserve"> Channel Revenue over Time (Monthly)</w:t>
      </w:r>
    </w:p>
    <w:p w14:paraId="69AB7CD6" w14:textId="14F2623F" w:rsidR="00312D6A" w:rsidRDefault="00312D6A" w:rsidP="00312D6A">
      <w:pPr>
        <w:pStyle w:val="ListParagraph"/>
      </w:pPr>
      <w:r>
        <w:t>Drag the dimensions &amp; measures as follows.</w:t>
      </w:r>
    </w:p>
    <w:p w14:paraId="6A7C0980" w14:textId="19C65B5B" w:rsidR="0081170C" w:rsidRDefault="00312D6A" w:rsidP="00312D6A">
      <w:pPr>
        <w:pStyle w:val="ListParagraph"/>
      </w:pPr>
      <w:r>
        <w:rPr>
          <w:noProof/>
        </w:rPr>
        <w:drawing>
          <wp:inline distT="0" distB="0" distL="0" distR="0" wp14:anchorId="2512DA6C" wp14:editId="58628184">
            <wp:extent cx="6309360" cy="35490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09360" cy="3549015"/>
                    </a:xfrm>
                    <a:prstGeom prst="rect">
                      <a:avLst/>
                    </a:prstGeom>
                  </pic:spPr>
                </pic:pic>
              </a:graphicData>
            </a:graphic>
          </wp:inline>
        </w:drawing>
      </w:r>
    </w:p>
    <w:p w14:paraId="34C84364" w14:textId="15F4ACF9" w:rsidR="00312D6A" w:rsidRDefault="00312D6A" w:rsidP="00312D6A">
      <w:pPr>
        <w:pStyle w:val="ListParagraph"/>
        <w:numPr>
          <w:ilvl w:val="0"/>
          <w:numId w:val="11"/>
        </w:numPr>
      </w:pPr>
      <w:r>
        <w:t>Hide worksheet title.</w:t>
      </w:r>
    </w:p>
    <w:p w14:paraId="669C9BCE" w14:textId="75D0E7C5" w:rsidR="00312D6A" w:rsidRPr="00312D6A" w:rsidRDefault="00312D6A" w:rsidP="00312D6A">
      <w:pPr>
        <w:pStyle w:val="ListParagraph"/>
      </w:pPr>
      <w:r>
        <w:rPr>
          <w:noProof/>
        </w:rPr>
        <w:lastRenderedPageBreak/>
        <w:drawing>
          <wp:inline distT="0" distB="0" distL="0" distR="0" wp14:anchorId="6A586EF8" wp14:editId="5DA60A6A">
            <wp:extent cx="3781425" cy="12573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81425" cy="1257300"/>
                    </a:xfrm>
                    <a:prstGeom prst="rect">
                      <a:avLst/>
                    </a:prstGeom>
                  </pic:spPr>
                </pic:pic>
              </a:graphicData>
            </a:graphic>
          </wp:inline>
        </w:drawing>
      </w:r>
    </w:p>
    <w:p w14:paraId="5B59DF31" w14:textId="67AB617F" w:rsidR="00312D6A" w:rsidRDefault="00312D6A" w:rsidP="00312D6A">
      <w:pPr>
        <w:pStyle w:val="ListParagraph"/>
        <w:numPr>
          <w:ilvl w:val="0"/>
          <w:numId w:val="11"/>
        </w:numPr>
      </w:pPr>
      <w:r>
        <w:rPr>
          <w:b/>
        </w:rPr>
        <w:t>Fourth worksheet:</w:t>
      </w:r>
      <w:r>
        <w:t xml:space="preserve"> Channel Revenue over Time (Weekly)</w:t>
      </w:r>
    </w:p>
    <w:p w14:paraId="223F47FE" w14:textId="21D44C05" w:rsidR="00312D6A" w:rsidRDefault="00312D6A" w:rsidP="00312D6A">
      <w:pPr>
        <w:pStyle w:val="ListParagraph"/>
      </w:pPr>
      <w:r>
        <w:t>Drag the dimensions &amp; measures as follows.</w:t>
      </w:r>
    </w:p>
    <w:p w14:paraId="207A961A" w14:textId="6FD38FC4" w:rsidR="00312D6A" w:rsidRDefault="00312D6A" w:rsidP="00312D6A">
      <w:pPr>
        <w:pStyle w:val="ListParagraph"/>
      </w:pPr>
      <w:r>
        <w:rPr>
          <w:noProof/>
        </w:rPr>
        <w:drawing>
          <wp:inline distT="0" distB="0" distL="0" distR="0" wp14:anchorId="570EF87F" wp14:editId="17134136">
            <wp:extent cx="6309360" cy="35490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09360" cy="3549015"/>
                    </a:xfrm>
                    <a:prstGeom prst="rect">
                      <a:avLst/>
                    </a:prstGeom>
                  </pic:spPr>
                </pic:pic>
              </a:graphicData>
            </a:graphic>
          </wp:inline>
        </w:drawing>
      </w:r>
    </w:p>
    <w:p w14:paraId="18C3BDF2" w14:textId="15852510" w:rsidR="00312D6A" w:rsidRDefault="00312D6A" w:rsidP="00312D6A">
      <w:pPr>
        <w:pStyle w:val="ListParagraph"/>
        <w:numPr>
          <w:ilvl w:val="0"/>
          <w:numId w:val="11"/>
        </w:numPr>
      </w:pPr>
      <w:r>
        <w:rPr>
          <w:b/>
        </w:rPr>
        <w:t>Fifth worksheet:</w:t>
      </w:r>
      <w:r>
        <w:t xml:space="preserve"> Revenue Forecast</w:t>
      </w:r>
    </w:p>
    <w:p w14:paraId="088B0B6E" w14:textId="6F512CDA" w:rsidR="002B3E9C" w:rsidRDefault="00312D6A" w:rsidP="002B3E9C">
      <w:pPr>
        <w:pStyle w:val="ListParagraph"/>
      </w:pPr>
      <w:r>
        <w:t>Drag the dimensions &amp; measures as follows.</w:t>
      </w:r>
      <w:r w:rsidR="002B3E9C">
        <w:br w:type="page"/>
      </w:r>
    </w:p>
    <w:p w14:paraId="382EEBB7" w14:textId="77777777" w:rsidR="00082F51" w:rsidRDefault="00082F51" w:rsidP="002B3E9C"/>
    <w:p w14:paraId="6BD9CEB7" w14:textId="03AC7C3D" w:rsidR="00312D6A" w:rsidRDefault="00312D6A" w:rsidP="00312D6A">
      <w:pPr>
        <w:pStyle w:val="ListParagraph"/>
      </w:pPr>
      <w:r>
        <w:rPr>
          <w:noProof/>
        </w:rPr>
        <w:drawing>
          <wp:inline distT="0" distB="0" distL="0" distR="0" wp14:anchorId="3DD8ACA4" wp14:editId="24B8ADFE">
            <wp:extent cx="6309360" cy="35490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09360" cy="3549015"/>
                    </a:xfrm>
                    <a:prstGeom prst="rect">
                      <a:avLst/>
                    </a:prstGeom>
                  </pic:spPr>
                </pic:pic>
              </a:graphicData>
            </a:graphic>
          </wp:inline>
        </w:drawing>
      </w:r>
    </w:p>
    <w:p w14:paraId="72EAD91F" w14:textId="0ACF3ACF" w:rsidR="00312D6A" w:rsidRDefault="00312D6A" w:rsidP="00421DB6">
      <w:pPr>
        <w:pStyle w:val="ListParagraph"/>
        <w:numPr>
          <w:ilvl w:val="0"/>
          <w:numId w:val="11"/>
        </w:numPr>
      </w:pPr>
      <w:r>
        <w:t>Select ‘Trend Line’ and ‘Forecast’ in the ‘Analytics’ tab</w:t>
      </w:r>
    </w:p>
    <w:p w14:paraId="4B0FD83D" w14:textId="5C4C2F0F" w:rsidR="00312D6A" w:rsidRDefault="00312D6A" w:rsidP="00312D6A">
      <w:pPr>
        <w:pStyle w:val="ListParagraph"/>
      </w:pPr>
      <w:r>
        <w:rPr>
          <w:noProof/>
        </w:rPr>
        <w:drawing>
          <wp:inline distT="0" distB="0" distL="0" distR="0" wp14:anchorId="25878349" wp14:editId="5AC43D8B">
            <wp:extent cx="2324100" cy="4857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24100" cy="485775"/>
                    </a:xfrm>
                    <a:prstGeom prst="rect">
                      <a:avLst/>
                    </a:prstGeom>
                  </pic:spPr>
                </pic:pic>
              </a:graphicData>
            </a:graphic>
          </wp:inline>
        </w:drawing>
      </w:r>
    </w:p>
    <w:p w14:paraId="71B63AF9" w14:textId="7A888228" w:rsidR="00D53666" w:rsidRDefault="00D53666" w:rsidP="00D53666">
      <w:pPr>
        <w:pStyle w:val="ListParagraph"/>
        <w:numPr>
          <w:ilvl w:val="0"/>
          <w:numId w:val="11"/>
        </w:numPr>
      </w:pPr>
      <w:r>
        <w:t>Double-click on each worksheet in the Dashboard pane, to add them to the dashboard.</w:t>
      </w:r>
    </w:p>
    <w:p w14:paraId="61F62FBE" w14:textId="46EC279F" w:rsidR="00D53666" w:rsidRDefault="00D53666" w:rsidP="00D53666">
      <w:pPr>
        <w:pStyle w:val="ListParagraph"/>
        <w:numPr>
          <w:ilvl w:val="0"/>
          <w:numId w:val="11"/>
        </w:numPr>
      </w:pPr>
      <w:r>
        <w:t>Show/Hide global filters accordingly.</w:t>
      </w:r>
    </w:p>
    <w:p w14:paraId="6CB8CCFC" w14:textId="5BF99DBD" w:rsidR="00D53666" w:rsidRDefault="00017961" w:rsidP="00D53666">
      <w:pPr>
        <w:pStyle w:val="ListParagraph"/>
      </w:pPr>
      <w:r>
        <w:rPr>
          <w:noProof/>
        </w:rPr>
        <w:drawing>
          <wp:inline distT="0" distB="0" distL="0" distR="0" wp14:anchorId="12253581" wp14:editId="3882412C">
            <wp:extent cx="2371725" cy="26670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71725" cy="2667000"/>
                    </a:xfrm>
                    <a:prstGeom prst="rect">
                      <a:avLst/>
                    </a:prstGeom>
                  </pic:spPr>
                </pic:pic>
              </a:graphicData>
            </a:graphic>
          </wp:inline>
        </w:drawing>
      </w:r>
    </w:p>
    <w:p w14:paraId="3C56516C" w14:textId="77777777" w:rsidR="002B3E9C" w:rsidRDefault="002B3E9C" w:rsidP="002B3E9C">
      <w:r>
        <w:t>(These steps are common in all dashboards in the report, and will not be repeated in subsequent dashboards. Only key steps will be highlighted from here on.)</w:t>
      </w:r>
    </w:p>
    <w:p w14:paraId="3342C661" w14:textId="4B82879F" w:rsidR="00312D6A" w:rsidRDefault="00FE0AE2" w:rsidP="002B3E9C">
      <w:pPr>
        <w:pStyle w:val="Heading4"/>
      </w:pPr>
      <w:r>
        <w:lastRenderedPageBreak/>
        <w:t>Campaign Analysis Dashboard</w:t>
      </w:r>
    </w:p>
    <w:p w14:paraId="2AA53BD3" w14:textId="02D50DC8" w:rsidR="002B3E9C" w:rsidRDefault="002B3E9C" w:rsidP="002B3E9C"/>
    <w:p w14:paraId="7F2876DE" w14:textId="1A4E655D" w:rsidR="009B7DEB" w:rsidRDefault="00C12AE1" w:rsidP="00F95DE6">
      <w:pPr>
        <w:pStyle w:val="ListParagraph"/>
        <w:numPr>
          <w:ilvl w:val="0"/>
          <w:numId w:val="11"/>
        </w:numPr>
      </w:pPr>
      <w:r>
        <w:t>Dimensions and Measures:</w:t>
      </w:r>
    </w:p>
    <w:p w14:paraId="4C9359E1" w14:textId="6C1AB590" w:rsidR="00AD3891" w:rsidRDefault="00AD3891" w:rsidP="00AD3891">
      <w:pPr>
        <w:pStyle w:val="ListParagraph"/>
      </w:pPr>
      <w:r>
        <w:rPr>
          <w:noProof/>
        </w:rPr>
        <w:drawing>
          <wp:inline distT="0" distB="0" distL="0" distR="0" wp14:anchorId="57B43871" wp14:editId="12FC2080">
            <wp:extent cx="6309360" cy="375031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09360" cy="3750310"/>
                    </a:xfrm>
                    <a:prstGeom prst="rect">
                      <a:avLst/>
                    </a:prstGeom>
                  </pic:spPr>
                </pic:pic>
              </a:graphicData>
            </a:graphic>
          </wp:inline>
        </w:drawing>
      </w:r>
    </w:p>
    <w:p w14:paraId="56CED608" w14:textId="5C58256C" w:rsidR="009B7DEB" w:rsidRDefault="00AD3891" w:rsidP="00F95DE6">
      <w:pPr>
        <w:pStyle w:val="ListParagraph"/>
        <w:numPr>
          <w:ilvl w:val="0"/>
          <w:numId w:val="11"/>
        </w:numPr>
      </w:pPr>
      <w:r>
        <w:t>Calculated fields:</w:t>
      </w:r>
    </w:p>
    <w:p w14:paraId="3CA0828A" w14:textId="7D93B812" w:rsidR="00AD3891" w:rsidRDefault="00AD3891" w:rsidP="00AD3891">
      <w:pPr>
        <w:pStyle w:val="ListParagraph"/>
      </w:pPr>
      <w:r>
        <w:rPr>
          <w:noProof/>
        </w:rPr>
        <w:drawing>
          <wp:inline distT="0" distB="0" distL="0" distR="0" wp14:anchorId="5140B386" wp14:editId="3A340913">
            <wp:extent cx="4991100" cy="2952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91100" cy="2952750"/>
                    </a:xfrm>
                    <a:prstGeom prst="rect">
                      <a:avLst/>
                    </a:prstGeom>
                  </pic:spPr>
                </pic:pic>
              </a:graphicData>
            </a:graphic>
          </wp:inline>
        </w:drawing>
      </w:r>
    </w:p>
    <w:p w14:paraId="27099442" w14:textId="7C40B59B" w:rsidR="00AD3891" w:rsidRDefault="00AD3891" w:rsidP="00AD3891">
      <w:pPr>
        <w:pStyle w:val="ListParagraph"/>
      </w:pPr>
      <w:r>
        <w:rPr>
          <w:noProof/>
        </w:rPr>
        <w:lastRenderedPageBreak/>
        <w:drawing>
          <wp:inline distT="0" distB="0" distL="0" distR="0" wp14:anchorId="5983F058" wp14:editId="35A855AF">
            <wp:extent cx="4981575" cy="29432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81575" cy="2943225"/>
                    </a:xfrm>
                    <a:prstGeom prst="rect">
                      <a:avLst/>
                    </a:prstGeom>
                  </pic:spPr>
                </pic:pic>
              </a:graphicData>
            </a:graphic>
          </wp:inline>
        </w:drawing>
      </w:r>
    </w:p>
    <w:p w14:paraId="324057FD" w14:textId="516A5CF9" w:rsidR="009B7DEB" w:rsidRDefault="00D53666" w:rsidP="00F95DE6">
      <w:pPr>
        <w:pStyle w:val="ListParagraph"/>
        <w:numPr>
          <w:ilvl w:val="0"/>
          <w:numId w:val="11"/>
        </w:numPr>
      </w:pPr>
      <w:r>
        <w:t>Overall dashboard:</w:t>
      </w:r>
    </w:p>
    <w:p w14:paraId="4E2BCC3F" w14:textId="6E28F6CC" w:rsidR="00D53666" w:rsidRDefault="00D53666" w:rsidP="00D53666">
      <w:pPr>
        <w:pStyle w:val="ListParagraph"/>
      </w:pPr>
      <w:r>
        <w:rPr>
          <w:noProof/>
        </w:rPr>
        <w:drawing>
          <wp:inline distT="0" distB="0" distL="0" distR="0" wp14:anchorId="4C716DDF" wp14:editId="7DD73D5B">
            <wp:extent cx="6309360" cy="380809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09360" cy="3808095"/>
                    </a:xfrm>
                    <a:prstGeom prst="rect">
                      <a:avLst/>
                    </a:prstGeom>
                  </pic:spPr>
                </pic:pic>
              </a:graphicData>
            </a:graphic>
          </wp:inline>
        </w:drawing>
      </w:r>
    </w:p>
    <w:p w14:paraId="74D5AB5F" w14:textId="4A12D685" w:rsidR="009B7DEB" w:rsidRDefault="00D53666" w:rsidP="00F95DE6">
      <w:pPr>
        <w:pStyle w:val="ListParagraph"/>
        <w:numPr>
          <w:ilvl w:val="0"/>
          <w:numId w:val="11"/>
        </w:numPr>
      </w:pPr>
      <w:r>
        <w:t>Sheet 1:</w:t>
      </w:r>
    </w:p>
    <w:p w14:paraId="4FBC7C30" w14:textId="78E89339" w:rsidR="00D53666" w:rsidRDefault="00D53666" w:rsidP="00D53666">
      <w:pPr>
        <w:pStyle w:val="ListParagraph"/>
      </w:pPr>
      <w:r>
        <w:rPr>
          <w:noProof/>
        </w:rPr>
        <w:lastRenderedPageBreak/>
        <w:drawing>
          <wp:inline distT="0" distB="0" distL="0" distR="0" wp14:anchorId="0D64D943" wp14:editId="389C24AB">
            <wp:extent cx="6309360" cy="3787775"/>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09360" cy="3787775"/>
                    </a:xfrm>
                    <a:prstGeom prst="rect">
                      <a:avLst/>
                    </a:prstGeom>
                  </pic:spPr>
                </pic:pic>
              </a:graphicData>
            </a:graphic>
          </wp:inline>
        </w:drawing>
      </w:r>
    </w:p>
    <w:p w14:paraId="5592CE30" w14:textId="6525702F" w:rsidR="009B7DEB" w:rsidRDefault="00D53666" w:rsidP="00F95DE6">
      <w:pPr>
        <w:pStyle w:val="ListParagraph"/>
        <w:numPr>
          <w:ilvl w:val="0"/>
          <w:numId w:val="11"/>
        </w:numPr>
      </w:pPr>
      <w:r>
        <w:t>Sheet 2: Pareto chart</w:t>
      </w:r>
    </w:p>
    <w:p w14:paraId="03B132A1" w14:textId="0943DA21" w:rsidR="00D53666" w:rsidRDefault="00D53666" w:rsidP="00D53666">
      <w:pPr>
        <w:pStyle w:val="ListParagraph"/>
      </w:pPr>
      <w:r>
        <w:rPr>
          <w:noProof/>
        </w:rPr>
        <w:drawing>
          <wp:inline distT="0" distB="0" distL="0" distR="0" wp14:anchorId="0B13CCFA" wp14:editId="59A25031">
            <wp:extent cx="6309360" cy="35890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09360" cy="3589020"/>
                    </a:xfrm>
                    <a:prstGeom prst="rect">
                      <a:avLst/>
                    </a:prstGeom>
                  </pic:spPr>
                </pic:pic>
              </a:graphicData>
            </a:graphic>
          </wp:inline>
        </w:drawing>
      </w:r>
    </w:p>
    <w:p w14:paraId="18E2EC49" w14:textId="36AF6C70" w:rsidR="009B7DEB" w:rsidRDefault="00D53666" w:rsidP="00F95DE6">
      <w:pPr>
        <w:pStyle w:val="ListParagraph"/>
        <w:numPr>
          <w:ilvl w:val="0"/>
          <w:numId w:val="11"/>
        </w:numPr>
      </w:pPr>
      <w:r>
        <w:t>Dual axis, and running sum:</w:t>
      </w:r>
    </w:p>
    <w:p w14:paraId="02DFD9F6" w14:textId="103C14DE" w:rsidR="00D53666" w:rsidRDefault="00D53666" w:rsidP="00D53666">
      <w:pPr>
        <w:pStyle w:val="ListParagraph"/>
      </w:pPr>
      <w:r>
        <w:rPr>
          <w:noProof/>
        </w:rPr>
        <w:lastRenderedPageBreak/>
        <w:drawing>
          <wp:inline distT="0" distB="0" distL="0" distR="0" wp14:anchorId="2179436F" wp14:editId="441CB977">
            <wp:extent cx="3505200" cy="47625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05200" cy="4762500"/>
                    </a:xfrm>
                    <a:prstGeom prst="rect">
                      <a:avLst/>
                    </a:prstGeom>
                  </pic:spPr>
                </pic:pic>
              </a:graphicData>
            </a:graphic>
          </wp:inline>
        </w:drawing>
      </w:r>
      <w:r w:rsidRPr="00D53666">
        <w:rPr>
          <w:noProof/>
        </w:rPr>
        <w:t xml:space="preserve"> </w:t>
      </w:r>
      <w:r>
        <w:rPr>
          <w:noProof/>
        </w:rPr>
        <w:drawing>
          <wp:inline distT="0" distB="0" distL="0" distR="0" wp14:anchorId="65A7F705" wp14:editId="77BC5CAB">
            <wp:extent cx="3933825" cy="4286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33825" cy="428625"/>
                    </a:xfrm>
                    <a:prstGeom prst="rect">
                      <a:avLst/>
                    </a:prstGeom>
                  </pic:spPr>
                </pic:pic>
              </a:graphicData>
            </a:graphic>
          </wp:inline>
        </w:drawing>
      </w:r>
    </w:p>
    <w:p w14:paraId="6655F9C6" w14:textId="1D6AC846" w:rsidR="009B7DEB" w:rsidRDefault="00D53666" w:rsidP="00F95DE6">
      <w:pPr>
        <w:pStyle w:val="ListParagraph"/>
        <w:numPr>
          <w:ilvl w:val="0"/>
          <w:numId w:val="11"/>
        </w:numPr>
      </w:pPr>
      <w:r>
        <w:t>Chart types:</w:t>
      </w:r>
    </w:p>
    <w:p w14:paraId="2491E38C" w14:textId="504E233B" w:rsidR="00D53666" w:rsidRDefault="00D53666" w:rsidP="00D53666">
      <w:pPr>
        <w:pStyle w:val="ListParagraph"/>
      </w:pPr>
      <w:r>
        <w:rPr>
          <w:noProof/>
        </w:rPr>
        <w:drawing>
          <wp:inline distT="0" distB="0" distL="0" distR="0" wp14:anchorId="60AA8053" wp14:editId="0809CD97">
            <wp:extent cx="1657350" cy="5905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57350" cy="590550"/>
                    </a:xfrm>
                    <a:prstGeom prst="rect">
                      <a:avLst/>
                    </a:prstGeom>
                  </pic:spPr>
                </pic:pic>
              </a:graphicData>
            </a:graphic>
          </wp:inline>
        </w:drawing>
      </w:r>
    </w:p>
    <w:p w14:paraId="0D0643D0" w14:textId="6F141114" w:rsidR="009B7DEB" w:rsidRDefault="00D53666" w:rsidP="00F95DE6">
      <w:pPr>
        <w:pStyle w:val="ListParagraph"/>
        <w:numPr>
          <w:ilvl w:val="0"/>
          <w:numId w:val="11"/>
        </w:numPr>
      </w:pPr>
      <w:r>
        <w:t>Sheet 3:</w:t>
      </w:r>
    </w:p>
    <w:p w14:paraId="6FE01B4F" w14:textId="5277ADC9" w:rsidR="00D53666" w:rsidRDefault="00D53666" w:rsidP="00D53666">
      <w:pPr>
        <w:pStyle w:val="ListParagraph"/>
      </w:pPr>
      <w:r>
        <w:rPr>
          <w:noProof/>
        </w:rPr>
        <w:lastRenderedPageBreak/>
        <w:drawing>
          <wp:inline distT="0" distB="0" distL="0" distR="0" wp14:anchorId="5452D59B" wp14:editId="5F4B37C1">
            <wp:extent cx="6309360" cy="37992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09360" cy="3799205"/>
                    </a:xfrm>
                    <a:prstGeom prst="rect">
                      <a:avLst/>
                    </a:prstGeom>
                  </pic:spPr>
                </pic:pic>
              </a:graphicData>
            </a:graphic>
          </wp:inline>
        </w:drawing>
      </w:r>
    </w:p>
    <w:p w14:paraId="40F01B20" w14:textId="745DD6A1" w:rsidR="009B7DEB" w:rsidRDefault="00017961" w:rsidP="00F95DE6">
      <w:pPr>
        <w:pStyle w:val="ListParagraph"/>
        <w:numPr>
          <w:ilvl w:val="0"/>
          <w:numId w:val="11"/>
        </w:numPr>
      </w:pPr>
      <w:r>
        <w:t>Add the worksheets to the dashboard.</w:t>
      </w:r>
    </w:p>
    <w:p w14:paraId="7202FC8E" w14:textId="1FE665DE" w:rsidR="009B7DEB" w:rsidRDefault="009B7DEB" w:rsidP="00017961"/>
    <w:p w14:paraId="64DEAFB7" w14:textId="101F1CF2" w:rsidR="00017961" w:rsidRDefault="00017961">
      <w:pPr>
        <w:spacing w:after="200"/>
        <w:jc w:val="left"/>
      </w:pPr>
      <w:r>
        <w:br w:type="page"/>
      </w:r>
    </w:p>
    <w:p w14:paraId="14A6341A" w14:textId="3667A24E" w:rsidR="00017961" w:rsidRDefault="00017961" w:rsidP="00017961">
      <w:pPr>
        <w:pStyle w:val="Heading4"/>
      </w:pPr>
      <w:r>
        <w:lastRenderedPageBreak/>
        <w:t>Site Usage Dashboard</w:t>
      </w:r>
    </w:p>
    <w:p w14:paraId="40CA4D06" w14:textId="4E446883" w:rsidR="00017961" w:rsidRDefault="00017961" w:rsidP="00017961"/>
    <w:p w14:paraId="4122C6B9" w14:textId="77777777" w:rsidR="00EE05AF" w:rsidRPr="00EE05AF" w:rsidRDefault="00EE05AF" w:rsidP="00EE05AF">
      <w:pPr>
        <w:rPr>
          <w:lang w:val="it"/>
        </w:rPr>
      </w:pPr>
      <w:bookmarkStart w:id="31" w:name="OLE_LINK1"/>
      <w:r w:rsidRPr="00EE05AF">
        <w:rPr>
          <w:lang w:val="it"/>
        </w:rPr>
        <w:t xml:space="preserve">To create the Site Usage dashboard, we started by showing the sessions per country. </w:t>
      </w:r>
    </w:p>
    <w:p w14:paraId="6E2E7B0D" w14:textId="77777777" w:rsidR="00EE05AF" w:rsidRPr="00EE05AF" w:rsidRDefault="00EE05AF" w:rsidP="00EE05AF">
      <w:pPr>
        <w:rPr>
          <w:lang w:val="it"/>
        </w:rPr>
      </w:pPr>
      <w:r w:rsidRPr="00EE05AF">
        <w:rPr>
          <w:lang w:val="it"/>
        </w:rPr>
        <w:drawing>
          <wp:inline distT="114300" distB="114300" distL="114300" distR="114300" wp14:anchorId="5BD07478" wp14:editId="671107D1">
            <wp:extent cx="5734050" cy="3067050"/>
            <wp:effectExtent l="0" t="0" r="0" b="0"/>
            <wp:docPr id="10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1"/>
                    <a:srcRect b="5014"/>
                    <a:stretch>
                      <a:fillRect/>
                    </a:stretch>
                  </pic:blipFill>
                  <pic:spPr>
                    <a:xfrm>
                      <a:off x="0" y="0"/>
                      <a:ext cx="5734050" cy="3067050"/>
                    </a:xfrm>
                    <a:prstGeom prst="rect">
                      <a:avLst/>
                    </a:prstGeom>
                    <a:ln/>
                  </pic:spPr>
                </pic:pic>
              </a:graphicData>
            </a:graphic>
          </wp:inline>
        </w:drawing>
      </w:r>
    </w:p>
    <w:p w14:paraId="08338562" w14:textId="77777777" w:rsidR="00EE05AF" w:rsidRPr="00EE05AF" w:rsidRDefault="00EE05AF" w:rsidP="00EE05AF">
      <w:pPr>
        <w:rPr>
          <w:lang w:val="it"/>
        </w:rPr>
      </w:pPr>
    </w:p>
    <w:p w14:paraId="3B90A431" w14:textId="77777777" w:rsidR="00EE05AF" w:rsidRPr="00EE05AF" w:rsidRDefault="00EE05AF" w:rsidP="00EE05AF">
      <w:pPr>
        <w:rPr>
          <w:lang w:val="it"/>
        </w:rPr>
      </w:pPr>
      <w:r w:rsidRPr="00EE05AF">
        <w:rPr>
          <w:lang w:val="it"/>
        </w:rPr>
        <w:t>In this worksheet, we employed some calculated fields, such as Medium:</w:t>
      </w:r>
    </w:p>
    <w:p w14:paraId="36F7D05B" w14:textId="77777777" w:rsidR="00EE05AF" w:rsidRPr="00EE05AF" w:rsidRDefault="00EE05AF" w:rsidP="00EE05AF">
      <w:pPr>
        <w:rPr>
          <w:lang w:val="it"/>
        </w:rPr>
      </w:pPr>
      <w:r w:rsidRPr="00EE05AF">
        <w:rPr>
          <w:lang w:val="it"/>
        </w:rPr>
        <w:drawing>
          <wp:inline distT="114300" distB="114300" distL="114300" distR="114300" wp14:anchorId="1365D02B" wp14:editId="43EFC309">
            <wp:extent cx="2105025" cy="1257300"/>
            <wp:effectExtent l="0" t="0" r="0" b="0"/>
            <wp:docPr id="10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2"/>
                    <a:srcRect l="27574" t="22713" r="35714" b="38348"/>
                    <a:stretch>
                      <a:fillRect/>
                    </a:stretch>
                  </pic:blipFill>
                  <pic:spPr>
                    <a:xfrm>
                      <a:off x="0" y="0"/>
                      <a:ext cx="2105025" cy="1257300"/>
                    </a:xfrm>
                    <a:prstGeom prst="rect">
                      <a:avLst/>
                    </a:prstGeom>
                    <a:ln/>
                  </pic:spPr>
                </pic:pic>
              </a:graphicData>
            </a:graphic>
          </wp:inline>
        </w:drawing>
      </w:r>
    </w:p>
    <w:p w14:paraId="5C0103C1" w14:textId="77777777" w:rsidR="00EE05AF" w:rsidRPr="00EE05AF" w:rsidRDefault="00EE05AF" w:rsidP="00EE05AF">
      <w:pPr>
        <w:rPr>
          <w:lang w:val="it"/>
        </w:rPr>
      </w:pPr>
    </w:p>
    <w:p w14:paraId="2DF9F501" w14:textId="77777777" w:rsidR="00EE05AF" w:rsidRPr="00EE05AF" w:rsidRDefault="00EE05AF" w:rsidP="00EE05AF">
      <w:pPr>
        <w:rPr>
          <w:lang w:val="it"/>
        </w:rPr>
      </w:pPr>
      <w:r w:rsidRPr="00EE05AF">
        <w:rPr>
          <w:lang w:val="it"/>
        </w:rPr>
        <w:t xml:space="preserve">Then we created Source: </w:t>
      </w:r>
    </w:p>
    <w:p w14:paraId="693904CC" w14:textId="77777777" w:rsidR="00EE05AF" w:rsidRPr="00EE05AF" w:rsidRDefault="00EE05AF" w:rsidP="00EE05AF">
      <w:pPr>
        <w:rPr>
          <w:lang w:val="it"/>
        </w:rPr>
      </w:pPr>
      <w:r w:rsidRPr="00EE05AF">
        <w:rPr>
          <w:lang w:val="it"/>
        </w:rPr>
        <w:drawing>
          <wp:inline distT="114300" distB="114300" distL="114300" distR="114300" wp14:anchorId="6019F9B3" wp14:editId="5F8D222A">
            <wp:extent cx="2095500" cy="1276350"/>
            <wp:effectExtent l="0" t="0" r="0" b="0"/>
            <wp:docPr id="10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3"/>
                    <a:srcRect l="27408" t="21533" r="36046" b="38938"/>
                    <a:stretch>
                      <a:fillRect/>
                    </a:stretch>
                  </pic:blipFill>
                  <pic:spPr>
                    <a:xfrm>
                      <a:off x="0" y="0"/>
                      <a:ext cx="2095500" cy="1276350"/>
                    </a:xfrm>
                    <a:prstGeom prst="rect">
                      <a:avLst/>
                    </a:prstGeom>
                    <a:ln/>
                  </pic:spPr>
                </pic:pic>
              </a:graphicData>
            </a:graphic>
          </wp:inline>
        </w:drawing>
      </w:r>
    </w:p>
    <w:p w14:paraId="4B79F35B" w14:textId="77777777" w:rsidR="00EE05AF" w:rsidRPr="00EE05AF" w:rsidRDefault="00EE05AF" w:rsidP="00EE05AF">
      <w:pPr>
        <w:rPr>
          <w:lang w:val="it"/>
        </w:rPr>
      </w:pPr>
      <w:r w:rsidRPr="00EE05AF">
        <w:rPr>
          <w:lang w:val="it"/>
        </w:rPr>
        <w:t>Then we created Average Bounces:</w:t>
      </w:r>
    </w:p>
    <w:p w14:paraId="2079BD75" w14:textId="77777777" w:rsidR="00EE05AF" w:rsidRPr="00EE05AF" w:rsidRDefault="00EE05AF" w:rsidP="00EE05AF">
      <w:pPr>
        <w:rPr>
          <w:lang w:val="it"/>
        </w:rPr>
      </w:pPr>
      <w:r w:rsidRPr="00EE05AF">
        <w:rPr>
          <w:lang w:val="it"/>
        </w:rPr>
        <w:lastRenderedPageBreak/>
        <w:drawing>
          <wp:inline distT="114300" distB="114300" distL="114300" distR="114300" wp14:anchorId="446492CE" wp14:editId="6160B1BD">
            <wp:extent cx="2085975" cy="1247775"/>
            <wp:effectExtent l="0" t="0" r="0" b="0"/>
            <wp:docPr id="10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4"/>
                    <a:srcRect l="27408" t="21828" r="36212" b="39528"/>
                    <a:stretch>
                      <a:fillRect/>
                    </a:stretch>
                  </pic:blipFill>
                  <pic:spPr>
                    <a:xfrm>
                      <a:off x="0" y="0"/>
                      <a:ext cx="2085975" cy="1247775"/>
                    </a:xfrm>
                    <a:prstGeom prst="rect">
                      <a:avLst/>
                    </a:prstGeom>
                    <a:ln/>
                  </pic:spPr>
                </pic:pic>
              </a:graphicData>
            </a:graphic>
          </wp:inline>
        </w:drawing>
      </w:r>
    </w:p>
    <w:p w14:paraId="7965EB58" w14:textId="77777777" w:rsidR="00EE05AF" w:rsidRPr="00EE05AF" w:rsidRDefault="00EE05AF" w:rsidP="00EE05AF">
      <w:pPr>
        <w:rPr>
          <w:lang w:val="it"/>
        </w:rPr>
      </w:pPr>
      <w:r w:rsidRPr="00EE05AF">
        <w:rPr>
          <w:lang w:val="it"/>
        </w:rPr>
        <w:t xml:space="preserve">Then we created Average Duration: </w:t>
      </w:r>
    </w:p>
    <w:p w14:paraId="560297DD" w14:textId="77777777" w:rsidR="00EE05AF" w:rsidRPr="00EE05AF" w:rsidRDefault="00EE05AF" w:rsidP="00EE05AF">
      <w:pPr>
        <w:rPr>
          <w:lang w:val="it"/>
        </w:rPr>
      </w:pPr>
      <w:r w:rsidRPr="00EE05AF">
        <w:rPr>
          <w:lang w:val="it"/>
        </w:rPr>
        <w:drawing>
          <wp:inline distT="114300" distB="114300" distL="114300" distR="114300" wp14:anchorId="558F95BF" wp14:editId="0070A46C">
            <wp:extent cx="2095500" cy="1209675"/>
            <wp:effectExtent l="0" t="0" r="0" b="0"/>
            <wp:docPr id="10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5"/>
                    <a:srcRect l="27574" t="22418" r="35880" b="40117"/>
                    <a:stretch>
                      <a:fillRect/>
                    </a:stretch>
                  </pic:blipFill>
                  <pic:spPr>
                    <a:xfrm>
                      <a:off x="0" y="0"/>
                      <a:ext cx="2095500" cy="1209675"/>
                    </a:xfrm>
                    <a:prstGeom prst="rect">
                      <a:avLst/>
                    </a:prstGeom>
                    <a:ln/>
                  </pic:spPr>
                </pic:pic>
              </a:graphicData>
            </a:graphic>
          </wp:inline>
        </w:drawing>
      </w:r>
    </w:p>
    <w:p w14:paraId="3C88CDBB" w14:textId="77777777" w:rsidR="00EE05AF" w:rsidRPr="00EE05AF" w:rsidRDefault="00EE05AF" w:rsidP="00EE05AF">
      <w:pPr>
        <w:rPr>
          <w:lang w:val="it"/>
        </w:rPr>
      </w:pPr>
    </w:p>
    <w:p w14:paraId="67494D9B" w14:textId="77777777" w:rsidR="00EE05AF" w:rsidRPr="00EE05AF" w:rsidRDefault="00EE05AF" w:rsidP="00EE05AF">
      <w:pPr>
        <w:rPr>
          <w:lang w:val="it"/>
        </w:rPr>
      </w:pPr>
      <w:r w:rsidRPr="00EE05AF">
        <w:rPr>
          <w:lang w:val="it"/>
        </w:rPr>
        <w:t xml:space="preserve">Then we created Average Exits: </w:t>
      </w:r>
    </w:p>
    <w:p w14:paraId="023328E0" w14:textId="77777777" w:rsidR="00EE05AF" w:rsidRPr="00EE05AF" w:rsidRDefault="00EE05AF" w:rsidP="00EE05AF">
      <w:pPr>
        <w:rPr>
          <w:lang w:val="it"/>
        </w:rPr>
      </w:pPr>
      <w:r w:rsidRPr="00EE05AF">
        <w:rPr>
          <w:lang w:val="it"/>
        </w:rPr>
        <w:drawing>
          <wp:inline distT="114300" distB="114300" distL="114300" distR="114300" wp14:anchorId="7C606327" wp14:editId="18C8B78C">
            <wp:extent cx="2076450" cy="1228725"/>
            <wp:effectExtent l="0" t="0" r="0" b="0"/>
            <wp:docPr id="10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6"/>
                    <a:srcRect l="27574" t="22418" r="36212" b="39528"/>
                    <a:stretch>
                      <a:fillRect/>
                    </a:stretch>
                  </pic:blipFill>
                  <pic:spPr>
                    <a:xfrm>
                      <a:off x="0" y="0"/>
                      <a:ext cx="2076450" cy="1228725"/>
                    </a:xfrm>
                    <a:prstGeom prst="rect">
                      <a:avLst/>
                    </a:prstGeom>
                    <a:ln/>
                  </pic:spPr>
                </pic:pic>
              </a:graphicData>
            </a:graphic>
          </wp:inline>
        </w:drawing>
      </w:r>
    </w:p>
    <w:p w14:paraId="7FB3CC9F" w14:textId="77777777" w:rsidR="00EE05AF" w:rsidRPr="00EE05AF" w:rsidRDefault="00EE05AF" w:rsidP="00EE05AF">
      <w:pPr>
        <w:rPr>
          <w:lang w:val="it"/>
        </w:rPr>
      </w:pPr>
      <w:r w:rsidRPr="00EE05AF">
        <w:rPr>
          <w:lang w:val="it"/>
        </w:rPr>
        <w:t xml:space="preserve">Then we created Average Page Load Time: </w:t>
      </w:r>
    </w:p>
    <w:p w14:paraId="2FBDF942" w14:textId="77777777" w:rsidR="00EE05AF" w:rsidRPr="00EE05AF" w:rsidRDefault="00EE05AF" w:rsidP="00EE05AF">
      <w:pPr>
        <w:rPr>
          <w:lang w:val="it"/>
        </w:rPr>
      </w:pPr>
      <w:r w:rsidRPr="00EE05AF">
        <w:rPr>
          <w:lang w:val="it"/>
        </w:rPr>
        <w:drawing>
          <wp:inline distT="114300" distB="114300" distL="114300" distR="114300" wp14:anchorId="673635EC" wp14:editId="25BF8430">
            <wp:extent cx="2095500" cy="1276350"/>
            <wp:effectExtent l="0" t="0" r="0" b="0"/>
            <wp:docPr id="10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7"/>
                    <a:srcRect l="27076" t="21828" r="36378" b="38643"/>
                    <a:stretch>
                      <a:fillRect/>
                    </a:stretch>
                  </pic:blipFill>
                  <pic:spPr>
                    <a:xfrm>
                      <a:off x="0" y="0"/>
                      <a:ext cx="2095500" cy="1276350"/>
                    </a:xfrm>
                    <a:prstGeom prst="rect">
                      <a:avLst/>
                    </a:prstGeom>
                    <a:ln/>
                  </pic:spPr>
                </pic:pic>
              </a:graphicData>
            </a:graphic>
          </wp:inline>
        </w:drawing>
      </w:r>
    </w:p>
    <w:p w14:paraId="26102F5F" w14:textId="77777777" w:rsidR="00EE05AF" w:rsidRPr="00EE05AF" w:rsidRDefault="00EE05AF" w:rsidP="00EE05AF">
      <w:pPr>
        <w:rPr>
          <w:lang w:val="it"/>
        </w:rPr>
      </w:pPr>
    </w:p>
    <w:p w14:paraId="55F6138C" w14:textId="77777777" w:rsidR="00EE05AF" w:rsidRPr="00EE05AF" w:rsidRDefault="00EE05AF" w:rsidP="00EE05AF">
      <w:pPr>
        <w:rPr>
          <w:lang w:val="it"/>
        </w:rPr>
      </w:pPr>
      <w:r w:rsidRPr="00EE05AF">
        <w:rPr>
          <w:lang w:val="it"/>
        </w:rPr>
        <w:t xml:space="preserve">Then we created Average Pageviews: </w:t>
      </w:r>
    </w:p>
    <w:p w14:paraId="5C58B900" w14:textId="77777777" w:rsidR="00EE05AF" w:rsidRPr="00EE05AF" w:rsidRDefault="00EE05AF" w:rsidP="00EE05AF">
      <w:pPr>
        <w:rPr>
          <w:lang w:val="it"/>
        </w:rPr>
      </w:pPr>
      <w:r w:rsidRPr="00EE05AF">
        <w:rPr>
          <w:lang w:val="it"/>
        </w:rPr>
        <w:drawing>
          <wp:inline distT="114300" distB="114300" distL="114300" distR="114300" wp14:anchorId="3F3EFD07" wp14:editId="6E7DDC58">
            <wp:extent cx="2076450" cy="1257300"/>
            <wp:effectExtent l="0" t="0" r="0" b="0"/>
            <wp:docPr id="11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8"/>
                    <a:srcRect l="27574" t="22418" r="36212" b="38643"/>
                    <a:stretch>
                      <a:fillRect/>
                    </a:stretch>
                  </pic:blipFill>
                  <pic:spPr>
                    <a:xfrm>
                      <a:off x="0" y="0"/>
                      <a:ext cx="2076450" cy="1257300"/>
                    </a:xfrm>
                    <a:prstGeom prst="rect">
                      <a:avLst/>
                    </a:prstGeom>
                    <a:ln/>
                  </pic:spPr>
                </pic:pic>
              </a:graphicData>
            </a:graphic>
          </wp:inline>
        </w:drawing>
      </w:r>
    </w:p>
    <w:p w14:paraId="52BE185B" w14:textId="77777777" w:rsidR="00EE05AF" w:rsidRPr="00EE05AF" w:rsidRDefault="00EE05AF" w:rsidP="00EE05AF">
      <w:pPr>
        <w:rPr>
          <w:lang w:val="it"/>
        </w:rPr>
      </w:pPr>
      <w:r w:rsidRPr="00EE05AF">
        <w:rPr>
          <w:lang w:val="it"/>
        </w:rPr>
        <w:t xml:space="preserve">Then we created Average Unique Pageviews: </w:t>
      </w:r>
    </w:p>
    <w:p w14:paraId="61B92F5A" w14:textId="77777777" w:rsidR="00EE05AF" w:rsidRPr="00EE05AF" w:rsidRDefault="00EE05AF" w:rsidP="00EE05AF">
      <w:pPr>
        <w:rPr>
          <w:lang w:val="it"/>
        </w:rPr>
      </w:pPr>
      <w:r w:rsidRPr="00EE05AF">
        <w:rPr>
          <w:lang w:val="it"/>
        </w:rPr>
        <w:lastRenderedPageBreak/>
        <w:drawing>
          <wp:inline distT="114300" distB="114300" distL="114300" distR="114300" wp14:anchorId="6D7AFDE6" wp14:editId="226B49FB">
            <wp:extent cx="2066925" cy="1209675"/>
            <wp:effectExtent l="0" t="0" r="0" b="0"/>
            <wp:docPr id="1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9"/>
                    <a:srcRect l="27574" t="22418" r="36378" b="40117"/>
                    <a:stretch>
                      <a:fillRect/>
                    </a:stretch>
                  </pic:blipFill>
                  <pic:spPr>
                    <a:xfrm>
                      <a:off x="0" y="0"/>
                      <a:ext cx="2066925" cy="1209675"/>
                    </a:xfrm>
                    <a:prstGeom prst="rect">
                      <a:avLst/>
                    </a:prstGeom>
                    <a:ln/>
                  </pic:spPr>
                </pic:pic>
              </a:graphicData>
            </a:graphic>
          </wp:inline>
        </w:drawing>
      </w:r>
    </w:p>
    <w:p w14:paraId="185A76CD" w14:textId="77777777" w:rsidR="00EE05AF" w:rsidRPr="00EE05AF" w:rsidRDefault="00EE05AF" w:rsidP="00EE05AF">
      <w:pPr>
        <w:rPr>
          <w:lang w:val="it"/>
        </w:rPr>
      </w:pPr>
      <w:r w:rsidRPr="00EE05AF">
        <w:rPr>
          <w:lang w:val="it"/>
        </w:rPr>
        <w:t xml:space="preserve">We applied some filters to the whole dataset: </w:t>
      </w:r>
    </w:p>
    <w:p w14:paraId="618C478D" w14:textId="77777777" w:rsidR="00EE05AF" w:rsidRPr="00EE05AF" w:rsidRDefault="00EE05AF" w:rsidP="00EE05AF">
      <w:pPr>
        <w:rPr>
          <w:lang w:val="it"/>
        </w:rPr>
      </w:pPr>
      <w:r w:rsidRPr="00EE05AF">
        <w:rPr>
          <w:lang w:val="it"/>
        </w:rPr>
        <w:drawing>
          <wp:inline distT="114300" distB="114300" distL="114300" distR="114300" wp14:anchorId="0901EB8B" wp14:editId="29B5E04E">
            <wp:extent cx="1365297" cy="814388"/>
            <wp:effectExtent l="0" t="0" r="0" b="0"/>
            <wp:docPr id="11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0"/>
                    <a:srcRect l="15448" t="29203" r="65614" b="50737"/>
                    <a:stretch>
                      <a:fillRect/>
                    </a:stretch>
                  </pic:blipFill>
                  <pic:spPr>
                    <a:xfrm>
                      <a:off x="0" y="0"/>
                      <a:ext cx="1365297" cy="814388"/>
                    </a:xfrm>
                    <a:prstGeom prst="rect">
                      <a:avLst/>
                    </a:prstGeom>
                    <a:ln/>
                  </pic:spPr>
                </pic:pic>
              </a:graphicData>
            </a:graphic>
          </wp:inline>
        </w:drawing>
      </w:r>
    </w:p>
    <w:p w14:paraId="5DA1C516" w14:textId="77777777" w:rsidR="00EE05AF" w:rsidRPr="00EE05AF" w:rsidRDefault="00EE05AF" w:rsidP="00EE05AF">
      <w:pPr>
        <w:rPr>
          <w:lang w:val="it"/>
        </w:rPr>
      </w:pPr>
      <w:r w:rsidRPr="00EE05AF">
        <w:rPr>
          <w:lang w:val="it"/>
        </w:rPr>
        <w:t xml:space="preserve">and then we created the first worksheet by arranging the dimensions and measure as displayed in the picture: </w:t>
      </w:r>
    </w:p>
    <w:p w14:paraId="2212C72B" w14:textId="77777777" w:rsidR="00EE05AF" w:rsidRPr="00EE05AF" w:rsidRDefault="00EE05AF" w:rsidP="00EE05AF">
      <w:pPr>
        <w:rPr>
          <w:lang w:val="it"/>
        </w:rPr>
      </w:pPr>
      <w:r w:rsidRPr="00EE05AF">
        <w:rPr>
          <w:lang w:val="it"/>
        </w:rPr>
        <w:drawing>
          <wp:inline distT="114300" distB="114300" distL="114300" distR="114300" wp14:anchorId="416ADBA4" wp14:editId="3B78EB1C">
            <wp:extent cx="5734050" cy="2847975"/>
            <wp:effectExtent l="0" t="0" r="0" b="0"/>
            <wp:docPr id="1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1"/>
                    <a:srcRect b="11799"/>
                    <a:stretch>
                      <a:fillRect/>
                    </a:stretch>
                  </pic:blipFill>
                  <pic:spPr>
                    <a:xfrm>
                      <a:off x="0" y="0"/>
                      <a:ext cx="5734050" cy="2847975"/>
                    </a:xfrm>
                    <a:prstGeom prst="rect">
                      <a:avLst/>
                    </a:prstGeom>
                    <a:ln/>
                  </pic:spPr>
                </pic:pic>
              </a:graphicData>
            </a:graphic>
          </wp:inline>
        </w:drawing>
      </w:r>
    </w:p>
    <w:p w14:paraId="456F7EDC" w14:textId="77777777" w:rsidR="00EE05AF" w:rsidRPr="00EE05AF" w:rsidRDefault="00EE05AF" w:rsidP="00EE05AF">
      <w:pPr>
        <w:rPr>
          <w:lang w:val="it"/>
        </w:rPr>
      </w:pPr>
    </w:p>
    <w:p w14:paraId="61628746" w14:textId="77777777" w:rsidR="00EE05AF" w:rsidRPr="00EE05AF" w:rsidRDefault="00EE05AF" w:rsidP="00EE05AF">
      <w:pPr>
        <w:rPr>
          <w:lang w:val="it"/>
        </w:rPr>
      </w:pPr>
      <w:r w:rsidRPr="00EE05AF">
        <w:rPr>
          <w:lang w:val="it"/>
        </w:rPr>
        <w:t xml:space="preserve">Then we proceeded to create the second worksheet, Web Traffic Results by arranging the dimensions and measures as shown in the picture: </w:t>
      </w:r>
    </w:p>
    <w:p w14:paraId="1BEC81F7" w14:textId="77777777" w:rsidR="00EE05AF" w:rsidRPr="00EE05AF" w:rsidRDefault="00EE05AF" w:rsidP="00EE05AF">
      <w:pPr>
        <w:rPr>
          <w:lang w:val="it"/>
        </w:rPr>
      </w:pPr>
      <w:r w:rsidRPr="00EE05AF">
        <w:rPr>
          <w:lang w:val="it"/>
        </w:rPr>
        <w:lastRenderedPageBreak/>
        <w:drawing>
          <wp:inline distT="114300" distB="114300" distL="114300" distR="114300" wp14:anchorId="28E0646B" wp14:editId="43792F24">
            <wp:extent cx="5734050" cy="2876550"/>
            <wp:effectExtent l="0" t="0" r="0" b="0"/>
            <wp:docPr id="1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2"/>
                    <a:srcRect b="10914"/>
                    <a:stretch>
                      <a:fillRect/>
                    </a:stretch>
                  </pic:blipFill>
                  <pic:spPr>
                    <a:xfrm>
                      <a:off x="0" y="0"/>
                      <a:ext cx="5734050" cy="2876550"/>
                    </a:xfrm>
                    <a:prstGeom prst="rect">
                      <a:avLst/>
                    </a:prstGeom>
                    <a:ln/>
                  </pic:spPr>
                </pic:pic>
              </a:graphicData>
            </a:graphic>
          </wp:inline>
        </w:drawing>
      </w:r>
    </w:p>
    <w:p w14:paraId="5B42AC08" w14:textId="77777777" w:rsidR="00EE05AF" w:rsidRPr="00EE05AF" w:rsidRDefault="00EE05AF" w:rsidP="00EE05AF">
      <w:pPr>
        <w:rPr>
          <w:lang w:val="it"/>
        </w:rPr>
      </w:pPr>
    </w:p>
    <w:p w14:paraId="27CE9DCD" w14:textId="77777777" w:rsidR="00EE05AF" w:rsidRPr="00EE05AF" w:rsidRDefault="00EE05AF" w:rsidP="00EE05AF">
      <w:pPr>
        <w:rPr>
          <w:lang w:val="it"/>
        </w:rPr>
      </w:pPr>
      <w:r w:rsidRPr="00EE05AF">
        <w:rPr>
          <w:lang w:val="it"/>
        </w:rPr>
        <w:t xml:space="preserve">Then we proceeded to the Traffic Results Over Time, arranging the dimensions and measures as shown in the picture: </w:t>
      </w:r>
    </w:p>
    <w:p w14:paraId="3C8894B8" w14:textId="77777777" w:rsidR="00EE05AF" w:rsidRPr="00EE05AF" w:rsidRDefault="00EE05AF" w:rsidP="00EE05AF">
      <w:pPr>
        <w:rPr>
          <w:lang w:val="it"/>
        </w:rPr>
      </w:pPr>
      <w:r w:rsidRPr="00EE05AF">
        <w:rPr>
          <w:lang w:val="it"/>
        </w:rPr>
        <w:drawing>
          <wp:inline distT="114300" distB="114300" distL="114300" distR="114300" wp14:anchorId="1B1262DB" wp14:editId="2B6718D1">
            <wp:extent cx="5734050" cy="2857500"/>
            <wp:effectExtent l="0" t="0" r="0" b="0"/>
            <wp:docPr id="11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3"/>
                    <a:srcRect b="11504"/>
                    <a:stretch>
                      <a:fillRect/>
                    </a:stretch>
                  </pic:blipFill>
                  <pic:spPr>
                    <a:xfrm>
                      <a:off x="0" y="0"/>
                      <a:ext cx="5734050" cy="2857500"/>
                    </a:xfrm>
                    <a:prstGeom prst="rect">
                      <a:avLst/>
                    </a:prstGeom>
                    <a:ln/>
                  </pic:spPr>
                </pic:pic>
              </a:graphicData>
            </a:graphic>
          </wp:inline>
        </w:drawing>
      </w:r>
    </w:p>
    <w:p w14:paraId="5EBE291D" w14:textId="77777777" w:rsidR="00EE05AF" w:rsidRPr="00EE05AF" w:rsidRDefault="00EE05AF" w:rsidP="00EE05AF">
      <w:pPr>
        <w:rPr>
          <w:lang w:val="it"/>
        </w:rPr>
      </w:pPr>
    </w:p>
    <w:p w14:paraId="403C284F" w14:textId="77777777" w:rsidR="00EE05AF" w:rsidRPr="00EE05AF" w:rsidRDefault="00EE05AF" w:rsidP="00EE05AF">
      <w:pPr>
        <w:rPr>
          <w:lang w:val="it"/>
        </w:rPr>
      </w:pPr>
      <w:r w:rsidRPr="00EE05AF">
        <w:rPr>
          <w:lang w:val="it"/>
        </w:rPr>
        <w:t xml:space="preserve">Then we created the Aquisition Per Channel worksheet, by arranging dimensions and measures as shown in the picture: </w:t>
      </w:r>
    </w:p>
    <w:p w14:paraId="5EE33251" w14:textId="77777777" w:rsidR="00EE05AF" w:rsidRPr="00EE05AF" w:rsidRDefault="00EE05AF" w:rsidP="00EE05AF">
      <w:pPr>
        <w:rPr>
          <w:lang w:val="it"/>
        </w:rPr>
      </w:pPr>
      <w:r w:rsidRPr="00EE05AF">
        <w:rPr>
          <w:lang w:val="it"/>
        </w:rPr>
        <w:lastRenderedPageBreak/>
        <w:drawing>
          <wp:inline distT="114300" distB="114300" distL="114300" distR="114300" wp14:anchorId="2D2FD8AD" wp14:editId="1F983B04">
            <wp:extent cx="5734050" cy="2895600"/>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4"/>
                    <a:srcRect b="10324"/>
                    <a:stretch>
                      <a:fillRect/>
                    </a:stretch>
                  </pic:blipFill>
                  <pic:spPr>
                    <a:xfrm>
                      <a:off x="0" y="0"/>
                      <a:ext cx="5734050" cy="2895600"/>
                    </a:xfrm>
                    <a:prstGeom prst="rect">
                      <a:avLst/>
                    </a:prstGeom>
                    <a:ln/>
                  </pic:spPr>
                </pic:pic>
              </a:graphicData>
            </a:graphic>
          </wp:inline>
        </w:drawing>
      </w:r>
    </w:p>
    <w:p w14:paraId="4D0E428A" w14:textId="77777777" w:rsidR="00EE05AF" w:rsidRPr="00EE05AF" w:rsidRDefault="00EE05AF" w:rsidP="00EE05AF">
      <w:pPr>
        <w:rPr>
          <w:lang w:val="it"/>
        </w:rPr>
      </w:pPr>
    </w:p>
    <w:p w14:paraId="371B7E4D" w14:textId="77777777" w:rsidR="00EE05AF" w:rsidRPr="00EE05AF" w:rsidRDefault="00EE05AF" w:rsidP="00EE05AF">
      <w:pPr>
        <w:rPr>
          <w:lang w:val="it"/>
        </w:rPr>
      </w:pPr>
      <w:r w:rsidRPr="00EE05AF">
        <w:rPr>
          <w:lang w:val="it"/>
        </w:rPr>
        <w:t xml:space="preserve">Then we proceeded to the Sessions Per Device Cathegory, by arranging dimensions and measure as shown in the picture: </w:t>
      </w:r>
    </w:p>
    <w:p w14:paraId="34C92578" w14:textId="77777777" w:rsidR="00EE05AF" w:rsidRPr="00EE05AF" w:rsidRDefault="00EE05AF" w:rsidP="00EE05AF">
      <w:pPr>
        <w:rPr>
          <w:lang w:val="it"/>
        </w:rPr>
      </w:pPr>
      <w:r w:rsidRPr="00EE05AF">
        <w:rPr>
          <w:lang w:val="it"/>
        </w:rPr>
        <w:drawing>
          <wp:inline distT="114300" distB="114300" distL="114300" distR="114300" wp14:anchorId="2E1CDDF3" wp14:editId="247B706C">
            <wp:extent cx="5734050" cy="2867025"/>
            <wp:effectExtent l="0" t="0" r="0" b="0"/>
            <wp:docPr id="11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5"/>
                    <a:srcRect b="11209"/>
                    <a:stretch>
                      <a:fillRect/>
                    </a:stretch>
                  </pic:blipFill>
                  <pic:spPr>
                    <a:xfrm>
                      <a:off x="0" y="0"/>
                      <a:ext cx="5734050" cy="2867025"/>
                    </a:xfrm>
                    <a:prstGeom prst="rect">
                      <a:avLst/>
                    </a:prstGeom>
                    <a:ln/>
                  </pic:spPr>
                </pic:pic>
              </a:graphicData>
            </a:graphic>
          </wp:inline>
        </w:drawing>
      </w:r>
    </w:p>
    <w:p w14:paraId="23AF29BD" w14:textId="77777777" w:rsidR="00EE05AF" w:rsidRPr="00EE05AF" w:rsidRDefault="00EE05AF" w:rsidP="00EE05AF">
      <w:pPr>
        <w:rPr>
          <w:lang w:val="it"/>
        </w:rPr>
      </w:pPr>
      <w:r w:rsidRPr="00EE05AF">
        <w:rPr>
          <w:lang w:val="it"/>
        </w:rPr>
        <w:t xml:space="preserve">Then we created the Traffic per Source worksheet by aranging the measures and dimensions as shown in the picture: </w:t>
      </w:r>
    </w:p>
    <w:p w14:paraId="11E0F388" w14:textId="77777777" w:rsidR="00EE05AF" w:rsidRPr="00EE05AF" w:rsidRDefault="00EE05AF" w:rsidP="00EE05AF">
      <w:pPr>
        <w:rPr>
          <w:lang w:val="it"/>
        </w:rPr>
      </w:pPr>
      <w:r w:rsidRPr="00EE05AF">
        <w:rPr>
          <w:lang w:val="it"/>
        </w:rPr>
        <w:lastRenderedPageBreak/>
        <w:drawing>
          <wp:inline distT="114300" distB="114300" distL="114300" distR="114300" wp14:anchorId="2E949B1A" wp14:editId="160F134F">
            <wp:extent cx="5734050" cy="2857500"/>
            <wp:effectExtent l="0" t="0" r="0" b="0"/>
            <wp:docPr id="11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6"/>
                    <a:srcRect b="11504"/>
                    <a:stretch>
                      <a:fillRect/>
                    </a:stretch>
                  </pic:blipFill>
                  <pic:spPr>
                    <a:xfrm>
                      <a:off x="0" y="0"/>
                      <a:ext cx="5734050" cy="2857500"/>
                    </a:xfrm>
                    <a:prstGeom prst="rect">
                      <a:avLst/>
                    </a:prstGeom>
                    <a:ln/>
                  </pic:spPr>
                </pic:pic>
              </a:graphicData>
            </a:graphic>
          </wp:inline>
        </w:drawing>
      </w:r>
    </w:p>
    <w:p w14:paraId="7DEB60E6" w14:textId="77777777" w:rsidR="00EE05AF" w:rsidRPr="00EE05AF" w:rsidRDefault="00EE05AF" w:rsidP="00EE05AF">
      <w:pPr>
        <w:rPr>
          <w:lang w:val="it"/>
        </w:rPr>
      </w:pPr>
    </w:p>
    <w:p w14:paraId="49F1561C" w14:textId="77777777" w:rsidR="00EE05AF" w:rsidRPr="00EE05AF" w:rsidRDefault="00EE05AF" w:rsidP="00EE05AF">
      <w:pPr>
        <w:rPr>
          <w:lang w:val="it"/>
        </w:rPr>
      </w:pPr>
      <w:r w:rsidRPr="00EE05AF">
        <w:rPr>
          <w:lang w:val="it"/>
        </w:rPr>
        <w:t xml:space="preserve">Then we created the Top 20 pages worksheet by arranging measures and dimensions as show in the picture: </w:t>
      </w:r>
    </w:p>
    <w:p w14:paraId="4A814211" w14:textId="77777777" w:rsidR="00EE05AF" w:rsidRPr="00EE05AF" w:rsidRDefault="00EE05AF" w:rsidP="00EE05AF">
      <w:pPr>
        <w:rPr>
          <w:lang w:val="it"/>
        </w:rPr>
      </w:pPr>
      <w:r w:rsidRPr="00EE05AF">
        <w:rPr>
          <w:lang w:val="it"/>
        </w:rPr>
        <w:drawing>
          <wp:inline distT="114300" distB="114300" distL="114300" distR="114300" wp14:anchorId="5B646F86" wp14:editId="37175FDE">
            <wp:extent cx="5734050" cy="2867025"/>
            <wp:effectExtent l="0" t="0" r="0" b="0"/>
            <wp:docPr id="1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7"/>
                    <a:srcRect b="11209"/>
                    <a:stretch>
                      <a:fillRect/>
                    </a:stretch>
                  </pic:blipFill>
                  <pic:spPr>
                    <a:xfrm>
                      <a:off x="0" y="0"/>
                      <a:ext cx="5734050" cy="2867025"/>
                    </a:xfrm>
                    <a:prstGeom prst="rect">
                      <a:avLst/>
                    </a:prstGeom>
                    <a:ln/>
                  </pic:spPr>
                </pic:pic>
              </a:graphicData>
            </a:graphic>
          </wp:inline>
        </w:drawing>
      </w:r>
      <w:bookmarkEnd w:id="31"/>
    </w:p>
    <w:p w14:paraId="316A3D23" w14:textId="77777777" w:rsidR="00017961" w:rsidRDefault="00017961" w:rsidP="006F7CC9"/>
    <w:p w14:paraId="5F017C17" w14:textId="0986D851" w:rsidR="00421DB6" w:rsidRDefault="00421DB6" w:rsidP="00421DB6"/>
    <w:p w14:paraId="15254AC9" w14:textId="371A5247" w:rsidR="00421DB6" w:rsidRDefault="00421DB6">
      <w:pPr>
        <w:spacing w:after="200"/>
        <w:jc w:val="left"/>
      </w:pPr>
      <w:r>
        <w:br w:type="page"/>
      </w:r>
    </w:p>
    <w:p w14:paraId="63AF52EF" w14:textId="4D429E9A" w:rsidR="00A72ED6" w:rsidRDefault="00A72ED6" w:rsidP="00A72ED6">
      <w:pPr>
        <w:pStyle w:val="Heading3"/>
      </w:pPr>
      <w:bookmarkStart w:id="32" w:name="_Toc515483478"/>
      <w:r>
        <w:lastRenderedPageBreak/>
        <w:t>SPSS Modeler</w:t>
      </w:r>
      <w:bookmarkEnd w:id="32"/>
    </w:p>
    <w:p w14:paraId="605E4FD3" w14:textId="77777777" w:rsidR="00C11529" w:rsidRDefault="00C11529" w:rsidP="00C11529">
      <w:pPr>
        <w:pStyle w:val="Heading4"/>
      </w:pPr>
      <w:r>
        <w:t>Campaign Analysis</w:t>
      </w:r>
    </w:p>
    <w:p w14:paraId="54AECDC8" w14:textId="77777777" w:rsidR="009F7E60" w:rsidRDefault="009F7E60" w:rsidP="00C11529"/>
    <w:p w14:paraId="68A02EA3" w14:textId="32CB8D1A" w:rsidR="009F7E60" w:rsidRDefault="009F7E60" w:rsidP="00C11529">
      <w:r>
        <w:t>Product Stream:</w:t>
      </w:r>
    </w:p>
    <w:p w14:paraId="45F0EED8" w14:textId="77777777" w:rsidR="009F7E60" w:rsidRDefault="009F7E60" w:rsidP="00C11529"/>
    <w:p w14:paraId="41F9A1E7" w14:textId="7CB6038E" w:rsidR="009F7E60" w:rsidRDefault="009F7E60" w:rsidP="00C11529">
      <w:r>
        <w:rPr>
          <w:noProof/>
        </w:rPr>
        <w:drawing>
          <wp:inline distT="0" distB="0" distL="0" distR="0" wp14:anchorId="6DB3489B" wp14:editId="6832E1EF">
            <wp:extent cx="4826000" cy="28656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34784" cy="2870896"/>
                    </a:xfrm>
                    <a:prstGeom prst="rect">
                      <a:avLst/>
                    </a:prstGeom>
                  </pic:spPr>
                </pic:pic>
              </a:graphicData>
            </a:graphic>
          </wp:inline>
        </w:drawing>
      </w:r>
    </w:p>
    <w:p w14:paraId="72D0E800" w14:textId="77777777" w:rsidR="009F7E60" w:rsidRDefault="009F7E60" w:rsidP="00C11529"/>
    <w:p w14:paraId="66E60EB2" w14:textId="77777777" w:rsidR="009F7E60" w:rsidRDefault="009F7E60" w:rsidP="00C11529">
      <w:r>
        <w:t>Model Stream:</w:t>
      </w:r>
    </w:p>
    <w:p w14:paraId="1884C6DC" w14:textId="77777777" w:rsidR="00951E23" w:rsidRDefault="009F7E60" w:rsidP="00C11529">
      <w:r>
        <w:rPr>
          <w:noProof/>
        </w:rPr>
        <w:drawing>
          <wp:inline distT="0" distB="0" distL="0" distR="0" wp14:anchorId="7F409CE2" wp14:editId="5158A1D6">
            <wp:extent cx="4919134" cy="3629941"/>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35448" cy="3641980"/>
                    </a:xfrm>
                    <a:prstGeom prst="rect">
                      <a:avLst/>
                    </a:prstGeom>
                  </pic:spPr>
                </pic:pic>
              </a:graphicData>
            </a:graphic>
          </wp:inline>
        </w:drawing>
      </w:r>
    </w:p>
    <w:p w14:paraId="0C9439E0" w14:textId="77777777" w:rsidR="00951E23" w:rsidRDefault="00951E23" w:rsidP="00C11529">
      <w:r>
        <w:lastRenderedPageBreak/>
        <w:t>Data types:</w:t>
      </w:r>
    </w:p>
    <w:p w14:paraId="2C0D4BF1" w14:textId="77777777" w:rsidR="001F6F86" w:rsidRDefault="00951E23" w:rsidP="00C11529">
      <w:r>
        <w:rPr>
          <w:noProof/>
        </w:rPr>
        <w:drawing>
          <wp:inline distT="0" distB="0" distL="0" distR="0" wp14:anchorId="2DE72D76" wp14:editId="53B8F980">
            <wp:extent cx="6309360" cy="44005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09360" cy="4400550"/>
                    </a:xfrm>
                    <a:prstGeom prst="rect">
                      <a:avLst/>
                    </a:prstGeom>
                  </pic:spPr>
                </pic:pic>
              </a:graphicData>
            </a:graphic>
          </wp:inline>
        </w:drawing>
      </w:r>
    </w:p>
    <w:p w14:paraId="04B64B56" w14:textId="77777777" w:rsidR="001F6F86" w:rsidRDefault="001F6F86" w:rsidP="00C11529"/>
    <w:p w14:paraId="1D600581" w14:textId="77777777" w:rsidR="001F6F86" w:rsidRDefault="001F6F86" w:rsidP="00C11529">
      <w:r>
        <w:t>Model Result:</w:t>
      </w:r>
    </w:p>
    <w:p w14:paraId="3FDCF585" w14:textId="77777777" w:rsidR="001F6F86" w:rsidRDefault="001F6F86" w:rsidP="00C11529">
      <w:r>
        <w:rPr>
          <w:noProof/>
        </w:rPr>
        <w:lastRenderedPageBreak/>
        <w:drawing>
          <wp:inline distT="0" distB="0" distL="0" distR="0" wp14:anchorId="3C7CCD0A" wp14:editId="1AD2D685">
            <wp:extent cx="4905375" cy="45339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05375" cy="4533900"/>
                    </a:xfrm>
                    <a:prstGeom prst="rect">
                      <a:avLst/>
                    </a:prstGeom>
                  </pic:spPr>
                </pic:pic>
              </a:graphicData>
            </a:graphic>
          </wp:inline>
        </w:drawing>
      </w:r>
    </w:p>
    <w:p w14:paraId="13C1FD6A" w14:textId="77777777" w:rsidR="001F6F86" w:rsidRDefault="001F6F86" w:rsidP="00C11529">
      <w:r>
        <w:rPr>
          <w:noProof/>
        </w:rPr>
        <w:drawing>
          <wp:inline distT="0" distB="0" distL="0" distR="0" wp14:anchorId="7D70FE90" wp14:editId="7B36A920">
            <wp:extent cx="6309360" cy="351028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309360" cy="3510280"/>
                    </a:xfrm>
                    <a:prstGeom prst="rect">
                      <a:avLst/>
                    </a:prstGeom>
                  </pic:spPr>
                </pic:pic>
              </a:graphicData>
            </a:graphic>
          </wp:inline>
        </w:drawing>
      </w:r>
    </w:p>
    <w:p w14:paraId="7C61F33B" w14:textId="77777777" w:rsidR="001F6F86" w:rsidRDefault="001F6F86" w:rsidP="00C11529">
      <w:r>
        <w:rPr>
          <w:noProof/>
        </w:rPr>
        <w:lastRenderedPageBreak/>
        <w:drawing>
          <wp:inline distT="0" distB="0" distL="0" distR="0" wp14:anchorId="19E31B0A" wp14:editId="3597DB40">
            <wp:extent cx="5094019" cy="3522133"/>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97167" cy="3524309"/>
                    </a:xfrm>
                    <a:prstGeom prst="rect">
                      <a:avLst/>
                    </a:prstGeom>
                  </pic:spPr>
                </pic:pic>
              </a:graphicData>
            </a:graphic>
          </wp:inline>
        </w:drawing>
      </w:r>
    </w:p>
    <w:p w14:paraId="669DA0B7" w14:textId="77777777" w:rsidR="002D668D" w:rsidRDefault="001F6F86" w:rsidP="00C11529">
      <w:r>
        <w:rPr>
          <w:noProof/>
        </w:rPr>
        <w:drawing>
          <wp:inline distT="0" distB="0" distL="0" distR="0" wp14:anchorId="682A7578" wp14:editId="3FC4A3CB">
            <wp:extent cx="5105400" cy="412347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06303" cy="4124203"/>
                    </a:xfrm>
                    <a:prstGeom prst="rect">
                      <a:avLst/>
                    </a:prstGeom>
                  </pic:spPr>
                </pic:pic>
              </a:graphicData>
            </a:graphic>
          </wp:inline>
        </w:drawing>
      </w:r>
    </w:p>
    <w:p w14:paraId="481614A8" w14:textId="77777777" w:rsidR="002D668D" w:rsidRDefault="002D668D">
      <w:pPr>
        <w:spacing w:after="200"/>
        <w:jc w:val="left"/>
      </w:pPr>
      <w:r>
        <w:br w:type="page"/>
      </w:r>
    </w:p>
    <w:p w14:paraId="6DC7C1D7" w14:textId="77777777" w:rsidR="002D668D" w:rsidRDefault="002D668D" w:rsidP="002D668D">
      <w:pPr>
        <w:pStyle w:val="Heading4"/>
      </w:pPr>
      <w:r>
        <w:lastRenderedPageBreak/>
        <w:t>Revenue Prediction</w:t>
      </w:r>
    </w:p>
    <w:p w14:paraId="4D9EF8B5" w14:textId="3A76E158" w:rsidR="002D668D" w:rsidRDefault="002D668D" w:rsidP="002D668D"/>
    <w:p w14:paraId="7DAFCB13" w14:textId="7A1ED349" w:rsidR="003E06D9" w:rsidRDefault="003E06D9" w:rsidP="002D668D">
      <w:r>
        <w:t>Stream:</w:t>
      </w:r>
    </w:p>
    <w:p w14:paraId="03AEEE9E" w14:textId="77777777" w:rsidR="003E06D9" w:rsidRDefault="003E06D9" w:rsidP="002D668D">
      <w:r>
        <w:rPr>
          <w:noProof/>
        </w:rPr>
        <w:drawing>
          <wp:inline distT="0" distB="0" distL="0" distR="0" wp14:anchorId="698C1F3E" wp14:editId="49638DBA">
            <wp:extent cx="6309360" cy="27070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09360" cy="2707005"/>
                    </a:xfrm>
                    <a:prstGeom prst="rect">
                      <a:avLst/>
                    </a:prstGeom>
                  </pic:spPr>
                </pic:pic>
              </a:graphicData>
            </a:graphic>
          </wp:inline>
        </w:drawing>
      </w:r>
    </w:p>
    <w:p w14:paraId="7B81A3FA" w14:textId="2C6ACC4B" w:rsidR="003E06D9" w:rsidRDefault="003E06D9" w:rsidP="002D668D">
      <w:r>
        <w:t>Format the ‘Date’ variable using the Derive node, and thus get a new variable called ‘Datetime’:</w:t>
      </w:r>
    </w:p>
    <w:p w14:paraId="18421518" w14:textId="77777777" w:rsidR="003E06D9" w:rsidRDefault="003E06D9" w:rsidP="002D668D">
      <w:r>
        <w:rPr>
          <w:noProof/>
        </w:rPr>
        <w:drawing>
          <wp:inline distT="0" distB="0" distL="0" distR="0" wp14:anchorId="25506EA4" wp14:editId="7A32EABC">
            <wp:extent cx="3147463" cy="389466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51814" cy="3900049"/>
                    </a:xfrm>
                    <a:prstGeom prst="rect">
                      <a:avLst/>
                    </a:prstGeom>
                  </pic:spPr>
                </pic:pic>
              </a:graphicData>
            </a:graphic>
          </wp:inline>
        </w:drawing>
      </w:r>
    </w:p>
    <w:p w14:paraId="50C0178C" w14:textId="77777777" w:rsidR="003E06D9" w:rsidRDefault="003E06D9" w:rsidP="002D668D">
      <w:r>
        <w:t>Filter out the original ‘Date variable:</w:t>
      </w:r>
    </w:p>
    <w:p w14:paraId="49241E16" w14:textId="77777777" w:rsidR="003E06D9" w:rsidRDefault="003E06D9" w:rsidP="002D668D">
      <w:r>
        <w:rPr>
          <w:noProof/>
        </w:rPr>
        <w:lastRenderedPageBreak/>
        <w:drawing>
          <wp:inline distT="0" distB="0" distL="0" distR="0" wp14:anchorId="549E953A" wp14:editId="3EF92867">
            <wp:extent cx="4029108" cy="356446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33761" cy="3568582"/>
                    </a:xfrm>
                    <a:prstGeom prst="rect">
                      <a:avLst/>
                    </a:prstGeom>
                  </pic:spPr>
                </pic:pic>
              </a:graphicData>
            </a:graphic>
          </wp:inline>
        </w:drawing>
      </w:r>
    </w:p>
    <w:p w14:paraId="22C8CFE3" w14:textId="77777777" w:rsidR="003E06D9" w:rsidRDefault="003E06D9" w:rsidP="002D668D">
      <w:r>
        <w:t>Data types (for upper line);</w:t>
      </w:r>
    </w:p>
    <w:p w14:paraId="6F9E9518" w14:textId="77777777" w:rsidR="003E06D9" w:rsidRDefault="003E06D9" w:rsidP="002D668D">
      <w:r>
        <w:rPr>
          <w:noProof/>
        </w:rPr>
        <w:drawing>
          <wp:inline distT="0" distB="0" distL="0" distR="0" wp14:anchorId="4CB1069F" wp14:editId="41C23FF4">
            <wp:extent cx="4326874" cy="3674533"/>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30614" cy="3677709"/>
                    </a:xfrm>
                    <a:prstGeom prst="rect">
                      <a:avLst/>
                    </a:prstGeom>
                  </pic:spPr>
                </pic:pic>
              </a:graphicData>
            </a:graphic>
          </wp:inline>
        </w:drawing>
      </w:r>
    </w:p>
    <w:p w14:paraId="594009CD" w14:textId="77777777" w:rsidR="003E06D9" w:rsidRDefault="003E06D9" w:rsidP="002D668D">
      <w:r>
        <w:t>Convert product revenue from string to number:</w:t>
      </w:r>
    </w:p>
    <w:p w14:paraId="1432FCE1" w14:textId="77777777" w:rsidR="003E06D9" w:rsidRDefault="003E06D9" w:rsidP="002D668D">
      <w:r>
        <w:rPr>
          <w:noProof/>
        </w:rPr>
        <w:lastRenderedPageBreak/>
        <w:drawing>
          <wp:inline distT="0" distB="0" distL="0" distR="0" wp14:anchorId="6BAB0228" wp14:editId="75DDFF13">
            <wp:extent cx="3383237" cy="4224866"/>
            <wp:effectExtent l="0" t="0" r="8255"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86528" cy="4228975"/>
                    </a:xfrm>
                    <a:prstGeom prst="rect">
                      <a:avLst/>
                    </a:prstGeom>
                  </pic:spPr>
                </pic:pic>
              </a:graphicData>
            </a:graphic>
          </wp:inline>
        </w:drawing>
      </w:r>
    </w:p>
    <w:p w14:paraId="36DD82D2" w14:textId="330D5B62" w:rsidR="003E06D9" w:rsidRDefault="003E06D9" w:rsidP="002D668D">
      <w:r>
        <w:t>Filter out the old ‘Product Revenue’ variable:</w:t>
      </w:r>
    </w:p>
    <w:p w14:paraId="227782CA" w14:textId="698E273F" w:rsidR="003E06D9" w:rsidRDefault="003E06D9" w:rsidP="002D668D">
      <w:r>
        <w:rPr>
          <w:noProof/>
        </w:rPr>
        <w:drawing>
          <wp:inline distT="0" distB="0" distL="0" distR="0" wp14:anchorId="0D848949" wp14:editId="19C1724E">
            <wp:extent cx="3674534" cy="3244019"/>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81391" cy="3250073"/>
                    </a:xfrm>
                    <a:prstGeom prst="rect">
                      <a:avLst/>
                    </a:prstGeom>
                  </pic:spPr>
                </pic:pic>
              </a:graphicData>
            </a:graphic>
          </wp:inline>
        </w:drawing>
      </w:r>
    </w:p>
    <w:p w14:paraId="39306C60" w14:textId="77777777" w:rsidR="003E06D9" w:rsidRDefault="003E06D9" w:rsidP="002D668D"/>
    <w:p w14:paraId="525508A9" w14:textId="2C7254EA" w:rsidR="003E06D9" w:rsidRDefault="003E06D9" w:rsidP="002D668D">
      <w:r>
        <w:t>Data types for lower line:</w:t>
      </w:r>
    </w:p>
    <w:p w14:paraId="4565F7C6" w14:textId="77777777" w:rsidR="003E06D9" w:rsidRDefault="003E06D9" w:rsidP="002D668D">
      <w:r>
        <w:rPr>
          <w:noProof/>
        </w:rPr>
        <w:lastRenderedPageBreak/>
        <w:drawing>
          <wp:inline distT="0" distB="0" distL="0" distR="0" wp14:anchorId="03F08B71" wp14:editId="2C925B90">
            <wp:extent cx="4496508" cy="36068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00440" cy="3609954"/>
                    </a:xfrm>
                    <a:prstGeom prst="rect">
                      <a:avLst/>
                    </a:prstGeom>
                  </pic:spPr>
                </pic:pic>
              </a:graphicData>
            </a:graphic>
          </wp:inline>
        </w:drawing>
      </w:r>
    </w:p>
    <w:p w14:paraId="4A5EB30B" w14:textId="0148154E" w:rsidR="003E41DA" w:rsidRDefault="003E41DA" w:rsidP="002D668D">
      <w:pPr>
        <w:rPr>
          <w:rFonts w:asciiTheme="majorHAnsi" w:hAnsiTheme="majorHAnsi"/>
          <w:sz w:val="44"/>
        </w:rPr>
      </w:pPr>
      <w:r>
        <w:br w:type="page"/>
      </w:r>
    </w:p>
    <w:p w14:paraId="6BA419FB" w14:textId="4B3ECB02" w:rsidR="003E41DA" w:rsidRDefault="006F7CC9" w:rsidP="00454711">
      <w:pPr>
        <w:pStyle w:val="Heading3"/>
      </w:pPr>
      <w:bookmarkStart w:id="33" w:name="_Toc515483479"/>
      <w:r>
        <w:lastRenderedPageBreak/>
        <w:t xml:space="preserve">Additional </w:t>
      </w:r>
      <w:r w:rsidR="00454711">
        <w:t>Tableau</w:t>
      </w:r>
      <w:r w:rsidR="003E41DA">
        <w:t xml:space="preserve"> Figures</w:t>
      </w:r>
      <w:bookmarkEnd w:id="33"/>
    </w:p>
    <w:p w14:paraId="42FED6F4" w14:textId="77777777" w:rsidR="006F7CC9" w:rsidRDefault="006F7CC9" w:rsidP="006F7CC9"/>
    <w:p w14:paraId="39EDB1F2" w14:textId="77777777" w:rsidR="003E41DA" w:rsidRDefault="003E41DA" w:rsidP="006F7CC9">
      <w:pPr>
        <w:pStyle w:val="Heading4"/>
      </w:pPr>
      <w:r>
        <w:t>Key Performance Indicator per City Overview</w:t>
      </w:r>
    </w:p>
    <w:p w14:paraId="6ED06BCD" w14:textId="77777777" w:rsidR="003E41DA" w:rsidRPr="005E1555" w:rsidRDefault="003E41DA" w:rsidP="003E41DA"/>
    <w:p w14:paraId="4CC47DF9" w14:textId="77777777" w:rsidR="003E41DA" w:rsidRDefault="003E41DA" w:rsidP="003E41DA">
      <w:pPr>
        <w:keepNext/>
      </w:pPr>
      <w:r>
        <w:rPr>
          <w:noProof/>
        </w:rPr>
        <w:drawing>
          <wp:inline distT="0" distB="0" distL="0" distR="0" wp14:anchorId="5AB539CB" wp14:editId="75770E23">
            <wp:extent cx="6309360" cy="3278430"/>
            <wp:effectExtent l="19050" t="19050" r="15240" b="17780"/>
            <wp:docPr id="26" name="Picture 26" descr="C:\Users\toanh\AppData\Local\Microsoft\Windows\INetCache\Content.Word\KPI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oanh\AppData\Local\Microsoft\Windows\INetCache\Content.Word\KPI Overview.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309360" cy="3278430"/>
                    </a:xfrm>
                    <a:prstGeom prst="rect">
                      <a:avLst/>
                    </a:prstGeom>
                    <a:noFill/>
                    <a:ln>
                      <a:solidFill>
                        <a:schemeClr val="bg1">
                          <a:lumMod val="50000"/>
                        </a:schemeClr>
                      </a:solidFill>
                    </a:ln>
                  </pic:spPr>
                </pic:pic>
              </a:graphicData>
            </a:graphic>
          </wp:inline>
        </w:drawing>
      </w:r>
    </w:p>
    <w:p w14:paraId="2921A5E1" w14:textId="6E7E9C07" w:rsidR="003E41DA" w:rsidRDefault="003E41DA" w:rsidP="003E41DA">
      <w:pPr>
        <w:pStyle w:val="Caption"/>
      </w:pPr>
      <w:r>
        <w:t xml:space="preserve">Figure </w:t>
      </w:r>
      <w:r w:rsidR="00082F51">
        <w:fldChar w:fldCharType="begin"/>
      </w:r>
      <w:r w:rsidR="00082F51">
        <w:instrText xml:space="preserve"> SEQ Figure \* ARABIC </w:instrText>
      </w:r>
      <w:r w:rsidR="00082F51">
        <w:fldChar w:fldCharType="separate"/>
      </w:r>
      <w:r w:rsidR="0004167B">
        <w:rPr>
          <w:noProof/>
        </w:rPr>
        <w:t>15</w:t>
      </w:r>
      <w:r w:rsidR="00082F51">
        <w:rPr>
          <w:noProof/>
        </w:rPr>
        <w:fldChar w:fldCharType="end"/>
      </w:r>
      <w:r>
        <w:t xml:space="preserve"> KPI Overview</w:t>
      </w:r>
    </w:p>
    <w:p w14:paraId="0AE57C36" w14:textId="77777777" w:rsidR="003E41DA" w:rsidRDefault="003E41DA" w:rsidP="003E41DA">
      <w:pPr>
        <w:spacing w:after="200"/>
        <w:jc w:val="left"/>
        <w:rPr>
          <w:rFonts w:asciiTheme="majorHAnsi" w:eastAsia="Times New Roman" w:hAnsiTheme="majorHAnsi" w:cs="Times New Roman"/>
          <w:b/>
          <w:sz w:val="44"/>
        </w:rPr>
      </w:pPr>
      <w:r>
        <w:t xml:space="preserve">The chart shows the performance of the website in the different cities. Amsterdam shows to be the best performing city, </w:t>
      </w:r>
    </w:p>
    <w:p w14:paraId="20DAE46F" w14:textId="77777777" w:rsidR="003E41DA" w:rsidRDefault="003E41DA" w:rsidP="003E41DA">
      <w:pPr>
        <w:spacing w:after="200"/>
        <w:jc w:val="left"/>
        <w:rPr>
          <w:rFonts w:asciiTheme="majorHAnsi" w:eastAsia="Times New Roman" w:hAnsiTheme="majorHAnsi" w:cs="Times New Roman"/>
          <w:b/>
          <w:sz w:val="44"/>
        </w:rPr>
      </w:pPr>
      <w:r>
        <w:br w:type="page"/>
      </w:r>
    </w:p>
    <w:p w14:paraId="087A2E60" w14:textId="77777777" w:rsidR="003E41DA" w:rsidRDefault="003E41DA" w:rsidP="006F7CC9">
      <w:pPr>
        <w:pStyle w:val="Heading4"/>
      </w:pPr>
      <w:r>
        <w:lastRenderedPageBreak/>
        <w:t>Acquisition</w:t>
      </w:r>
    </w:p>
    <w:p w14:paraId="5251C741" w14:textId="77777777" w:rsidR="003E41DA" w:rsidRDefault="003E41DA" w:rsidP="003E41DA"/>
    <w:p w14:paraId="2655F32A" w14:textId="77777777" w:rsidR="003E41DA" w:rsidRDefault="003E41DA" w:rsidP="003E41DA">
      <w:pPr>
        <w:keepNext/>
      </w:pPr>
      <w:r>
        <w:rPr>
          <w:noProof/>
        </w:rPr>
        <w:drawing>
          <wp:inline distT="0" distB="0" distL="0" distR="0" wp14:anchorId="73665C68" wp14:editId="38F40030">
            <wp:extent cx="6309360" cy="3278430"/>
            <wp:effectExtent l="19050" t="19050" r="15240" b="17780"/>
            <wp:docPr id="29" name="Picture 29" descr="C:\Users\toanh\AppData\Local\Microsoft\Windows\INetCache\Content.Word\Acqui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oanh\AppData\Local\Microsoft\Windows\INetCache\Content.Word\Acquisition.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309360" cy="3278430"/>
                    </a:xfrm>
                    <a:prstGeom prst="rect">
                      <a:avLst/>
                    </a:prstGeom>
                    <a:noFill/>
                    <a:ln>
                      <a:solidFill>
                        <a:schemeClr val="bg1">
                          <a:lumMod val="50000"/>
                        </a:schemeClr>
                      </a:solidFill>
                    </a:ln>
                  </pic:spPr>
                </pic:pic>
              </a:graphicData>
            </a:graphic>
          </wp:inline>
        </w:drawing>
      </w:r>
    </w:p>
    <w:p w14:paraId="4A5E50F9" w14:textId="2CCEE74E" w:rsidR="003E41DA" w:rsidRDefault="003E41DA" w:rsidP="003E41DA">
      <w:pPr>
        <w:pStyle w:val="Caption"/>
      </w:pPr>
      <w:r>
        <w:t xml:space="preserve">Figure </w:t>
      </w:r>
      <w:r w:rsidR="00082F51">
        <w:fldChar w:fldCharType="begin"/>
      </w:r>
      <w:r w:rsidR="00082F51">
        <w:instrText xml:space="preserve"> SEQ Figure \* ARABIC </w:instrText>
      </w:r>
      <w:r w:rsidR="00082F51">
        <w:fldChar w:fldCharType="separate"/>
      </w:r>
      <w:r w:rsidR="0004167B">
        <w:rPr>
          <w:noProof/>
        </w:rPr>
        <w:t>16</w:t>
      </w:r>
      <w:r w:rsidR="00082F51">
        <w:rPr>
          <w:noProof/>
        </w:rPr>
        <w:fldChar w:fldCharType="end"/>
      </w:r>
      <w:r>
        <w:t xml:space="preserve"> Acquisition Dashboard</w:t>
      </w:r>
    </w:p>
    <w:p w14:paraId="23DB2516" w14:textId="36EF4C9E" w:rsidR="003E41DA" w:rsidRPr="006F7CC9" w:rsidRDefault="003E41DA" w:rsidP="003E41DA">
      <w:pPr>
        <w:spacing w:after="200"/>
        <w:jc w:val="left"/>
      </w:pPr>
      <w:r>
        <w:t xml:space="preserve">From the dashboard, we can see that the acquisition of direct searches </w:t>
      </w:r>
      <w:proofErr w:type="gramStart"/>
      <w:r>
        <w:t>stay</w:t>
      </w:r>
      <w:proofErr w:type="gramEnd"/>
      <w:r>
        <w:t xml:space="preserve"> relatively stable (</w:t>
      </w:r>
      <m:oMath>
        <m:r>
          <w:rPr>
            <w:rFonts w:ascii="Cambria Math" w:hAnsi="Cambria Math"/>
          </w:rPr>
          <m:t>~</m:t>
        </m:r>
      </m:oMath>
      <w:r>
        <w:t xml:space="preserve"> 6000 sessions) throughout the entire period, whereas those of organic and CPC (or cost-per-click) searches declined after April, only to increase slowly but steadily from July onwards. By identifying the most popular ways by which users access the website, further campaigns co</w:t>
      </w:r>
      <w:r w:rsidR="006F7CC9">
        <w:t>uld better cater to such media.</w:t>
      </w:r>
    </w:p>
    <w:p w14:paraId="292A76B0" w14:textId="77777777" w:rsidR="003E41DA" w:rsidRDefault="003E41DA" w:rsidP="003E41DA">
      <w:pPr>
        <w:spacing w:after="200"/>
        <w:jc w:val="left"/>
      </w:pPr>
      <w:r>
        <w:br w:type="page"/>
      </w:r>
    </w:p>
    <w:p w14:paraId="5D181288" w14:textId="77777777" w:rsidR="003E41DA" w:rsidRDefault="003E41DA" w:rsidP="006F7CC9">
      <w:pPr>
        <w:pStyle w:val="Heading4"/>
      </w:pPr>
      <w:r>
        <w:lastRenderedPageBreak/>
        <w:t>Segmentation</w:t>
      </w:r>
    </w:p>
    <w:p w14:paraId="7F8BC804" w14:textId="77777777" w:rsidR="003E41DA" w:rsidRDefault="003E41DA" w:rsidP="003E41DA"/>
    <w:p w14:paraId="30852EC6" w14:textId="77777777" w:rsidR="003E41DA" w:rsidRDefault="003E41DA" w:rsidP="003E41DA">
      <w:pPr>
        <w:keepNext/>
      </w:pPr>
      <w:r>
        <w:rPr>
          <w:noProof/>
        </w:rPr>
        <w:drawing>
          <wp:inline distT="0" distB="0" distL="0" distR="0" wp14:anchorId="03B7F567" wp14:editId="434E1A3A">
            <wp:extent cx="6309360" cy="3278430"/>
            <wp:effectExtent l="19050" t="19050" r="15240" b="17780"/>
            <wp:docPr id="30" name="Picture 30" descr="C:\Users\toanh\AppData\Local\Microsoft\Windows\INetCache\Content.Word\Seg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oanh\AppData\Local\Microsoft\Windows\INetCache\Content.Word\Segmentation.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309360" cy="3278430"/>
                    </a:xfrm>
                    <a:prstGeom prst="rect">
                      <a:avLst/>
                    </a:prstGeom>
                    <a:noFill/>
                    <a:ln>
                      <a:solidFill>
                        <a:schemeClr val="bg1">
                          <a:lumMod val="50000"/>
                        </a:schemeClr>
                      </a:solidFill>
                    </a:ln>
                  </pic:spPr>
                </pic:pic>
              </a:graphicData>
            </a:graphic>
          </wp:inline>
        </w:drawing>
      </w:r>
    </w:p>
    <w:p w14:paraId="00603C5F" w14:textId="721E214B" w:rsidR="003E41DA" w:rsidRDefault="003E41DA" w:rsidP="003E41DA">
      <w:pPr>
        <w:pStyle w:val="Caption"/>
        <w:tabs>
          <w:tab w:val="left" w:pos="2340"/>
        </w:tabs>
      </w:pPr>
      <w:r>
        <w:t xml:space="preserve">Figure </w:t>
      </w:r>
      <w:r w:rsidR="00082F51">
        <w:fldChar w:fldCharType="begin"/>
      </w:r>
      <w:r w:rsidR="00082F51">
        <w:instrText xml:space="preserve"> SEQ Figure \* ARABIC </w:instrText>
      </w:r>
      <w:r w:rsidR="00082F51">
        <w:fldChar w:fldCharType="separate"/>
      </w:r>
      <w:r w:rsidR="0004167B">
        <w:rPr>
          <w:noProof/>
        </w:rPr>
        <w:t>17</w:t>
      </w:r>
      <w:r w:rsidR="00082F51">
        <w:rPr>
          <w:noProof/>
        </w:rPr>
        <w:fldChar w:fldCharType="end"/>
      </w:r>
      <w:r>
        <w:t xml:space="preserve"> Segmentation Dashboard</w:t>
      </w:r>
    </w:p>
    <w:p w14:paraId="1DA6376C" w14:textId="77777777" w:rsidR="006F7CC9" w:rsidRDefault="006F7CC9" w:rsidP="006F7CC9"/>
    <w:p w14:paraId="2081DE73" w14:textId="41CAD6FB" w:rsidR="003E41DA" w:rsidRPr="005E1555" w:rsidRDefault="003E41DA" w:rsidP="006F7CC9">
      <w:pPr>
        <w:pStyle w:val="Heading4"/>
      </w:pPr>
      <w:r>
        <w:t>Trend Analysis</w:t>
      </w:r>
    </w:p>
    <w:p w14:paraId="313FA3AE" w14:textId="77777777" w:rsidR="003E41DA" w:rsidRDefault="003E41DA" w:rsidP="003E41DA"/>
    <w:p w14:paraId="71770763" w14:textId="77777777" w:rsidR="003E41DA" w:rsidRDefault="003E41DA" w:rsidP="003E41DA">
      <w:pPr>
        <w:keepNext/>
      </w:pPr>
      <w:r>
        <w:rPr>
          <w:noProof/>
        </w:rPr>
        <w:drawing>
          <wp:inline distT="0" distB="0" distL="0" distR="0" wp14:anchorId="26510A8C" wp14:editId="0E0E70C8">
            <wp:extent cx="6309360" cy="3278430"/>
            <wp:effectExtent l="19050" t="19050" r="15240" b="17780"/>
            <wp:docPr id="31" name="Picture 31" descr="C:\Users\toanh\AppData\Local\Microsoft\Windows\INetCache\Content.Word\Trend 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oanh\AppData\Local\Microsoft\Windows\INetCache\Content.Word\Trend Analysis.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309360" cy="3278430"/>
                    </a:xfrm>
                    <a:prstGeom prst="rect">
                      <a:avLst/>
                    </a:prstGeom>
                    <a:noFill/>
                    <a:ln>
                      <a:solidFill>
                        <a:schemeClr val="bg1">
                          <a:lumMod val="50000"/>
                        </a:schemeClr>
                      </a:solidFill>
                    </a:ln>
                  </pic:spPr>
                </pic:pic>
              </a:graphicData>
            </a:graphic>
          </wp:inline>
        </w:drawing>
      </w:r>
    </w:p>
    <w:p w14:paraId="447B3CF1" w14:textId="4C5F3D0A" w:rsidR="003E41DA" w:rsidRDefault="003E41DA" w:rsidP="006F7CC9">
      <w:pPr>
        <w:pStyle w:val="Caption"/>
      </w:pPr>
      <w:r>
        <w:t xml:space="preserve">Figure </w:t>
      </w:r>
      <w:r w:rsidR="00082F51">
        <w:fldChar w:fldCharType="begin"/>
      </w:r>
      <w:r w:rsidR="00082F51">
        <w:instrText xml:space="preserve"> SEQ Figure \* ARABIC </w:instrText>
      </w:r>
      <w:r w:rsidR="00082F51">
        <w:fldChar w:fldCharType="separate"/>
      </w:r>
      <w:r w:rsidR="0004167B">
        <w:rPr>
          <w:noProof/>
        </w:rPr>
        <w:t>18</w:t>
      </w:r>
      <w:r w:rsidR="00082F51">
        <w:rPr>
          <w:noProof/>
        </w:rPr>
        <w:fldChar w:fldCharType="end"/>
      </w:r>
      <w:r>
        <w:t xml:space="preserve"> Trend Analysis Dashboard</w:t>
      </w:r>
    </w:p>
    <w:p w14:paraId="46DDB24E" w14:textId="77777777" w:rsidR="003E41DA" w:rsidRDefault="003E41DA" w:rsidP="006F7CC9">
      <w:pPr>
        <w:pStyle w:val="Heading4"/>
      </w:pPr>
      <w:r>
        <w:lastRenderedPageBreak/>
        <w:t>Pareto Analysis on Session Durations</w:t>
      </w:r>
    </w:p>
    <w:p w14:paraId="420E427D" w14:textId="77777777" w:rsidR="003E41DA" w:rsidRDefault="003E41DA" w:rsidP="003E41DA"/>
    <w:p w14:paraId="38197B52" w14:textId="77777777" w:rsidR="003E41DA" w:rsidRDefault="003E41DA" w:rsidP="003E41DA">
      <w:pPr>
        <w:keepNext/>
      </w:pPr>
      <w:r>
        <w:rPr>
          <w:noProof/>
        </w:rPr>
        <w:drawing>
          <wp:inline distT="0" distB="0" distL="0" distR="0" wp14:anchorId="5B096CEA" wp14:editId="13A4390F">
            <wp:extent cx="6309360" cy="3278430"/>
            <wp:effectExtent l="19050" t="19050" r="15240" b="17780"/>
            <wp:docPr id="32" name="Picture 32" descr="C:\Users\toanh\AppData\Local\Microsoft\Windows\INetCache\Content.Word\Pareto 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oanh\AppData\Local\Microsoft\Windows\INetCache\Content.Word\Pareto Analysis.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309360" cy="3278430"/>
                    </a:xfrm>
                    <a:prstGeom prst="rect">
                      <a:avLst/>
                    </a:prstGeom>
                    <a:noFill/>
                    <a:ln>
                      <a:solidFill>
                        <a:schemeClr val="bg1">
                          <a:lumMod val="50000"/>
                        </a:schemeClr>
                      </a:solidFill>
                    </a:ln>
                  </pic:spPr>
                </pic:pic>
              </a:graphicData>
            </a:graphic>
          </wp:inline>
        </w:drawing>
      </w:r>
    </w:p>
    <w:p w14:paraId="449CBE53" w14:textId="3965117E" w:rsidR="003E41DA" w:rsidRDefault="003E41DA" w:rsidP="003E41DA">
      <w:pPr>
        <w:pStyle w:val="Caption"/>
      </w:pPr>
      <w:r>
        <w:t xml:space="preserve">Figure </w:t>
      </w:r>
      <w:r w:rsidR="00082F51">
        <w:fldChar w:fldCharType="begin"/>
      </w:r>
      <w:r w:rsidR="00082F51">
        <w:instrText xml:space="preserve"> SEQ Figure \* ARABIC </w:instrText>
      </w:r>
      <w:r w:rsidR="00082F51">
        <w:fldChar w:fldCharType="separate"/>
      </w:r>
      <w:r w:rsidR="0004167B">
        <w:rPr>
          <w:noProof/>
        </w:rPr>
        <w:t>19</w:t>
      </w:r>
      <w:r w:rsidR="00082F51">
        <w:rPr>
          <w:noProof/>
        </w:rPr>
        <w:fldChar w:fldCharType="end"/>
      </w:r>
      <w:r>
        <w:t xml:space="preserve"> Pareto Analysis Dashboard</w:t>
      </w:r>
    </w:p>
    <w:p w14:paraId="2E293AD5" w14:textId="60D91E9D" w:rsidR="00454711" w:rsidRPr="00802B8E" w:rsidRDefault="00454711" w:rsidP="00454711"/>
    <w:sectPr w:rsidR="00454711" w:rsidRPr="00802B8E" w:rsidSect="004B7E44">
      <w:headerReference w:type="default" r:id="rId107"/>
      <w:footerReference w:type="default" r:id="rId108"/>
      <w:footerReference w:type="first" r:id="rId109"/>
      <w:pgSz w:w="12240" w:h="15840"/>
      <w:pgMar w:top="720"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6C3F23" w14:textId="77777777" w:rsidR="00082F51" w:rsidRDefault="00082F51" w:rsidP="004B7E44">
      <w:r>
        <w:separator/>
      </w:r>
    </w:p>
  </w:endnote>
  <w:endnote w:type="continuationSeparator" w:id="0">
    <w:p w14:paraId="0B65EA00" w14:textId="77777777" w:rsidR="00082F51" w:rsidRDefault="00082F51" w:rsidP="004B7E44">
      <w:r>
        <w:continuationSeparator/>
      </w:r>
    </w:p>
  </w:endnote>
  <w:endnote w:type="continuationNotice" w:id="1">
    <w:p w14:paraId="76F46849" w14:textId="77777777" w:rsidR="00082F51" w:rsidRDefault="00082F5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Franklin Gothic Book">
    <w:panose1 w:val="020B05030201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tblGrid>
    <w:tr w:rsidR="00082F51" w14:paraId="5C81AC0E" w14:textId="77777777" w:rsidTr="00B4765D">
      <w:tc>
        <w:tcPr>
          <w:tcW w:w="4963" w:type="dxa"/>
        </w:tcPr>
        <w:p w14:paraId="6C60107A" w14:textId="1E7D93CC" w:rsidR="00082F51" w:rsidRDefault="00082F51" w:rsidP="00CE0609">
          <w:pPr>
            <w:pStyle w:val="Footer"/>
            <w:jc w:val="both"/>
          </w:pPr>
        </w:p>
      </w:tc>
    </w:tr>
  </w:tbl>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082F51" w14:paraId="6CFDAAC1" w14:textId="77777777" w:rsidTr="004B7E44">
      <w:trPr>
        <w:trHeight w:val="730"/>
        <w:jc w:val="center"/>
      </w:trPr>
      <w:tc>
        <w:tcPr>
          <w:tcW w:w="12258" w:type="dxa"/>
          <w:tcBorders>
            <w:top w:val="nil"/>
            <w:left w:val="nil"/>
            <w:bottom w:val="nil"/>
            <w:right w:val="nil"/>
          </w:tcBorders>
          <w:shd w:val="clear" w:color="auto" w:fill="161718" w:themeFill="text1"/>
          <w:vAlign w:val="center"/>
        </w:tcPr>
        <w:p w14:paraId="69C2B098" w14:textId="77777777" w:rsidR="00082F51" w:rsidRDefault="00082F51" w:rsidP="004B7E44">
          <w:pPr>
            <w:pStyle w:val="Footer"/>
          </w:pPr>
          <w:r w:rsidRPr="00FB04D3">
            <w:t>www.pureminds.nl</w:t>
          </w: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6191010"/>
      <w:docPartObj>
        <w:docPartGallery w:val="Page Numbers (Bottom of Page)"/>
        <w:docPartUnique/>
      </w:docPartObj>
    </w:sdtPr>
    <w:sdtEndPr>
      <w:rPr>
        <w:noProof/>
      </w:rPr>
    </w:sdtEndPr>
    <w:sdtContent>
      <w:p w14:paraId="01DBBE67" w14:textId="2D4BC7CC" w:rsidR="00082F51" w:rsidRDefault="00082F51" w:rsidP="004B7E44">
        <w:pPr>
          <w:pStyle w:val="Footer"/>
        </w:pPr>
        <w:r>
          <w:fldChar w:fldCharType="begin"/>
        </w:r>
        <w:r>
          <w:instrText xml:space="preserve"> PAGE   \* MERGEFORMAT </w:instrText>
        </w:r>
        <w:r>
          <w:fldChar w:fldCharType="separate"/>
        </w:r>
        <w:r w:rsidR="00CC1011">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4CAC62" w14:textId="77777777" w:rsidR="00082F51" w:rsidRDefault="00082F51" w:rsidP="004B7E44">
      <w:r>
        <w:separator/>
      </w:r>
    </w:p>
  </w:footnote>
  <w:footnote w:type="continuationSeparator" w:id="0">
    <w:p w14:paraId="611CFA54" w14:textId="77777777" w:rsidR="00082F51" w:rsidRDefault="00082F51" w:rsidP="004B7E44">
      <w:r>
        <w:continuationSeparator/>
      </w:r>
    </w:p>
  </w:footnote>
  <w:footnote w:type="continuationNotice" w:id="1">
    <w:p w14:paraId="486B5B8A" w14:textId="77777777" w:rsidR="00082F51" w:rsidRDefault="00082F51">
      <w:pPr>
        <w:spacing w:line="240" w:lineRule="auto"/>
      </w:pPr>
    </w:p>
  </w:footnote>
  <w:footnote w:id="2">
    <w:p w14:paraId="2766DC87" w14:textId="31A88F62" w:rsidR="00082F51" w:rsidRDefault="00082F51">
      <w:pPr>
        <w:pStyle w:val="FootnoteText"/>
      </w:pPr>
      <w:r>
        <w:rPr>
          <w:rStyle w:val="FootnoteReference"/>
        </w:rPr>
        <w:footnoteRef/>
      </w:r>
      <w:r>
        <w:t xml:space="preserve"> </w:t>
      </w:r>
      <w:r w:rsidRPr="00660A21">
        <w:t xml:space="preserve">Google Analytics. (2018, May 28). </w:t>
      </w:r>
      <w:bookmarkStart w:id="9" w:name="OLE_LINK22"/>
      <w:r w:rsidRPr="00660A21">
        <w:t xml:space="preserve">Retrieved May 30, 2018, from </w:t>
      </w:r>
      <w:bookmarkEnd w:id="9"/>
      <w:r w:rsidRPr="00660A21">
        <w:t>https://en.wikipedia.org/wiki/Google_Analytics</w:t>
      </w:r>
    </w:p>
  </w:footnote>
  <w:footnote w:id="3">
    <w:p w14:paraId="1772EA47" w14:textId="14F2319C" w:rsidR="00082F51" w:rsidRDefault="00082F51">
      <w:pPr>
        <w:pStyle w:val="FootnoteText"/>
      </w:pPr>
      <w:r>
        <w:rPr>
          <w:rStyle w:val="FootnoteReference"/>
        </w:rPr>
        <w:footnoteRef/>
      </w:r>
      <w:r>
        <w:t xml:space="preserve"> </w:t>
      </w:r>
      <w:r w:rsidRPr="00D372A5">
        <w:t>Direct traffic usually refers to traffic from sources such as bookmarks, favorites, save</w:t>
      </w:r>
      <w:r>
        <w:t>d browser history, or direct URL</w:t>
      </w:r>
      <w:r w:rsidRPr="00D372A5">
        <w:t xml:space="preserve"> iteration into the browser.</w:t>
      </w:r>
    </w:p>
  </w:footnote>
  <w:footnote w:id="4">
    <w:p w14:paraId="6B47D8CF" w14:textId="3E09E0F1" w:rsidR="00082F51" w:rsidRDefault="00082F51">
      <w:pPr>
        <w:pStyle w:val="FootnoteText"/>
      </w:pPr>
      <w:r>
        <w:rPr>
          <w:rStyle w:val="FootnoteReference"/>
        </w:rPr>
        <w:footnoteRef/>
      </w:r>
      <w:r>
        <w:t xml:space="preserve"> </w:t>
      </w:r>
      <w:r w:rsidRPr="00D372A5">
        <w:t>Organic search is a method for entering one or several search terms as a single string of text into a search engine.</w:t>
      </w:r>
    </w:p>
  </w:footnote>
  <w:footnote w:id="5">
    <w:p w14:paraId="49BAB318" w14:textId="576F7D63" w:rsidR="00082F51" w:rsidRDefault="00082F51">
      <w:pPr>
        <w:pStyle w:val="FootnoteText"/>
      </w:pPr>
      <w:r>
        <w:rPr>
          <w:rStyle w:val="FootnoteReference"/>
        </w:rPr>
        <w:footnoteRef/>
      </w:r>
      <w:r>
        <w:t xml:space="preserve"> </w:t>
      </w:r>
      <w:r w:rsidRPr="008D77B1">
        <w:t xml:space="preserve">Megalytic.com. (2015). Understanding Direct Traffic in Google Analytics | </w:t>
      </w:r>
      <w:proofErr w:type="spellStart"/>
      <w:r w:rsidRPr="008D77B1">
        <w:t>Megalytic</w:t>
      </w:r>
      <w:proofErr w:type="spellEnd"/>
      <w:r w:rsidRPr="008D77B1">
        <w:t xml:space="preserve"> Blog. [online] </w:t>
      </w:r>
      <w:r w:rsidRPr="00660A21">
        <w:t xml:space="preserve">Retrieved May 30, 2018, from </w:t>
      </w:r>
      <w:r w:rsidRPr="008D77B1">
        <w:t>https://megalytic.com/blog/understanding-dir</w:t>
      </w:r>
      <w:r>
        <w:t>ect-traffic-in-google-analytics.</w:t>
      </w:r>
    </w:p>
  </w:footnote>
  <w:footnote w:id="6">
    <w:p w14:paraId="52BB09B9" w14:textId="0567EE30" w:rsidR="00082F51" w:rsidRDefault="00082F51">
      <w:pPr>
        <w:pStyle w:val="FootnoteText"/>
      </w:pPr>
      <w:r>
        <w:rPr>
          <w:rStyle w:val="FootnoteReference"/>
        </w:rPr>
        <w:footnoteRef/>
      </w:r>
      <w:r>
        <w:t xml:space="preserve"> </w:t>
      </w:r>
      <w:proofErr w:type="spellStart"/>
      <w:r w:rsidRPr="00096C40">
        <w:t>Haughey</w:t>
      </w:r>
      <w:proofErr w:type="spellEnd"/>
      <w:r w:rsidRPr="00096C40">
        <w:t>, D. (2018). </w:t>
      </w:r>
      <w:r w:rsidRPr="00096C40">
        <w:rPr>
          <w:i/>
          <w:iCs/>
        </w:rPr>
        <w:t>Pareto Analysis Step by Step</w:t>
      </w:r>
      <w:r w:rsidRPr="00096C40">
        <w:t>. [online] Project Smart. Available at: https://www.projectsmart.co.uk/pareto-analysis-step-by-step.php [Accessed 30 May 2018].</w:t>
      </w:r>
    </w:p>
  </w:footnote>
  <w:footnote w:id="7">
    <w:p w14:paraId="723A62BD" w14:textId="38A28522" w:rsidR="00082F51" w:rsidRDefault="00082F51">
      <w:pPr>
        <w:pStyle w:val="FootnoteText"/>
      </w:pPr>
      <w:r>
        <w:rPr>
          <w:rStyle w:val="FootnoteReference"/>
        </w:rPr>
        <w:footnoteRef/>
      </w:r>
      <w:r>
        <w:t xml:space="preserve"> </w:t>
      </w:r>
      <w:r w:rsidRPr="008D1C23">
        <w:t>Bass, F. M., &amp; Clarke, D. G. (1972). Testing distributed lag models of advertising effect. </w:t>
      </w:r>
      <w:r w:rsidRPr="008D1C23">
        <w:rPr>
          <w:i/>
          <w:iCs/>
        </w:rPr>
        <w:t>Journal of Marketing Research</w:t>
      </w:r>
      <w:r w:rsidRPr="008D1C23">
        <w:t>, 298-308.</w:t>
      </w:r>
    </w:p>
  </w:footnote>
  <w:footnote w:id="8">
    <w:p w14:paraId="05DDE569" w14:textId="3FE6C09F" w:rsidR="00082F51" w:rsidRDefault="00082F51">
      <w:pPr>
        <w:pStyle w:val="FootnoteText"/>
      </w:pPr>
      <w:r>
        <w:rPr>
          <w:rStyle w:val="FootnoteReference"/>
        </w:rPr>
        <w:footnoteRef/>
      </w:r>
      <w:r>
        <w:t xml:space="preserve"> </w:t>
      </w:r>
      <w:r w:rsidRPr="008D1C23">
        <w:t>Distributed lag. (2018, March 04). Retrieved May 30, 2018, from https://en.wikipedia.org/wiki/Distributed_lag</w:t>
      </w:r>
    </w:p>
  </w:footnote>
  <w:footnote w:id="9">
    <w:p w14:paraId="65E83796" w14:textId="44A1AE97" w:rsidR="00082F51" w:rsidRDefault="00082F51">
      <w:pPr>
        <w:pStyle w:val="FootnoteText"/>
      </w:pPr>
      <w:r>
        <w:rPr>
          <w:rStyle w:val="FootnoteReference"/>
        </w:rPr>
        <w:footnoteRef/>
      </w:r>
      <w:r>
        <w:t xml:space="preserve"> </w:t>
      </w:r>
      <w:proofErr w:type="spellStart"/>
      <w:r w:rsidRPr="00330A3A">
        <w:t>Dhalla</w:t>
      </w:r>
      <w:proofErr w:type="spellEnd"/>
      <w:r w:rsidRPr="00330A3A">
        <w:t>, N. K. (1978). ASSESSING LONG-TERM VALUE OF ADVERTISING. </w:t>
      </w:r>
      <w:r w:rsidRPr="00330A3A">
        <w:rPr>
          <w:i/>
          <w:iCs/>
        </w:rPr>
        <w:t>Harvard Business Review</w:t>
      </w:r>
      <w:r w:rsidRPr="00330A3A">
        <w:t>, </w:t>
      </w:r>
      <w:r w:rsidRPr="00330A3A">
        <w:rPr>
          <w:i/>
          <w:iCs/>
        </w:rPr>
        <w:t>56</w:t>
      </w:r>
      <w:r w:rsidRPr="00330A3A">
        <w:t>(1), 87-95.</w:t>
      </w:r>
    </w:p>
  </w:footnote>
  <w:footnote w:id="10">
    <w:p w14:paraId="68EAADC0" w14:textId="58D6110E" w:rsidR="00082F51" w:rsidRDefault="00082F51">
      <w:pPr>
        <w:pStyle w:val="FootnoteText"/>
      </w:pPr>
      <w:r>
        <w:rPr>
          <w:rStyle w:val="FootnoteReference"/>
        </w:rPr>
        <w:footnoteRef/>
      </w:r>
      <w:r>
        <w:t xml:space="preserve"> ibid.</w:t>
      </w:r>
    </w:p>
  </w:footnote>
  <w:footnote w:id="11">
    <w:p w14:paraId="17A0CE9C" w14:textId="365A043B" w:rsidR="00082F51" w:rsidRDefault="00082F51" w:rsidP="008819CF">
      <w:pPr>
        <w:pStyle w:val="FootnoteText"/>
      </w:pPr>
      <w:r>
        <w:rPr>
          <w:rStyle w:val="FootnoteReference"/>
        </w:rPr>
        <w:footnoteRef/>
      </w:r>
      <w:r>
        <w:t xml:space="preserve"> </w:t>
      </w:r>
      <w:r w:rsidRPr="0042631C">
        <w:t>IBM Knowledge Center. (</w:t>
      </w:r>
      <w:proofErr w:type="spellStart"/>
      <w:r w:rsidRPr="0042631C">
        <w:t>n.d.</w:t>
      </w:r>
      <w:proofErr w:type="spellEnd"/>
      <w:r>
        <w:t xml:space="preserve">). Retrieved May 30, 2018, from </w:t>
      </w:r>
      <w:r w:rsidRPr="0042631C">
        <w:t>https://www.ibm.com/support/knowledgecenter/de/SS3RA7_15.0.0/com.ibm.spss.modeler.help/neuralnet_model.htm</w:t>
      </w:r>
    </w:p>
  </w:footnote>
  <w:footnote w:id="12">
    <w:p w14:paraId="0F22F504" w14:textId="77777777" w:rsidR="00082F51" w:rsidRDefault="00082F51" w:rsidP="008819CF">
      <w:pPr>
        <w:pStyle w:val="FootnoteText"/>
      </w:pPr>
      <w:r>
        <w:rPr>
          <w:rStyle w:val="FootnoteReference"/>
        </w:rPr>
        <w:footnoteRef/>
      </w:r>
      <w:r>
        <w:t xml:space="preserve"> </w:t>
      </w:r>
      <w:r>
        <w:rPr>
          <w:rFonts w:ascii="Arial" w:hAnsi="Arial" w:cs="Arial"/>
          <w:color w:val="222222"/>
          <w:shd w:val="clear" w:color="auto" w:fill="FFFFFF"/>
        </w:rPr>
        <w:t>Burke, H. B., Rosen, D. B., &amp; Goodman, P. H. (1995). Comparing the prediction accuracy of artificial neural networks and other statistical models for breast cancer survival. In </w:t>
      </w:r>
      <w:r>
        <w:rPr>
          <w:rFonts w:ascii="Arial" w:hAnsi="Arial" w:cs="Arial"/>
          <w:i/>
          <w:iCs/>
          <w:color w:val="222222"/>
          <w:shd w:val="clear" w:color="auto" w:fill="FFFFFF"/>
        </w:rPr>
        <w:t>Advances in neural information processing systems</w:t>
      </w:r>
      <w:r>
        <w:rPr>
          <w:rFonts w:ascii="Arial" w:hAnsi="Arial" w:cs="Arial"/>
          <w:color w:val="222222"/>
          <w:shd w:val="clear" w:color="auto" w:fill="FFFFFF"/>
        </w:rPr>
        <w:t> (pp. 1063-1067).</w:t>
      </w:r>
    </w:p>
  </w:footnote>
  <w:footnote w:id="13">
    <w:p w14:paraId="4D0FB932" w14:textId="397A57C7" w:rsidR="00082F51" w:rsidRDefault="00082F51">
      <w:pPr>
        <w:pStyle w:val="FootnoteText"/>
      </w:pPr>
      <w:r>
        <w:rPr>
          <w:rStyle w:val="FootnoteReference"/>
        </w:rPr>
        <w:footnoteRef/>
      </w:r>
      <w:r>
        <w:t xml:space="preserve"> The original implementation of the Neural Net model in SPSS Modeler on this fictitious dataset can be referred to in the </w:t>
      </w:r>
      <w:r w:rsidRPr="00DF3B31">
        <w:t>IBM SPSS Modeler 18.0 Applications Guide</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tblGrid>
    <w:tr w:rsidR="00082F51" w14:paraId="201F61C1" w14:textId="77777777" w:rsidTr="00B4765D">
      <w:tc>
        <w:tcPr>
          <w:tcW w:w="4963" w:type="dxa"/>
        </w:tcPr>
        <w:p w14:paraId="6C03872A" w14:textId="77777777" w:rsidR="00082F51" w:rsidRDefault="00082F51" w:rsidP="004B7E44">
          <w:pPr>
            <w:pStyle w:val="Header"/>
          </w:pPr>
          <w:r>
            <w:rPr>
              <w:noProof/>
            </w:rPr>
            <mc:AlternateContent>
              <mc:Choice Requires="wps">
                <w:drawing>
                  <wp:inline distT="0" distB="0" distL="0" distR="0" wp14:anchorId="5367BF2B" wp14:editId="4E1DC3F7">
                    <wp:extent cx="1352282" cy="592428"/>
                    <wp:effectExtent l="0" t="0" r="635" b="0"/>
                    <wp:docPr id="12" name="Rectangle 12"/>
                    <wp:cNvGraphicFramePr/>
                    <a:graphic xmlns:a="http://schemas.openxmlformats.org/drawingml/2006/main">
                      <a:graphicData uri="http://schemas.microsoft.com/office/word/2010/wordprocessingShape">
                        <wps:wsp>
                          <wps:cNvSpPr/>
                          <wps:spPr>
                            <a:xfrm>
                              <a:off x="0" y="0"/>
                              <a:ext cx="1352282" cy="592428"/>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51A3BF" w14:textId="3B616DA8" w:rsidR="00082F51" w:rsidRPr="004B7E44" w:rsidRDefault="00082F51"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CC1011">
                                  <w:rPr>
                                    <w:b/>
                                    <w:noProof/>
                                  </w:rPr>
                                  <w:t>21</w:t>
                                </w:r>
                                <w:r w:rsidRPr="004B7E44">
                                  <w:rPr>
                                    <w:b/>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367BF2B" id="Rectangle 12" o:spid="_x0000_s1031"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" fillcolor="#a4063e [3204]" stroked="f" strokeweight="2pt">
                    <v:textbox>
                      <w:txbxContent>
                        <w:p w14:paraId="1951A3BF" w14:textId="3B616DA8" w:rsidR="00082F51" w:rsidRPr="004B7E44" w:rsidRDefault="00082F51"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CC1011">
                            <w:rPr>
                              <w:b/>
                              <w:noProof/>
                            </w:rPr>
                            <w:t>21</w:t>
                          </w:r>
                          <w:r w:rsidRPr="004B7E44">
                            <w:rPr>
                              <w:b/>
                            </w:rPr>
                            <w:fldChar w:fldCharType="end"/>
                          </w:r>
                        </w:p>
                      </w:txbxContent>
                    </v:textbox>
                    <w10:anchorlock/>
                  </v:rect>
                </w:pict>
              </mc:Fallback>
            </mc:AlternateContent>
          </w:r>
        </w:p>
      </w:tc>
    </w:tr>
  </w:tbl>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082F51" w14:paraId="5D6750DA" w14:textId="77777777" w:rsidTr="00DC542F">
      <w:trPr>
        <w:trHeight w:val="73"/>
      </w:trPr>
      <w:tc>
        <w:tcPr>
          <w:tcW w:w="12210" w:type="dxa"/>
          <w:tcBorders>
            <w:top w:val="nil"/>
            <w:left w:val="nil"/>
            <w:bottom w:val="nil"/>
            <w:right w:val="nil"/>
          </w:tcBorders>
        </w:tcPr>
        <w:p w14:paraId="7FE570A5" w14:textId="33964E4F" w:rsidR="00082F51" w:rsidRDefault="00082F51" w:rsidP="004B7E44">
          <w:pPr>
            <w:pStyle w:val="Header"/>
          </w:pP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37581"/>
    <w:multiLevelType w:val="hybridMultilevel"/>
    <w:tmpl w:val="34FE58A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88A3C86"/>
    <w:multiLevelType w:val="hybridMultilevel"/>
    <w:tmpl w:val="727ED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A21595"/>
    <w:multiLevelType w:val="hybridMultilevel"/>
    <w:tmpl w:val="167E2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77411F"/>
    <w:multiLevelType w:val="multilevel"/>
    <w:tmpl w:val="0E96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FD3CAB"/>
    <w:multiLevelType w:val="hybridMultilevel"/>
    <w:tmpl w:val="73F86A02"/>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A3E4DCD"/>
    <w:multiLevelType w:val="hybridMultilevel"/>
    <w:tmpl w:val="D18208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4C03485"/>
    <w:multiLevelType w:val="hybridMultilevel"/>
    <w:tmpl w:val="FE9A27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6D1C0B"/>
    <w:multiLevelType w:val="hybridMultilevel"/>
    <w:tmpl w:val="06763D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0354B6F"/>
    <w:multiLevelType w:val="hybridMultilevel"/>
    <w:tmpl w:val="578040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66F77186"/>
    <w:multiLevelType w:val="hybridMultilevel"/>
    <w:tmpl w:val="FA3C7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58A725B"/>
    <w:multiLevelType w:val="hybridMultilevel"/>
    <w:tmpl w:val="D52C7A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E461B24"/>
    <w:multiLevelType w:val="hybridMultilevel"/>
    <w:tmpl w:val="F0301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1"/>
  </w:num>
  <w:num w:numId="3">
    <w:abstractNumId w:val="7"/>
  </w:num>
  <w:num w:numId="4">
    <w:abstractNumId w:val="6"/>
  </w:num>
  <w:num w:numId="5">
    <w:abstractNumId w:val="8"/>
  </w:num>
  <w:num w:numId="6">
    <w:abstractNumId w:val="4"/>
  </w:num>
  <w:num w:numId="7">
    <w:abstractNumId w:val="0"/>
  </w:num>
  <w:num w:numId="8">
    <w:abstractNumId w:val="10"/>
  </w:num>
  <w:num w:numId="9">
    <w:abstractNumId w:val="5"/>
  </w:num>
  <w:num w:numId="10">
    <w:abstractNumId w:val="9"/>
  </w:num>
  <w:num w:numId="11">
    <w:abstractNumId w:val="1"/>
  </w:num>
  <w:num w:numId="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attachedTemplate r:id="rId1"/>
  <w:defaultTabStop w:val="720"/>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04D3"/>
    <w:rsid w:val="00017961"/>
    <w:rsid w:val="00023942"/>
    <w:rsid w:val="0004167B"/>
    <w:rsid w:val="00053947"/>
    <w:rsid w:val="0006325C"/>
    <w:rsid w:val="00082F51"/>
    <w:rsid w:val="000834E4"/>
    <w:rsid w:val="00096C40"/>
    <w:rsid w:val="000C4F5B"/>
    <w:rsid w:val="000D49C2"/>
    <w:rsid w:val="000D7791"/>
    <w:rsid w:val="000E62AF"/>
    <w:rsid w:val="000F025C"/>
    <w:rsid w:val="000F3B21"/>
    <w:rsid w:val="001127CD"/>
    <w:rsid w:val="00154C26"/>
    <w:rsid w:val="001824F5"/>
    <w:rsid w:val="00195484"/>
    <w:rsid w:val="00196AB5"/>
    <w:rsid w:val="001A576F"/>
    <w:rsid w:val="001B1967"/>
    <w:rsid w:val="001F6F86"/>
    <w:rsid w:val="00242043"/>
    <w:rsid w:val="00266E06"/>
    <w:rsid w:val="00287DC9"/>
    <w:rsid w:val="00293B83"/>
    <w:rsid w:val="002B3E9C"/>
    <w:rsid w:val="002D668D"/>
    <w:rsid w:val="002E56C9"/>
    <w:rsid w:val="003008AF"/>
    <w:rsid w:val="00312D6A"/>
    <w:rsid w:val="0031591B"/>
    <w:rsid w:val="00316F21"/>
    <w:rsid w:val="00330A3A"/>
    <w:rsid w:val="003543EA"/>
    <w:rsid w:val="003549B8"/>
    <w:rsid w:val="00363EC5"/>
    <w:rsid w:val="00367CAD"/>
    <w:rsid w:val="00377A9D"/>
    <w:rsid w:val="003C087F"/>
    <w:rsid w:val="003D39FF"/>
    <w:rsid w:val="003E06D9"/>
    <w:rsid w:val="003E41DA"/>
    <w:rsid w:val="003E5211"/>
    <w:rsid w:val="004033CC"/>
    <w:rsid w:val="00421DB6"/>
    <w:rsid w:val="00454711"/>
    <w:rsid w:val="00457CA7"/>
    <w:rsid w:val="00462388"/>
    <w:rsid w:val="004A3B90"/>
    <w:rsid w:val="004B7E44"/>
    <w:rsid w:val="004C10D4"/>
    <w:rsid w:val="004C5EFA"/>
    <w:rsid w:val="004D5252"/>
    <w:rsid w:val="004F2B86"/>
    <w:rsid w:val="00512136"/>
    <w:rsid w:val="00542424"/>
    <w:rsid w:val="005A718F"/>
    <w:rsid w:val="005A74C5"/>
    <w:rsid w:val="005B4835"/>
    <w:rsid w:val="005E1555"/>
    <w:rsid w:val="00625D3A"/>
    <w:rsid w:val="006526FB"/>
    <w:rsid w:val="00660A21"/>
    <w:rsid w:val="006A3CE7"/>
    <w:rsid w:val="006F7CC9"/>
    <w:rsid w:val="00701BB3"/>
    <w:rsid w:val="00733F61"/>
    <w:rsid w:val="00742854"/>
    <w:rsid w:val="007516CF"/>
    <w:rsid w:val="00780640"/>
    <w:rsid w:val="00802B8E"/>
    <w:rsid w:val="0081170C"/>
    <w:rsid w:val="00834E29"/>
    <w:rsid w:val="008819CF"/>
    <w:rsid w:val="00882668"/>
    <w:rsid w:val="008B33BC"/>
    <w:rsid w:val="008D1C23"/>
    <w:rsid w:val="008D77B1"/>
    <w:rsid w:val="00905384"/>
    <w:rsid w:val="009120E9"/>
    <w:rsid w:val="00945900"/>
    <w:rsid w:val="00951E23"/>
    <w:rsid w:val="00956E8D"/>
    <w:rsid w:val="009B7DEB"/>
    <w:rsid w:val="009C0392"/>
    <w:rsid w:val="009C396C"/>
    <w:rsid w:val="009F7E60"/>
    <w:rsid w:val="00A1296D"/>
    <w:rsid w:val="00A12E03"/>
    <w:rsid w:val="00A57760"/>
    <w:rsid w:val="00A72ED6"/>
    <w:rsid w:val="00A97321"/>
    <w:rsid w:val="00AD3891"/>
    <w:rsid w:val="00B03615"/>
    <w:rsid w:val="00B4765D"/>
    <w:rsid w:val="00B572B4"/>
    <w:rsid w:val="00B60FBC"/>
    <w:rsid w:val="00BD33BD"/>
    <w:rsid w:val="00BD78F6"/>
    <w:rsid w:val="00BF3C0A"/>
    <w:rsid w:val="00C0571E"/>
    <w:rsid w:val="00C11529"/>
    <w:rsid w:val="00C12AE1"/>
    <w:rsid w:val="00C442ED"/>
    <w:rsid w:val="00C63367"/>
    <w:rsid w:val="00C72FA0"/>
    <w:rsid w:val="00CA0568"/>
    <w:rsid w:val="00CC1011"/>
    <w:rsid w:val="00CD7340"/>
    <w:rsid w:val="00CE0609"/>
    <w:rsid w:val="00D04C7A"/>
    <w:rsid w:val="00D3071B"/>
    <w:rsid w:val="00D34AF2"/>
    <w:rsid w:val="00D372A5"/>
    <w:rsid w:val="00D53666"/>
    <w:rsid w:val="00D604AB"/>
    <w:rsid w:val="00D72499"/>
    <w:rsid w:val="00D740CF"/>
    <w:rsid w:val="00DA6B91"/>
    <w:rsid w:val="00DB26A7"/>
    <w:rsid w:val="00DC542F"/>
    <w:rsid w:val="00DF0D30"/>
    <w:rsid w:val="00DF3B31"/>
    <w:rsid w:val="00E4005C"/>
    <w:rsid w:val="00E66BB6"/>
    <w:rsid w:val="00E71D90"/>
    <w:rsid w:val="00E76CAD"/>
    <w:rsid w:val="00E94B5F"/>
    <w:rsid w:val="00EA73AA"/>
    <w:rsid w:val="00EE05AF"/>
    <w:rsid w:val="00F006A9"/>
    <w:rsid w:val="00F22DE4"/>
    <w:rsid w:val="00F3549B"/>
    <w:rsid w:val="00F9626D"/>
    <w:rsid w:val="00FB04D3"/>
    <w:rsid w:val="00FE0AE2"/>
    <w:rsid w:val="00FE35CA"/>
    <w:rsid w:val="00FF5B2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1EC28931"/>
  <w15:chartTrackingRefBased/>
  <w15:docId w15:val="{71F68276-5F71-4CD3-97ED-CF92FFE336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25D3A"/>
    <w:pPr>
      <w:spacing w:after="0"/>
      <w:jc w:val="both"/>
    </w:pPr>
    <w:rPr>
      <w:rFonts w:eastAsiaTheme="minorEastAsia"/>
      <w:sz w:val="28"/>
      <w:szCs w:val="22"/>
    </w:rPr>
  </w:style>
  <w:style w:type="paragraph" w:styleId="Heading1">
    <w:name w:val="heading 1"/>
    <w:basedOn w:val="Normal"/>
    <w:link w:val="Heading1Char"/>
    <w:uiPriority w:val="9"/>
    <w:qFormat/>
    <w:rsid w:val="004B7E44"/>
    <w:pPr>
      <w:keepNext/>
      <w:outlineLvl w:val="0"/>
    </w:pPr>
    <w:rPr>
      <w:rFonts w:asciiTheme="majorHAnsi" w:eastAsia="Times New Roman" w:hAnsiTheme="majorHAnsi" w:cs="Times New Roman"/>
      <w:b/>
      <w:sz w:val="48"/>
      <w:szCs w:val="24"/>
    </w:rPr>
  </w:style>
  <w:style w:type="paragraph" w:styleId="Heading2">
    <w:name w:val="heading 2"/>
    <w:basedOn w:val="Normal"/>
    <w:link w:val="Heading2Char"/>
    <w:uiPriority w:val="2"/>
    <w:unhideWhenUsed/>
    <w:qFormat/>
    <w:rsid w:val="004B7E44"/>
    <w:pPr>
      <w:keepNext/>
      <w:spacing w:line="240" w:lineRule="auto"/>
      <w:outlineLvl w:val="1"/>
    </w:pPr>
    <w:rPr>
      <w:rFonts w:asciiTheme="majorHAnsi" w:eastAsia="Times New Roman" w:hAnsiTheme="majorHAnsi" w:cs="Times New Roman"/>
      <w:b/>
      <w:sz w:val="52"/>
    </w:rPr>
  </w:style>
  <w:style w:type="paragraph" w:styleId="Heading3">
    <w:name w:val="heading 3"/>
    <w:basedOn w:val="Normal"/>
    <w:link w:val="Heading3Char"/>
    <w:uiPriority w:val="2"/>
    <w:unhideWhenUsed/>
    <w:qFormat/>
    <w:rsid w:val="00266E06"/>
    <w:pPr>
      <w:spacing w:line="240" w:lineRule="auto"/>
      <w:outlineLvl w:val="2"/>
    </w:pPr>
    <w:rPr>
      <w:rFonts w:asciiTheme="majorHAnsi" w:eastAsia="Times New Roman" w:hAnsiTheme="majorHAnsi" w:cs="Times New Roman"/>
      <w:b/>
      <w:sz w:val="44"/>
    </w:rPr>
  </w:style>
  <w:style w:type="paragraph" w:styleId="Heading4">
    <w:name w:val="heading 4"/>
    <w:basedOn w:val="Normal"/>
    <w:link w:val="Heading4Char"/>
    <w:uiPriority w:val="2"/>
    <w:unhideWhenUsed/>
    <w:qFormat/>
    <w:rsid w:val="00FF5B29"/>
    <w:pPr>
      <w:keepNext/>
      <w:keepLines/>
      <w:spacing w:before="240" w:after="40" w:line="240" w:lineRule="auto"/>
      <w:outlineLvl w:val="3"/>
    </w:pPr>
    <w:rPr>
      <w:rFonts w:eastAsia="Times New Roman" w:cs="Times New Roman"/>
      <w:b/>
      <w:caps/>
      <w:color w:val="161718" w:themeColor="text1"/>
      <w:spacing w:val="20"/>
      <w:kern w:val="28"/>
      <w:sz w:val="32"/>
    </w:rPr>
  </w:style>
  <w:style w:type="paragraph" w:styleId="Heading5">
    <w:name w:val="heading 5"/>
    <w:basedOn w:val="Normal"/>
    <w:next w:val="Normal"/>
    <w:link w:val="Heading5Char"/>
    <w:uiPriority w:val="2"/>
    <w:semiHidden/>
    <w:unhideWhenUsed/>
    <w:qFormat/>
    <w:rsid w:val="005A718F"/>
    <w:pPr>
      <w:keepNext/>
      <w:keepLines/>
      <w:spacing w:line="240" w:lineRule="atLeast"/>
      <w:ind w:left="1440"/>
      <w:outlineLvl w:val="4"/>
    </w:pPr>
    <w:rPr>
      <w:rFonts w:eastAsia="Times New Roman" w:cs="Times New Roman"/>
      <w:spacing w:val="-4"/>
      <w:kern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7E44"/>
    <w:rPr>
      <w:rFonts w:asciiTheme="majorHAnsi" w:eastAsia="Times New Roman" w:hAnsiTheme="majorHAnsi" w:cs="Times New Roman"/>
      <w:b/>
      <w:color w:val="FFFFFF" w:themeColor="background1"/>
      <w:sz w:val="48"/>
      <w:szCs w:val="24"/>
    </w:rPr>
  </w:style>
  <w:style w:type="paragraph" w:styleId="Title">
    <w:name w:val="Title"/>
    <w:basedOn w:val="Normal"/>
    <w:link w:val="TitleChar"/>
    <w:uiPriority w:val="1"/>
    <w:qFormat/>
    <w:rsid w:val="00733F61"/>
    <w:pPr>
      <w:spacing w:line="240" w:lineRule="auto"/>
      <w:contextualSpacing/>
      <w:jc w:val="left"/>
    </w:pPr>
    <w:rPr>
      <w:rFonts w:asciiTheme="majorHAnsi" w:eastAsia="Times New Roman" w:hAnsiTheme="majorHAnsi" w:cs="Times New Roman"/>
      <w:b/>
      <w:caps/>
      <w:sz w:val="100"/>
      <w:szCs w:val="40"/>
    </w:rPr>
  </w:style>
  <w:style w:type="character" w:customStyle="1" w:styleId="TitleChar">
    <w:name w:val="Title Char"/>
    <w:basedOn w:val="DefaultParagraphFont"/>
    <w:link w:val="Title"/>
    <w:uiPriority w:val="1"/>
    <w:rsid w:val="00733F61"/>
    <w:rPr>
      <w:rFonts w:asciiTheme="majorHAnsi" w:eastAsia="Times New Roman" w:hAnsiTheme="majorHAnsi" w:cs="Times New Roman"/>
      <w:b/>
      <w:caps/>
      <w:color w:val="FFFFFF" w:themeColor="background1"/>
      <w:sz w:val="100"/>
      <w:szCs w:val="40"/>
    </w:rPr>
  </w:style>
  <w:style w:type="paragraph" w:styleId="Subtitle">
    <w:name w:val="Subtitle"/>
    <w:basedOn w:val="Normal"/>
    <w:link w:val="SubtitleChar"/>
    <w:uiPriority w:val="4"/>
    <w:qFormat/>
    <w:rsid w:val="004B7E44"/>
    <w:pPr>
      <w:contextualSpacing/>
    </w:pPr>
    <w:rPr>
      <w:rFonts w:eastAsia="Times New Roman" w:cs="Times New Roman"/>
      <w:b/>
      <w:sz w:val="72"/>
    </w:rPr>
  </w:style>
  <w:style w:type="character" w:customStyle="1" w:styleId="SubtitleChar">
    <w:name w:val="Subtitle Char"/>
    <w:basedOn w:val="DefaultParagraphFont"/>
    <w:link w:val="Subtitle"/>
    <w:uiPriority w:val="4"/>
    <w:rsid w:val="004B7E44"/>
    <w:rPr>
      <w:rFonts w:eastAsia="Times New Roman" w:cs="Times New Roman"/>
      <w:color w:val="FFFFFF" w:themeColor="background1"/>
      <w:sz w:val="72"/>
      <w:szCs w:val="22"/>
    </w:rPr>
  </w:style>
  <w:style w:type="paragraph" w:styleId="NoSpacing">
    <w:name w:val="No Spacing"/>
    <w:uiPriority w:val="1"/>
    <w:unhideWhenUsed/>
    <w:qFormat/>
    <w:rsid w:val="005A718F"/>
    <w:pPr>
      <w:spacing w:after="0"/>
    </w:pPr>
    <w:rPr>
      <w:rFonts w:eastAsia="Times New Roman" w:cs="Times New Roman"/>
      <w:spacing w:val="10"/>
    </w:rPr>
  </w:style>
  <w:style w:type="character" w:customStyle="1" w:styleId="Heading2Char">
    <w:name w:val="Heading 2 Char"/>
    <w:basedOn w:val="DefaultParagraphFont"/>
    <w:link w:val="Heading2"/>
    <w:uiPriority w:val="2"/>
    <w:rsid w:val="004B7E44"/>
    <w:rPr>
      <w:rFonts w:asciiTheme="majorHAnsi" w:eastAsia="Times New Roman" w:hAnsiTheme="majorHAnsi" w:cs="Times New Roman"/>
      <w:b/>
      <w:sz w:val="52"/>
      <w:szCs w:val="22"/>
    </w:rPr>
  </w:style>
  <w:style w:type="character" w:customStyle="1" w:styleId="Heading3Char">
    <w:name w:val="Heading 3 Char"/>
    <w:basedOn w:val="DefaultParagraphFont"/>
    <w:link w:val="Heading3"/>
    <w:uiPriority w:val="2"/>
    <w:rsid w:val="00266E06"/>
    <w:rPr>
      <w:rFonts w:asciiTheme="majorHAnsi" w:eastAsia="Times New Roman" w:hAnsiTheme="majorHAnsi" w:cs="Times New Roman"/>
      <w:b/>
      <w:sz w:val="44"/>
      <w:szCs w:val="22"/>
    </w:rPr>
  </w:style>
  <w:style w:type="character" w:customStyle="1" w:styleId="Heading4Char">
    <w:name w:val="Heading 4 Char"/>
    <w:basedOn w:val="DefaultParagraphFont"/>
    <w:link w:val="Heading4"/>
    <w:uiPriority w:val="2"/>
    <w:rsid w:val="00FF5B29"/>
    <w:rPr>
      <w:rFonts w:eastAsia="Times New Roman" w:cs="Times New Roman"/>
      <w:b/>
      <w:caps/>
      <w:color w:val="161718" w:themeColor="text1"/>
      <w:spacing w:val="20"/>
      <w:kern w:val="28"/>
      <w:sz w:val="32"/>
      <w:szCs w:val="22"/>
    </w:rPr>
  </w:style>
  <w:style w:type="paragraph" w:customStyle="1" w:styleId="Chapter">
    <w:name w:val="Chapter"/>
    <w:basedOn w:val="Normal"/>
    <w:uiPriority w:val="5"/>
    <w:unhideWhenUsed/>
    <w:qFormat/>
    <w:rsid w:val="00E76CAD"/>
    <w:pPr>
      <w:spacing w:before="20"/>
    </w:pPr>
    <w:rPr>
      <w:rFonts w:asciiTheme="majorHAnsi" w:eastAsia="Times New Roman" w:hAnsiTheme="majorHAnsi" w:cs="Times New Roman"/>
      <w:caps/>
      <w:color w:val="63676C" w:themeColor="text1" w:themeTint="A6"/>
      <w:szCs w:val="17"/>
    </w:rPr>
  </w:style>
  <w:style w:type="character" w:customStyle="1" w:styleId="Heading5Char">
    <w:name w:val="Heading 5 Char"/>
    <w:basedOn w:val="DefaultParagraphFont"/>
    <w:link w:val="Heading5"/>
    <w:uiPriority w:val="2"/>
    <w:semiHidden/>
    <w:rsid w:val="005A718F"/>
    <w:rPr>
      <w:rFonts w:eastAsia="Times New Roman" w:cs="Times New Roman"/>
      <w:spacing w:val="-4"/>
      <w:kern w:val="28"/>
      <w:sz w:val="18"/>
      <w:szCs w:val="18"/>
    </w:rPr>
  </w:style>
  <w:style w:type="paragraph" w:styleId="Header">
    <w:name w:val="header"/>
    <w:basedOn w:val="Normal"/>
    <w:link w:val="HeaderChar"/>
    <w:uiPriority w:val="99"/>
    <w:unhideWhenUsed/>
    <w:rsid w:val="005A718F"/>
    <w:pPr>
      <w:spacing w:line="240" w:lineRule="auto"/>
    </w:pPr>
  </w:style>
  <w:style w:type="character" w:customStyle="1" w:styleId="HeaderChar">
    <w:name w:val="Header Char"/>
    <w:basedOn w:val="DefaultParagraphFont"/>
    <w:link w:val="Header"/>
    <w:uiPriority w:val="99"/>
    <w:rsid w:val="005A718F"/>
  </w:style>
  <w:style w:type="paragraph" w:styleId="Footer">
    <w:name w:val="footer"/>
    <w:basedOn w:val="Normal"/>
    <w:link w:val="FooterChar"/>
    <w:uiPriority w:val="99"/>
    <w:unhideWhenUsed/>
    <w:rsid w:val="005A718F"/>
    <w:pPr>
      <w:spacing w:line="240" w:lineRule="auto"/>
      <w:jc w:val="center"/>
    </w:pPr>
  </w:style>
  <w:style w:type="character" w:customStyle="1" w:styleId="FooterChar">
    <w:name w:val="Footer Char"/>
    <w:basedOn w:val="DefaultParagraphFont"/>
    <w:link w:val="Footer"/>
    <w:uiPriority w:val="99"/>
    <w:rsid w:val="005A718F"/>
  </w:style>
  <w:style w:type="character" w:styleId="PlaceholderText">
    <w:name w:val="Placeholder Text"/>
    <w:basedOn w:val="DefaultParagraphFont"/>
    <w:uiPriority w:val="99"/>
    <w:semiHidden/>
    <w:rsid w:val="00945900"/>
    <w:rPr>
      <w:color w:val="808080"/>
    </w:rPr>
  </w:style>
  <w:style w:type="character" w:styleId="Hyperlink">
    <w:name w:val="Hyperlink"/>
    <w:basedOn w:val="DefaultParagraphFont"/>
    <w:uiPriority w:val="99"/>
    <w:unhideWhenUsed/>
    <w:rsid w:val="00FB04D3"/>
    <w:rPr>
      <w:color w:val="93C842" w:themeColor="hyperlink"/>
      <w:u w:val="single"/>
    </w:rPr>
  </w:style>
  <w:style w:type="paragraph" w:styleId="TOCHeading">
    <w:name w:val="TOC Heading"/>
    <w:basedOn w:val="Heading1"/>
    <w:next w:val="Normal"/>
    <w:uiPriority w:val="39"/>
    <w:unhideWhenUsed/>
    <w:qFormat/>
    <w:rsid w:val="00733F61"/>
    <w:pPr>
      <w:keepLines/>
      <w:spacing w:before="240" w:line="259" w:lineRule="auto"/>
      <w:jc w:val="left"/>
      <w:outlineLvl w:val="9"/>
    </w:pPr>
    <w:rPr>
      <w:rFonts w:eastAsiaTheme="majorEastAsia" w:cstheme="majorBidi"/>
      <w:b w:val="0"/>
      <w:color w:val="7A042E" w:themeColor="accent1" w:themeShade="BF"/>
      <w:sz w:val="32"/>
      <w:szCs w:val="32"/>
    </w:rPr>
  </w:style>
  <w:style w:type="paragraph" w:styleId="TOC1">
    <w:name w:val="toc 1"/>
    <w:basedOn w:val="Normal"/>
    <w:next w:val="Normal"/>
    <w:autoRedefine/>
    <w:uiPriority w:val="39"/>
    <w:unhideWhenUsed/>
    <w:rsid w:val="00733F61"/>
    <w:pPr>
      <w:spacing w:after="100"/>
    </w:pPr>
  </w:style>
  <w:style w:type="paragraph" w:styleId="TOC2">
    <w:name w:val="toc 2"/>
    <w:basedOn w:val="Normal"/>
    <w:next w:val="Normal"/>
    <w:autoRedefine/>
    <w:uiPriority w:val="39"/>
    <w:unhideWhenUsed/>
    <w:rsid w:val="00733F61"/>
    <w:pPr>
      <w:spacing w:after="100"/>
      <w:ind w:left="280"/>
    </w:pPr>
  </w:style>
  <w:style w:type="paragraph" w:styleId="TOC3">
    <w:name w:val="toc 3"/>
    <w:basedOn w:val="Normal"/>
    <w:next w:val="Normal"/>
    <w:autoRedefine/>
    <w:uiPriority w:val="39"/>
    <w:unhideWhenUsed/>
    <w:rsid w:val="00733F61"/>
    <w:pPr>
      <w:spacing w:after="100"/>
      <w:ind w:left="560"/>
    </w:pPr>
  </w:style>
  <w:style w:type="character" w:styleId="UnresolvedMention">
    <w:name w:val="Unresolved Mention"/>
    <w:basedOn w:val="DefaultParagraphFont"/>
    <w:uiPriority w:val="99"/>
    <w:semiHidden/>
    <w:unhideWhenUsed/>
    <w:rsid w:val="00660A21"/>
    <w:rPr>
      <w:color w:val="808080"/>
      <w:shd w:val="clear" w:color="auto" w:fill="E6E6E6"/>
    </w:rPr>
  </w:style>
  <w:style w:type="paragraph" w:styleId="FootnoteText">
    <w:name w:val="footnote text"/>
    <w:basedOn w:val="Normal"/>
    <w:link w:val="FootnoteTextChar"/>
    <w:uiPriority w:val="99"/>
    <w:semiHidden/>
    <w:unhideWhenUsed/>
    <w:rsid w:val="00660A21"/>
    <w:pPr>
      <w:spacing w:line="240" w:lineRule="auto"/>
    </w:pPr>
    <w:rPr>
      <w:sz w:val="20"/>
      <w:szCs w:val="20"/>
    </w:rPr>
  </w:style>
  <w:style w:type="character" w:customStyle="1" w:styleId="FootnoteTextChar">
    <w:name w:val="Footnote Text Char"/>
    <w:basedOn w:val="DefaultParagraphFont"/>
    <w:link w:val="FootnoteText"/>
    <w:uiPriority w:val="99"/>
    <w:semiHidden/>
    <w:rsid w:val="00660A21"/>
    <w:rPr>
      <w:rFonts w:eastAsiaTheme="minorEastAsia"/>
      <w:sz w:val="20"/>
      <w:szCs w:val="20"/>
    </w:rPr>
  </w:style>
  <w:style w:type="character" w:styleId="FootnoteReference">
    <w:name w:val="footnote reference"/>
    <w:basedOn w:val="DefaultParagraphFont"/>
    <w:uiPriority w:val="99"/>
    <w:semiHidden/>
    <w:unhideWhenUsed/>
    <w:rsid w:val="00660A21"/>
    <w:rPr>
      <w:vertAlign w:val="superscript"/>
    </w:rPr>
  </w:style>
  <w:style w:type="paragraph" w:styleId="Caption">
    <w:name w:val="caption"/>
    <w:basedOn w:val="Normal"/>
    <w:next w:val="Normal"/>
    <w:uiPriority w:val="35"/>
    <w:unhideWhenUsed/>
    <w:qFormat/>
    <w:rsid w:val="00D04C7A"/>
    <w:pPr>
      <w:spacing w:after="200" w:line="240" w:lineRule="auto"/>
    </w:pPr>
    <w:rPr>
      <w:i/>
      <w:iCs/>
      <w:color w:val="282660" w:themeColor="text2"/>
      <w:sz w:val="18"/>
      <w:szCs w:val="18"/>
    </w:rPr>
  </w:style>
  <w:style w:type="table" w:styleId="TableGrid">
    <w:name w:val="Table Grid"/>
    <w:basedOn w:val="TableNormal"/>
    <w:uiPriority w:val="39"/>
    <w:rsid w:val="00B476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unhideWhenUsed/>
    <w:qFormat/>
    <w:rsid w:val="00B4765D"/>
    <w:pPr>
      <w:ind w:left="720"/>
      <w:contextualSpacing/>
    </w:pPr>
  </w:style>
  <w:style w:type="character" w:styleId="CommentReference">
    <w:name w:val="annotation reference"/>
    <w:basedOn w:val="DefaultParagraphFont"/>
    <w:uiPriority w:val="99"/>
    <w:semiHidden/>
    <w:unhideWhenUsed/>
    <w:rsid w:val="009C0392"/>
    <w:rPr>
      <w:sz w:val="16"/>
      <w:szCs w:val="16"/>
    </w:rPr>
  </w:style>
  <w:style w:type="paragraph" w:styleId="CommentText">
    <w:name w:val="annotation text"/>
    <w:basedOn w:val="Normal"/>
    <w:link w:val="CommentTextChar"/>
    <w:uiPriority w:val="99"/>
    <w:semiHidden/>
    <w:unhideWhenUsed/>
    <w:rsid w:val="009C0392"/>
    <w:pPr>
      <w:spacing w:line="240" w:lineRule="auto"/>
    </w:pPr>
    <w:rPr>
      <w:sz w:val="20"/>
      <w:szCs w:val="20"/>
    </w:rPr>
  </w:style>
  <w:style w:type="character" w:customStyle="1" w:styleId="CommentTextChar">
    <w:name w:val="Comment Text Char"/>
    <w:basedOn w:val="DefaultParagraphFont"/>
    <w:link w:val="CommentText"/>
    <w:uiPriority w:val="99"/>
    <w:semiHidden/>
    <w:rsid w:val="009C0392"/>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9C0392"/>
    <w:rPr>
      <w:b/>
      <w:bCs/>
    </w:rPr>
  </w:style>
  <w:style w:type="character" w:customStyle="1" w:styleId="CommentSubjectChar">
    <w:name w:val="Comment Subject Char"/>
    <w:basedOn w:val="CommentTextChar"/>
    <w:link w:val="CommentSubject"/>
    <w:uiPriority w:val="99"/>
    <w:semiHidden/>
    <w:rsid w:val="009C0392"/>
    <w:rPr>
      <w:rFonts w:eastAsiaTheme="minorEastAsia"/>
      <w:b/>
      <w:bCs/>
      <w:sz w:val="20"/>
      <w:szCs w:val="20"/>
    </w:rPr>
  </w:style>
  <w:style w:type="paragraph" w:styleId="BalloonText">
    <w:name w:val="Balloon Text"/>
    <w:basedOn w:val="Normal"/>
    <w:link w:val="BalloonTextChar"/>
    <w:uiPriority w:val="99"/>
    <w:semiHidden/>
    <w:unhideWhenUsed/>
    <w:rsid w:val="009C039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C0392"/>
    <w:rPr>
      <w:rFonts w:ascii="Segoe UI" w:eastAsiaTheme="minorEastAsia" w:hAnsi="Segoe UI" w:cs="Segoe U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91604">
      <w:bodyDiv w:val="1"/>
      <w:marLeft w:val="0"/>
      <w:marRight w:val="0"/>
      <w:marTop w:val="0"/>
      <w:marBottom w:val="0"/>
      <w:divBdr>
        <w:top w:val="none" w:sz="0" w:space="0" w:color="auto"/>
        <w:left w:val="none" w:sz="0" w:space="0" w:color="auto"/>
        <w:bottom w:val="none" w:sz="0" w:space="0" w:color="auto"/>
        <w:right w:val="none" w:sz="0" w:space="0" w:color="auto"/>
      </w:divBdr>
    </w:div>
    <w:div w:id="106199644">
      <w:bodyDiv w:val="1"/>
      <w:marLeft w:val="0"/>
      <w:marRight w:val="0"/>
      <w:marTop w:val="0"/>
      <w:marBottom w:val="0"/>
      <w:divBdr>
        <w:top w:val="none" w:sz="0" w:space="0" w:color="auto"/>
        <w:left w:val="none" w:sz="0" w:space="0" w:color="auto"/>
        <w:bottom w:val="none" w:sz="0" w:space="0" w:color="auto"/>
        <w:right w:val="none" w:sz="0" w:space="0" w:color="auto"/>
      </w:divBdr>
    </w:div>
    <w:div w:id="541526171">
      <w:bodyDiv w:val="1"/>
      <w:marLeft w:val="0"/>
      <w:marRight w:val="0"/>
      <w:marTop w:val="0"/>
      <w:marBottom w:val="0"/>
      <w:divBdr>
        <w:top w:val="none" w:sz="0" w:space="0" w:color="auto"/>
        <w:left w:val="none" w:sz="0" w:space="0" w:color="auto"/>
        <w:bottom w:val="none" w:sz="0" w:space="0" w:color="auto"/>
        <w:right w:val="none" w:sz="0" w:space="0" w:color="auto"/>
      </w:divBdr>
    </w:div>
    <w:div w:id="749040919">
      <w:bodyDiv w:val="1"/>
      <w:marLeft w:val="0"/>
      <w:marRight w:val="0"/>
      <w:marTop w:val="0"/>
      <w:marBottom w:val="0"/>
      <w:divBdr>
        <w:top w:val="none" w:sz="0" w:space="0" w:color="auto"/>
        <w:left w:val="none" w:sz="0" w:space="0" w:color="auto"/>
        <w:bottom w:val="none" w:sz="0" w:space="0" w:color="auto"/>
        <w:right w:val="none" w:sz="0" w:space="0" w:color="auto"/>
      </w:divBdr>
    </w:div>
    <w:div w:id="772361552">
      <w:bodyDiv w:val="1"/>
      <w:marLeft w:val="0"/>
      <w:marRight w:val="0"/>
      <w:marTop w:val="0"/>
      <w:marBottom w:val="0"/>
      <w:divBdr>
        <w:top w:val="none" w:sz="0" w:space="0" w:color="auto"/>
        <w:left w:val="none" w:sz="0" w:space="0" w:color="auto"/>
        <w:bottom w:val="none" w:sz="0" w:space="0" w:color="auto"/>
        <w:right w:val="none" w:sz="0" w:space="0" w:color="auto"/>
      </w:divBdr>
    </w:div>
    <w:div w:id="866260377">
      <w:bodyDiv w:val="1"/>
      <w:marLeft w:val="0"/>
      <w:marRight w:val="0"/>
      <w:marTop w:val="0"/>
      <w:marBottom w:val="0"/>
      <w:divBdr>
        <w:top w:val="none" w:sz="0" w:space="0" w:color="auto"/>
        <w:left w:val="none" w:sz="0" w:space="0" w:color="auto"/>
        <w:bottom w:val="none" w:sz="0" w:space="0" w:color="auto"/>
        <w:right w:val="none" w:sz="0" w:space="0" w:color="auto"/>
      </w:divBdr>
    </w:div>
    <w:div w:id="889536196">
      <w:bodyDiv w:val="1"/>
      <w:marLeft w:val="0"/>
      <w:marRight w:val="0"/>
      <w:marTop w:val="0"/>
      <w:marBottom w:val="0"/>
      <w:divBdr>
        <w:top w:val="none" w:sz="0" w:space="0" w:color="auto"/>
        <w:left w:val="none" w:sz="0" w:space="0" w:color="auto"/>
        <w:bottom w:val="none" w:sz="0" w:space="0" w:color="auto"/>
        <w:right w:val="none" w:sz="0" w:space="0" w:color="auto"/>
      </w:divBdr>
    </w:div>
    <w:div w:id="1013341145">
      <w:bodyDiv w:val="1"/>
      <w:marLeft w:val="0"/>
      <w:marRight w:val="0"/>
      <w:marTop w:val="0"/>
      <w:marBottom w:val="0"/>
      <w:divBdr>
        <w:top w:val="none" w:sz="0" w:space="0" w:color="auto"/>
        <w:left w:val="none" w:sz="0" w:space="0" w:color="auto"/>
        <w:bottom w:val="none" w:sz="0" w:space="0" w:color="auto"/>
        <w:right w:val="none" w:sz="0" w:space="0" w:color="auto"/>
      </w:divBdr>
    </w:div>
    <w:div w:id="1173495787">
      <w:bodyDiv w:val="1"/>
      <w:marLeft w:val="0"/>
      <w:marRight w:val="0"/>
      <w:marTop w:val="0"/>
      <w:marBottom w:val="0"/>
      <w:divBdr>
        <w:top w:val="none" w:sz="0" w:space="0" w:color="auto"/>
        <w:left w:val="none" w:sz="0" w:space="0" w:color="auto"/>
        <w:bottom w:val="none" w:sz="0" w:space="0" w:color="auto"/>
        <w:right w:val="none" w:sz="0" w:space="0" w:color="auto"/>
      </w:divBdr>
    </w:div>
    <w:div w:id="1253855765">
      <w:bodyDiv w:val="1"/>
      <w:marLeft w:val="0"/>
      <w:marRight w:val="0"/>
      <w:marTop w:val="0"/>
      <w:marBottom w:val="0"/>
      <w:divBdr>
        <w:top w:val="none" w:sz="0" w:space="0" w:color="auto"/>
        <w:left w:val="none" w:sz="0" w:space="0" w:color="auto"/>
        <w:bottom w:val="none" w:sz="0" w:space="0" w:color="auto"/>
        <w:right w:val="none" w:sz="0" w:space="0" w:color="auto"/>
      </w:divBdr>
    </w:div>
    <w:div w:id="1307201635">
      <w:bodyDiv w:val="1"/>
      <w:marLeft w:val="0"/>
      <w:marRight w:val="0"/>
      <w:marTop w:val="0"/>
      <w:marBottom w:val="0"/>
      <w:divBdr>
        <w:top w:val="none" w:sz="0" w:space="0" w:color="auto"/>
        <w:left w:val="none" w:sz="0" w:space="0" w:color="auto"/>
        <w:bottom w:val="none" w:sz="0" w:space="0" w:color="auto"/>
        <w:right w:val="none" w:sz="0" w:space="0" w:color="auto"/>
      </w:divBdr>
    </w:div>
    <w:div w:id="1474642600">
      <w:bodyDiv w:val="1"/>
      <w:marLeft w:val="0"/>
      <w:marRight w:val="0"/>
      <w:marTop w:val="0"/>
      <w:marBottom w:val="0"/>
      <w:divBdr>
        <w:top w:val="none" w:sz="0" w:space="0" w:color="auto"/>
        <w:left w:val="none" w:sz="0" w:space="0" w:color="auto"/>
        <w:bottom w:val="none" w:sz="0" w:space="0" w:color="auto"/>
        <w:right w:val="none" w:sz="0" w:space="0" w:color="auto"/>
      </w:divBdr>
    </w:div>
    <w:div w:id="1605729012">
      <w:bodyDiv w:val="1"/>
      <w:marLeft w:val="0"/>
      <w:marRight w:val="0"/>
      <w:marTop w:val="0"/>
      <w:marBottom w:val="0"/>
      <w:divBdr>
        <w:top w:val="none" w:sz="0" w:space="0" w:color="auto"/>
        <w:left w:val="none" w:sz="0" w:space="0" w:color="auto"/>
        <w:bottom w:val="none" w:sz="0" w:space="0" w:color="auto"/>
        <w:right w:val="none" w:sz="0" w:space="0" w:color="auto"/>
      </w:divBdr>
    </w:div>
    <w:div w:id="1648895230">
      <w:bodyDiv w:val="1"/>
      <w:marLeft w:val="0"/>
      <w:marRight w:val="0"/>
      <w:marTop w:val="0"/>
      <w:marBottom w:val="0"/>
      <w:divBdr>
        <w:top w:val="none" w:sz="0" w:space="0" w:color="auto"/>
        <w:left w:val="none" w:sz="0" w:space="0" w:color="auto"/>
        <w:bottom w:val="none" w:sz="0" w:space="0" w:color="auto"/>
        <w:right w:val="none" w:sz="0" w:space="0" w:color="auto"/>
      </w:divBdr>
    </w:div>
    <w:div w:id="1759711789">
      <w:bodyDiv w:val="1"/>
      <w:marLeft w:val="0"/>
      <w:marRight w:val="0"/>
      <w:marTop w:val="0"/>
      <w:marBottom w:val="0"/>
      <w:divBdr>
        <w:top w:val="none" w:sz="0" w:space="0" w:color="auto"/>
        <w:left w:val="none" w:sz="0" w:space="0" w:color="auto"/>
        <w:bottom w:val="none" w:sz="0" w:space="0" w:color="auto"/>
        <w:right w:val="none" w:sz="0" w:space="0" w:color="auto"/>
      </w:divBdr>
    </w:div>
    <w:div w:id="1767336742">
      <w:bodyDiv w:val="1"/>
      <w:marLeft w:val="0"/>
      <w:marRight w:val="0"/>
      <w:marTop w:val="0"/>
      <w:marBottom w:val="0"/>
      <w:divBdr>
        <w:top w:val="none" w:sz="0" w:space="0" w:color="auto"/>
        <w:left w:val="none" w:sz="0" w:space="0" w:color="auto"/>
        <w:bottom w:val="none" w:sz="0" w:space="0" w:color="auto"/>
        <w:right w:val="none" w:sz="0" w:space="0" w:color="auto"/>
      </w:divBdr>
    </w:div>
    <w:div w:id="1835102931">
      <w:bodyDiv w:val="1"/>
      <w:marLeft w:val="0"/>
      <w:marRight w:val="0"/>
      <w:marTop w:val="0"/>
      <w:marBottom w:val="0"/>
      <w:divBdr>
        <w:top w:val="none" w:sz="0" w:space="0" w:color="auto"/>
        <w:left w:val="none" w:sz="0" w:space="0" w:color="auto"/>
        <w:bottom w:val="none" w:sz="0" w:space="0" w:color="auto"/>
        <w:right w:val="none" w:sz="0" w:space="0" w:color="auto"/>
      </w:divBdr>
    </w:div>
    <w:div w:id="1899248044">
      <w:bodyDiv w:val="1"/>
      <w:marLeft w:val="0"/>
      <w:marRight w:val="0"/>
      <w:marTop w:val="0"/>
      <w:marBottom w:val="0"/>
      <w:divBdr>
        <w:top w:val="none" w:sz="0" w:space="0" w:color="auto"/>
        <w:left w:val="none" w:sz="0" w:space="0" w:color="auto"/>
        <w:bottom w:val="none" w:sz="0" w:space="0" w:color="auto"/>
        <w:right w:val="none" w:sz="0" w:space="0" w:color="auto"/>
      </w:divBdr>
    </w:div>
    <w:div w:id="2111847889">
      <w:bodyDiv w:val="1"/>
      <w:marLeft w:val="0"/>
      <w:marRight w:val="0"/>
      <w:marTop w:val="0"/>
      <w:marBottom w:val="0"/>
      <w:divBdr>
        <w:top w:val="none" w:sz="0" w:space="0" w:color="auto"/>
        <w:left w:val="none" w:sz="0" w:space="0" w:color="auto"/>
        <w:bottom w:val="none" w:sz="0" w:space="0" w:color="auto"/>
        <w:right w:val="none" w:sz="0" w:space="0" w:color="auto"/>
      </w:divBdr>
    </w:div>
    <w:div w:id="2112435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megalytic.com/blog/understanding-direct-traffic-in-google-analytics" TargetMode="External"/><Relationship Id="rId107" Type="http://schemas.openxmlformats.org/officeDocument/2006/relationships/header" Target="header1.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ibm.com/support/knowledgecenter/de/SS3RA7_15.0.0/com.ibm.spss.modeler.help/neuralnet_model.htm"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image" Target="media/image89.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projectsmart.co.uk/pareto-analysis-step-by-step.php"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en.wikipedia.org/wiki/Google_Analytics" TargetMode="Externa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0" Type="http://schemas.microsoft.com/office/2007/relationships/hdphoto" Target="media/hdphoto1.wdp"/><Relationship Id="rId31" Type="http://schemas.openxmlformats.org/officeDocument/2006/relationships/hyperlink" Target="https://en.wikipedia.org/wiki/Distributed_lag"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footer" Target="footer2.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oanh\AppData\Roaming\Microsoft\Templates\Business%20report%20(Professional%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6E74C17EE6744C29D48B0F92451EF26"/>
        <w:category>
          <w:name w:val="General"/>
          <w:gallery w:val="placeholder"/>
        </w:category>
        <w:types>
          <w:type w:val="bbPlcHdr"/>
        </w:types>
        <w:behaviors>
          <w:behavior w:val="content"/>
        </w:behaviors>
        <w:guid w:val="{11C95408-9058-4E1D-B953-5D5C8E2E1C01}"/>
      </w:docPartPr>
      <w:docPartBody>
        <w:p w:rsidR="00413828" w:rsidRDefault="00413828">
          <w:pPr>
            <w:pStyle w:val="96E74C17EE6744C29D48B0F92451EF26"/>
          </w:pPr>
          <w:r>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Franklin Gothic Book">
    <w:panose1 w:val="020B05030201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828"/>
    <w:rsid w:val="003330EA"/>
    <w:rsid w:val="00413828"/>
    <w:rsid w:val="006714E1"/>
    <w:rsid w:val="00762205"/>
    <w:rsid w:val="00783C74"/>
    <w:rsid w:val="00B373D9"/>
    <w:rsid w:val="00D11E7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6E74C17EE6744C29D48B0F92451EF26">
    <w:name w:val="96E74C17EE6744C29D48B0F92451EF26"/>
  </w:style>
  <w:style w:type="paragraph" w:customStyle="1" w:styleId="BB19781FDD96438890DFCF59A747AC40">
    <w:name w:val="BB19781FDD96438890DFCF59A747AC40"/>
  </w:style>
  <w:style w:type="paragraph" w:customStyle="1" w:styleId="5CE8E3C274A14C4D9D99FAEDD4BECD27">
    <w:name w:val="5CE8E3C274A14C4D9D99FAEDD4BECD27"/>
  </w:style>
  <w:style w:type="paragraph" w:customStyle="1" w:styleId="500A3A53C08247F49B8745546ADF8532">
    <w:name w:val="500A3A53C08247F49B8745546ADF8532"/>
  </w:style>
  <w:style w:type="paragraph" w:customStyle="1" w:styleId="419D7C16A726460AB5546E12D2AAE0F8">
    <w:name w:val="419D7C16A726460AB5546E12D2AAE0F8"/>
  </w:style>
  <w:style w:type="paragraph" w:customStyle="1" w:styleId="1D9A45C003AC497F81097A62A68532FD">
    <w:name w:val="1D9A45C003AC497F81097A62A68532FD"/>
  </w:style>
  <w:style w:type="paragraph" w:customStyle="1" w:styleId="2A8327B6FE174C688C1824D01BCAB36F">
    <w:name w:val="2A8327B6FE174C688C1824D01BCAB36F"/>
    <w:rsid w:val="00413828"/>
  </w:style>
  <w:style w:type="paragraph" w:customStyle="1" w:styleId="9013FBC264D8420F8B659E07AA610B26">
    <w:name w:val="9013FBC264D8420F8B659E07AA610B26"/>
    <w:rsid w:val="00413828"/>
  </w:style>
  <w:style w:type="paragraph" w:customStyle="1" w:styleId="51B1C9AF850C44E7AC634FAF99056376">
    <w:name w:val="51B1C9AF850C44E7AC634FAF99056376"/>
    <w:rsid w:val="00413828"/>
  </w:style>
  <w:style w:type="paragraph" w:customStyle="1" w:styleId="26E3D6CB914D44FF858065456BFFB005">
    <w:name w:val="26E3D6CB914D44FF858065456BFFB005"/>
    <w:rsid w:val="00413828"/>
  </w:style>
  <w:style w:type="paragraph" w:customStyle="1" w:styleId="2D1D79C44D0443DA81AB4CEFEEA1690A">
    <w:name w:val="2D1D79C44D0443DA81AB4CEFEEA1690A"/>
    <w:rsid w:val="00413828"/>
  </w:style>
  <w:style w:type="paragraph" w:customStyle="1" w:styleId="766CC91E38D046A7A43092E9F47CB967">
    <w:name w:val="766CC91E38D046A7A43092E9F47CB967"/>
    <w:rsid w:val="00413828"/>
  </w:style>
  <w:style w:type="paragraph" w:customStyle="1" w:styleId="132267FF01C8487F9D32F3D3D61EEDC4">
    <w:name w:val="132267FF01C8487F9D32F3D3D61EEDC4"/>
    <w:rsid w:val="00413828"/>
  </w:style>
  <w:style w:type="character" w:styleId="PlaceholderText">
    <w:name w:val="Placeholder Text"/>
    <w:basedOn w:val="DefaultParagraphFont"/>
    <w:uiPriority w:val="99"/>
    <w:semiHidden/>
    <w:rsid w:val="003330E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E3EB29-BAAC-4A8F-8EBD-117EAABA81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(Professional design).dotx</Template>
  <TotalTime>170</TotalTime>
  <Pages>55</Pages>
  <Words>3492</Words>
  <Characters>19906</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Executive Summary</dc:subject>
  <dc:creator>Anh Tran</dc:creator>
  <cp:keywords/>
  <dc:description/>
  <cp:lastModifiedBy>Tran, Anh (Stud. SBE)</cp:lastModifiedBy>
  <cp:revision>41</cp:revision>
  <dcterms:created xsi:type="dcterms:W3CDTF">2018-05-30T17:38:00Z</dcterms:created>
  <dcterms:modified xsi:type="dcterms:W3CDTF">2018-05-30T20:42:00Z</dcterms:modified>
</cp:coreProperties>
</file>